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64CE3" w14:textId="77777777" w:rsidR="00D613AD" w:rsidRPr="006F72EB" w:rsidRDefault="00D613AD" w:rsidP="00D613AD">
      <w:pPr>
        <w:pStyle w:val="TitleBar"/>
        <w:rPr>
          <w:rFonts w:hint="eastAsia"/>
        </w:rPr>
      </w:pPr>
      <w:bookmarkStart w:id="0" w:name="_Hlt465445471"/>
      <w:bookmarkStart w:id="1" w:name="_Toc535219753"/>
      <w:bookmarkEnd w:id="0"/>
    </w:p>
    <w:p w14:paraId="4E6E3D43" w14:textId="65ED681B" w:rsidR="00D613AD" w:rsidRDefault="00D613AD" w:rsidP="00A744B3">
      <w:pPr>
        <w:pStyle w:val="Title-Major"/>
        <w:rPr>
          <w:rStyle w:val="HighlightedVariable"/>
          <w:smallCaps w:val="0"/>
          <w:color w:val="auto"/>
        </w:rPr>
      </w:pPr>
    </w:p>
    <w:p w14:paraId="5FBFB49D" w14:textId="4011618C" w:rsidR="00A744B3" w:rsidRPr="00A744B3" w:rsidRDefault="004E6756" w:rsidP="00A744B3">
      <w:pPr>
        <w:pStyle w:val="Title-Major"/>
        <w:rPr>
          <w:smallCaps w:val="0"/>
        </w:rPr>
      </w:pPr>
      <w:r>
        <w:rPr>
          <w:rStyle w:val="HighlightedVariable"/>
          <w:rFonts w:hint="eastAsia"/>
          <w:smallCaps w:val="0"/>
          <w:color w:val="auto"/>
        </w:rPr>
        <w:t>HAP</w:t>
      </w:r>
      <w:r>
        <w:rPr>
          <w:rStyle w:val="HighlightedVariable"/>
          <w:rFonts w:hint="eastAsia"/>
          <w:smallCaps w:val="0"/>
          <w:color w:val="auto"/>
        </w:rPr>
        <w:t>功能</w:t>
      </w:r>
      <w:r>
        <w:rPr>
          <w:rStyle w:val="HighlightedVariable"/>
          <w:smallCaps w:val="0"/>
          <w:color w:val="auto"/>
        </w:rPr>
        <w:t>逻辑整理</w:t>
      </w:r>
    </w:p>
    <w:p w14:paraId="763122C0" w14:textId="77777777" w:rsidR="00D613AD" w:rsidRPr="00E36E9E" w:rsidRDefault="00D613AD" w:rsidP="00D613AD">
      <w:pPr>
        <w:pStyle w:val="a2"/>
        <w:rPr>
          <w:sz w:val="48"/>
        </w:rPr>
      </w:pPr>
    </w:p>
    <w:p w14:paraId="560F1C21" w14:textId="77777777" w:rsidR="00D613AD" w:rsidRPr="00E36E9E" w:rsidRDefault="00D613AD" w:rsidP="00D613AD">
      <w:pPr>
        <w:pStyle w:val="a2"/>
      </w:pPr>
    </w:p>
    <w:p w14:paraId="1CB70BE9" w14:textId="77777777" w:rsidR="00D613AD" w:rsidRPr="00E36E9E" w:rsidRDefault="00D613AD" w:rsidP="00D613AD">
      <w:pPr>
        <w:pStyle w:val="a2"/>
      </w:pPr>
    </w:p>
    <w:p w14:paraId="3550AF07" w14:textId="62C838A3" w:rsidR="00D613AD" w:rsidRPr="00E36E9E" w:rsidRDefault="00D613AD" w:rsidP="00D613AD">
      <w:pPr>
        <w:pStyle w:val="a2"/>
        <w:tabs>
          <w:tab w:val="left" w:pos="4320"/>
        </w:tabs>
        <w:spacing w:after="0"/>
      </w:pPr>
      <w:r w:rsidRPr="00E36E9E">
        <w:rPr>
          <w:rFonts w:hint="eastAsia"/>
        </w:rPr>
        <w:t>文档作者：</w:t>
      </w:r>
      <w:r w:rsidRPr="00E36E9E">
        <w:tab/>
      </w:r>
      <w:r w:rsidR="00384B05">
        <w:rPr>
          <w:rStyle w:val="HighlightedVariable"/>
          <w:rFonts w:hint="eastAsia"/>
          <w:color w:val="auto"/>
        </w:rPr>
        <w:t>陈栋</w:t>
      </w:r>
    </w:p>
    <w:p w14:paraId="73578106" w14:textId="56BDDAE1" w:rsidR="00D613AD" w:rsidRPr="00E36E9E" w:rsidRDefault="00D613AD" w:rsidP="00D613AD">
      <w:pPr>
        <w:pStyle w:val="a2"/>
        <w:tabs>
          <w:tab w:val="left" w:pos="4320"/>
        </w:tabs>
        <w:spacing w:after="0"/>
      </w:pPr>
      <w:r w:rsidRPr="00E36E9E">
        <w:rPr>
          <w:rFonts w:hint="eastAsia"/>
        </w:rPr>
        <w:t>创建日期：</w:t>
      </w:r>
      <w:r w:rsidRPr="00E36E9E">
        <w:tab/>
      </w:r>
      <w:r w:rsidR="00384B05">
        <w:rPr>
          <w:rFonts w:hint="eastAsia"/>
        </w:rPr>
        <w:t>2016</w:t>
      </w:r>
      <w:r w:rsidR="00595466">
        <w:rPr>
          <w:rFonts w:hint="eastAsia"/>
        </w:rPr>
        <w:t>-</w:t>
      </w:r>
      <w:r w:rsidR="004E6756">
        <w:t>09</w:t>
      </w:r>
      <w:r w:rsidR="00E926FC">
        <w:rPr>
          <w:rFonts w:hint="eastAsia"/>
        </w:rPr>
        <w:t>-</w:t>
      </w:r>
      <w:r w:rsidR="004E6756">
        <w:t>15</w:t>
      </w:r>
    </w:p>
    <w:p w14:paraId="7EFDA914" w14:textId="77777777" w:rsidR="00D613AD" w:rsidRPr="00E36E9E" w:rsidRDefault="00D613AD" w:rsidP="00D613AD">
      <w:pPr>
        <w:pStyle w:val="a2"/>
        <w:tabs>
          <w:tab w:val="left" w:pos="4320"/>
        </w:tabs>
        <w:spacing w:after="0"/>
      </w:pPr>
      <w:r w:rsidRPr="00E36E9E">
        <w:rPr>
          <w:rFonts w:hint="eastAsia"/>
        </w:rPr>
        <w:t>更新日期：</w:t>
      </w:r>
      <w:r w:rsidRPr="00E36E9E">
        <w:tab/>
      </w:r>
    </w:p>
    <w:p w14:paraId="644C65AA" w14:textId="0C813CA7" w:rsidR="00D613AD" w:rsidRPr="00E36E9E" w:rsidRDefault="00D613AD" w:rsidP="00D613AD">
      <w:pPr>
        <w:pStyle w:val="a2"/>
        <w:tabs>
          <w:tab w:val="left" w:pos="4320"/>
        </w:tabs>
        <w:spacing w:after="0"/>
      </w:pPr>
      <w:r w:rsidRPr="00E36E9E">
        <w:rPr>
          <w:rFonts w:hint="eastAsia"/>
        </w:rPr>
        <w:t>文档编码：</w:t>
      </w:r>
      <w:r w:rsidRPr="00E36E9E">
        <w:tab/>
      </w:r>
    </w:p>
    <w:p w14:paraId="61E51F45" w14:textId="646877E8" w:rsidR="00D613AD" w:rsidRPr="00E36E9E" w:rsidRDefault="00D613AD" w:rsidP="00D613AD">
      <w:pPr>
        <w:pStyle w:val="a2"/>
        <w:tabs>
          <w:tab w:val="left" w:pos="4320"/>
        </w:tabs>
        <w:spacing w:after="0"/>
      </w:pPr>
      <w:r w:rsidRPr="00E36E9E">
        <w:rPr>
          <w:rFonts w:hint="eastAsia"/>
        </w:rPr>
        <w:t>当前版本：</w:t>
      </w:r>
      <w:r w:rsidRPr="00E36E9E">
        <w:tab/>
      </w:r>
    </w:p>
    <w:p w14:paraId="2DED8537" w14:textId="77777777" w:rsidR="00D613AD" w:rsidRPr="00E36E9E" w:rsidRDefault="00D613AD" w:rsidP="00D613AD">
      <w:pPr>
        <w:pStyle w:val="a2"/>
        <w:tabs>
          <w:tab w:val="left" w:pos="4230"/>
        </w:tabs>
        <w:spacing w:after="0"/>
      </w:pPr>
    </w:p>
    <w:p w14:paraId="0C1C5F15" w14:textId="77777777" w:rsidR="00D613AD" w:rsidRPr="00E36E9E" w:rsidRDefault="00D613AD" w:rsidP="00D613AD">
      <w:pPr>
        <w:pStyle w:val="a2"/>
        <w:tabs>
          <w:tab w:val="left" w:pos="4320"/>
        </w:tabs>
        <w:spacing w:after="0"/>
      </w:pPr>
    </w:p>
    <w:p w14:paraId="377862C6" w14:textId="77777777" w:rsidR="00D613AD" w:rsidRPr="00E36E9E" w:rsidRDefault="00D613AD" w:rsidP="00D613AD">
      <w:pPr>
        <w:pStyle w:val="a2"/>
        <w:tabs>
          <w:tab w:val="left" w:pos="4320"/>
        </w:tabs>
        <w:spacing w:after="0"/>
      </w:pPr>
    </w:p>
    <w:p w14:paraId="20721DF9" w14:textId="77777777" w:rsidR="00D613AD" w:rsidRPr="00E36E9E" w:rsidRDefault="00D613AD" w:rsidP="00D613AD">
      <w:pPr>
        <w:pStyle w:val="a2"/>
        <w:tabs>
          <w:tab w:val="left" w:pos="4320"/>
        </w:tabs>
      </w:pPr>
      <w:r w:rsidRPr="00E36E9E">
        <w:rPr>
          <w:rFonts w:hint="eastAsia"/>
          <w:b/>
        </w:rPr>
        <w:t>审批者：</w:t>
      </w:r>
    </w:p>
    <w:tbl>
      <w:tblPr>
        <w:tblW w:w="0" w:type="auto"/>
        <w:tblInd w:w="2520" w:type="dxa"/>
        <w:tblLayout w:type="fixed"/>
        <w:tblLook w:val="0000" w:firstRow="0" w:lastRow="0" w:firstColumn="0" w:lastColumn="0" w:noHBand="0" w:noVBand="0"/>
      </w:tblPr>
      <w:tblGrid>
        <w:gridCol w:w="2718"/>
        <w:gridCol w:w="5040"/>
      </w:tblGrid>
      <w:tr w:rsidR="00D613AD" w:rsidRPr="00E36E9E" w14:paraId="3D713D95" w14:textId="77777777" w:rsidTr="00232C57">
        <w:tc>
          <w:tcPr>
            <w:tcW w:w="2718" w:type="dxa"/>
          </w:tcPr>
          <w:p w14:paraId="54F49D57" w14:textId="1D032B90" w:rsidR="00D613AD" w:rsidRPr="00E36E9E" w:rsidRDefault="00384B05" w:rsidP="00232C57">
            <w:pPr>
              <w:spacing w:before="360"/>
              <w:rPr>
                <w:sz w:val="18"/>
              </w:rPr>
            </w:pPr>
            <w:r>
              <w:rPr>
                <w:rStyle w:val="HighlightedVariable"/>
                <w:rFonts w:hint="eastAsia"/>
                <w:color w:val="auto"/>
              </w:rPr>
              <w:t>搜</w:t>
            </w:r>
            <w:proofErr w:type="gramStart"/>
            <w:r>
              <w:rPr>
                <w:rStyle w:val="HighlightedVariable"/>
                <w:rFonts w:hint="eastAsia"/>
                <w:color w:val="auto"/>
              </w:rPr>
              <w:t>狐</w:t>
            </w:r>
            <w:r w:rsidR="00D613AD" w:rsidRPr="00E36E9E">
              <w:rPr>
                <w:rStyle w:val="HighlightedVariable"/>
                <w:rFonts w:hint="eastAsia"/>
                <w:color w:val="auto"/>
              </w:rPr>
              <w:t>项目</w:t>
            </w:r>
            <w:proofErr w:type="gramEnd"/>
            <w:r w:rsidR="00D613AD" w:rsidRPr="00E36E9E">
              <w:rPr>
                <w:rStyle w:val="HighlightedVariable"/>
                <w:rFonts w:hint="eastAsia"/>
                <w:color w:val="auto"/>
              </w:rPr>
              <w:t>经理</w:t>
            </w:r>
          </w:p>
        </w:tc>
        <w:tc>
          <w:tcPr>
            <w:tcW w:w="5040" w:type="dxa"/>
            <w:tcBorders>
              <w:bottom w:val="single" w:sz="6" w:space="0" w:color="auto"/>
            </w:tcBorders>
          </w:tcPr>
          <w:p w14:paraId="4745022C" w14:textId="77777777" w:rsidR="00D613AD" w:rsidRPr="00E36E9E" w:rsidRDefault="00D613AD" w:rsidP="00232C57">
            <w:pPr>
              <w:spacing w:before="360"/>
            </w:pPr>
          </w:p>
        </w:tc>
      </w:tr>
      <w:tr w:rsidR="00D613AD" w:rsidRPr="00E36E9E" w14:paraId="042F2EC8" w14:textId="77777777" w:rsidTr="00232C57">
        <w:tc>
          <w:tcPr>
            <w:tcW w:w="2718" w:type="dxa"/>
          </w:tcPr>
          <w:p w14:paraId="3C5450AD" w14:textId="77777777" w:rsidR="00D613AD" w:rsidRPr="00E36E9E" w:rsidRDefault="00D613AD" w:rsidP="00232C57">
            <w:pPr>
              <w:spacing w:before="360"/>
              <w:rPr>
                <w:sz w:val="18"/>
              </w:rPr>
            </w:pPr>
            <w:r w:rsidRPr="00E36E9E">
              <w:rPr>
                <w:rStyle w:val="HighlightedVariable"/>
                <w:rFonts w:hint="eastAsia"/>
                <w:color w:val="auto"/>
              </w:rPr>
              <w:t>汉得项目经理</w:t>
            </w:r>
          </w:p>
        </w:tc>
        <w:tc>
          <w:tcPr>
            <w:tcW w:w="5040" w:type="dxa"/>
            <w:tcBorders>
              <w:top w:val="single" w:sz="6" w:space="0" w:color="auto"/>
              <w:bottom w:val="single" w:sz="6" w:space="0" w:color="auto"/>
            </w:tcBorders>
          </w:tcPr>
          <w:p w14:paraId="09A7C4A2" w14:textId="77777777" w:rsidR="00D613AD" w:rsidRPr="00E36E9E" w:rsidRDefault="00D613AD" w:rsidP="00232C57">
            <w:pPr>
              <w:spacing w:before="360"/>
            </w:pPr>
          </w:p>
        </w:tc>
      </w:tr>
    </w:tbl>
    <w:p w14:paraId="21225D6A" w14:textId="77777777" w:rsidR="00D613AD" w:rsidRPr="006F72EB" w:rsidRDefault="00D613AD" w:rsidP="00D613AD">
      <w:pPr>
        <w:pStyle w:val="a2"/>
      </w:pPr>
    </w:p>
    <w:p w14:paraId="3E666C2C" w14:textId="77777777" w:rsidR="00D613AD" w:rsidRPr="006F72EB" w:rsidRDefault="00D613AD" w:rsidP="00D613AD">
      <w:pPr>
        <w:pStyle w:val="a2"/>
      </w:pPr>
    </w:p>
    <w:p w14:paraId="7A50A474" w14:textId="77777777" w:rsidR="00D613AD" w:rsidRPr="006F72EB" w:rsidRDefault="00D613AD" w:rsidP="00D613AD">
      <w:pPr>
        <w:pStyle w:val="a2"/>
        <w:ind w:left="0" w:firstLineChars="700" w:firstLine="1400"/>
      </w:pPr>
      <w:r>
        <w:rPr>
          <w:rFonts w:hint="eastAsia"/>
        </w:rPr>
        <w:t xml:space="preserve">                                               </w:t>
      </w:r>
    </w:p>
    <w:p w14:paraId="02C1F97E" w14:textId="77777777" w:rsidR="00D613AD" w:rsidRPr="006F72EB" w:rsidRDefault="00D613AD" w:rsidP="00D613AD">
      <w:pPr>
        <w:pStyle w:val="a2"/>
      </w:pPr>
    </w:p>
    <w:p w14:paraId="668D1A48" w14:textId="77777777" w:rsidR="00961236" w:rsidRPr="006F72EB" w:rsidRDefault="002C0E77" w:rsidP="00961236">
      <w:pPr>
        <w:pStyle w:val="21"/>
        <w:spacing w:after="0"/>
      </w:pPr>
      <w:bookmarkStart w:id="2" w:name="_Toc405999506"/>
      <w:bookmarkStart w:id="3" w:name="_Toc461715989"/>
      <w:bookmarkEnd w:id="1"/>
      <w:r w:rsidRPr="006F72EB">
        <w:rPr>
          <w:rFonts w:hint="eastAsia"/>
        </w:rPr>
        <w:lastRenderedPageBreak/>
        <w:t>文档控制</w:t>
      </w:r>
      <w:bookmarkEnd w:id="2"/>
      <w:bookmarkEnd w:id="3"/>
    </w:p>
    <w:p w14:paraId="4E362F3F" w14:textId="77777777" w:rsidR="00961236" w:rsidRPr="006F72EB" w:rsidRDefault="00961236" w:rsidP="00961236">
      <w:pPr>
        <w:pStyle w:val="HeadingBar"/>
        <w:rPr>
          <w:color w:val="auto"/>
        </w:rPr>
      </w:pPr>
    </w:p>
    <w:p w14:paraId="0FBF74BB" w14:textId="77777777" w:rsidR="00961236" w:rsidRPr="006F72EB" w:rsidRDefault="002C0E77" w:rsidP="00961236">
      <w:pPr>
        <w:keepNext/>
        <w:keepLines/>
        <w:spacing w:before="120" w:after="120"/>
        <w:rPr>
          <w:b/>
          <w:sz w:val="24"/>
        </w:rPr>
      </w:pPr>
      <w:r w:rsidRPr="006F72EB">
        <w:rPr>
          <w:rFonts w:hint="eastAsia"/>
          <w:b/>
          <w:sz w:val="24"/>
        </w:rPr>
        <w:t>更改记录</w:t>
      </w:r>
    </w:p>
    <w:p w14:paraId="3EEDF28A" w14:textId="77777777" w:rsidR="00961236" w:rsidRPr="006F72EB" w:rsidRDefault="00961236" w:rsidP="00961236">
      <w:pPr>
        <w:pStyle w:val="a2"/>
        <w:ind w:left="8640" w:firstLine="720"/>
      </w:pPr>
      <w:r w:rsidRPr="006F72EB">
        <w:rPr>
          <w:sz w:val="10"/>
        </w:rPr>
        <w:fldChar w:fldCharType="begin"/>
      </w:r>
      <w:r w:rsidRPr="006F72EB">
        <w:rPr>
          <w:sz w:val="10"/>
        </w:rPr>
        <w:instrText xml:space="preserve"> SECTIONPAGES  \* MERGEFORMAT </w:instrText>
      </w:r>
      <w:r w:rsidRPr="006F72EB">
        <w:rPr>
          <w:sz w:val="10"/>
        </w:rPr>
        <w:fldChar w:fldCharType="separate"/>
      </w:r>
      <w:r w:rsidR="00E221CE" w:rsidRPr="006F72EB">
        <w:rPr>
          <w:noProof/>
          <w:sz w:val="10"/>
        </w:rPr>
        <w:t>4</w:t>
      </w:r>
      <w:r w:rsidRPr="006F72EB">
        <w:rPr>
          <w:sz w:val="10"/>
        </w:rPr>
        <w:fldChar w:fldCharType="end"/>
      </w:r>
    </w:p>
    <w:tbl>
      <w:tblPr>
        <w:tblW w:w="7656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990"/>
        <w:gridCol w:w="1890"/>
        <w:gridCol w:w="810"/>
        <w:gridCol w:w="3966"/>
      </w:tblGrid>
      <w:tr w:rsidR="00961236" w:rsidRPr="006F72EB" w14:paraId="352EBEE7" w14:textId="77777777" w:rsidTr="009A4C75">
        <w:trPr>
          <w:cantSplit/>
          <w:tblHeader/>
        </w:trPr>
        <w:tc>
          <w:tcPr>
            <w:tcW w:w="990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497E7259" w14:textId="77777777" w:rsidR="00961236" w:rsidRPr="006F72EB" w:rsidRDefault="002C0E77" w:rsidP="00961236">
            <w:pPr>
              <w:pStyle w:val="TableHeading"/>
            </w:pPr>
            <w:r w:rsidRPr="006F72EB">
              <w:rPr>
                <w:rFonts w:hint="eastAsia"/>
              </w:rPr>
              <w:t>日期</w:t>
            </w:r>
          </w:p>
        </w:tc>
        <w:tc>
          <w:tcPr>
            <w:tcW w:w="189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12F58E7C" w14:textId="77777777" w:rsidR="00961236" w:rsidRPr="006F72EB" w:rsidRDefault="002C0E77" w:rsidP="00961236">
            <w:pPr>
              <w:pStyle w:val="TableHeading"/>
            </w:pPr>
            <w:r w:rsidRPr="006F72EB">
              <w:rPr>
                <w:rFonts w:hint="eastAsia"/>
              </w:rPr>
              <w:t>作者</w:t>
            </w:r>
          </w:p>
        </w:tc>
        <w:tc>
          <w:tcPr>
            <w:tcW w:w="81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7167EFD4" w14:textId="77777777" w:rsidR="00961236" w:rsidRPr="006F72EB" w:rsidRDefault="002C0E77" w:rsidP="00961236">
            <w:pPr>
              <w:pStyle w:val="TableHeading"/>
            </w:pPr>
            <w:r w:rsidRPr="006F72EB">
              <w:rPr>
                <w:rFonts w:hint="eastAsia"/>
              </w:rPr>
              <w:t>版本</w:t>
            </w:r>
          </w:p>
        </w:tc>
        <w:tc>
          <w:tcPr>
            <w:tcW w:w="3966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3B688E7A" w14:textId="77777777" w:rsidR="00961236" w:rsidRPr="006F72EB" w:rsidRDefault="002C0E77" w:rsidP="00961236">
            <w:pPr>
              <w:pStyle w:val="TableHeading"/>
            </w:pPr>
            <w:r w:rsidRPr="006F72EB">
              <w:rPr>
                <w:rFonts w:hint="eastAsia"/>
              </w:rPr>
              <w:t>更改参考</w:t>
            </w:r>
          </w:p>
        </w:tc>
      </w:tr>
      <w:tr w:rsidR="00961236" w:rsidRPr="006F72EB" w14:paraId="71AC148A" w14:textId="77777777" w:rsidTr="009A4C75">
        <w:trPr>
          <w:cantSplit/>
          <w:trHeight w:hRule="exact" w:val="60"/>
          <w:tblHeader/>
        </w:trPr>
        <w:tc>
          <w:tcPr>
            <w:tcW w:w="990" w:type="dxa"/>
            <w:tcBorders>
              <w:left w:val="nil"/>
              <w:right w:val="nil"/>
            </w:tcBorders>
            <w:shd w:val="pct50" w:color="auto" w:fill="auto"/>
          </w:tcPr>
          <w:p w14:paraId="5D5E82ED" w14:textId="77777777" w:rsidR="00961236" w:rsidRPr="006F72EB" w:rsidRDefault="00961236" w:rsidP="00961236">
            <w:pPr>
              <w:pStyle w:val="TableText"/>
              <w:rPr>
                <w:sz w:val="8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  <w:shd w:val="pct50" w:color="auto" w:fill="auto"/>
          </w:tcPr>
          <w:p w14:paraId="0DD1A43A" w14:textId="77777777" w:rsidR="00961236" w:rsidRPr="006F72EB" w:rsidRDefault="00961236" w:rsidP="00961236">
            <w:pPr>
              <w:pStyle w:val="TableText"/>
              <w:rPr>
                <w:sz w:val="8"/>
              </w:rPr>
            </w:pPr>
          </w:p>
        </w:tc>
        <w:tc>
          <w:tcPr>
            <w:tcW w:w="810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3E960EA6" w14:textId="77777777" w:rsidR="00961236" w:rsidRPr="006F72EB" w:rsidRDefault="00961236" w:rsidP="00961236">
            <w:pPr>
              <w:pStyle w:val="TableText"/>
              <w:rPr>
                <w:sz w:val="8"/>
              </w:rPr>
            </w:pPr>
          </w:p>
        </w:tc>
        <w:tc>
          <w:tcPr>
            <w:tcW w:w="3966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1DBCDE62" w14:textId="77777777" w:rsidR="00961236" w:rsidRPr="006F72EB" w:rsidRDefault="00961236" w:rsidP="00961236">
            <w:pPr>
              <w:pStyle w:val="TableText"/>
              <w:rPr>
                <w:sz w:val="8"/>
              </w:rPr>
            </w:pPr>
          </w:p>
        </w:tc>
      </w:tr>
      <w:tr w:rsidR="00961236" w:rsidRPr="006F72EB" w14:paraId="6693C34C" w14:textId="77777777" w:rsidTr="009A4C75">
        <w:trPr>
          <w:cantSplit/>
        </w:trPr>
        <w:tc>
          <w:tcPr>
            <w:tcW w:w="990" w:type="dxa"/>
            <w:tcBorders>
              <w:top w:val="nil"/>
            </w:tcBorders>
          </w:tcPr>
          <w:p w14:paraId="719CE226" w14:textId="6E2C4A32" w:rsidR="00961236" w:rsidRPr="006F72EB" w:rsidRDefault="003C20B5" w:rsidP="00F327E2">
            <w:pPr>
              <w:pStyle w:val="TableText"/>
            </w:pPr>
            <w:r>
              <w:rPr>
                <w:rFonts w:hint="eastAsia"/>
              </w:rPr>
              <w:t>201</w:t>
            </w:r>
            <w:r w:rsidR="00384B05">
              <w:t>6</w:t>
            </w:r>
            <w:r>
              <w:rPr>
                <w:rFonts w:hint="eastAsia"/>
              </w:rPr>
              <w:t>-</w:t>
            </w:r>
            <w:r w:rsidR="004E6756">
              <w:t>09</w:t>
            </w:r>
            <w:r w:rsidR="00C8186B">
              <w:rPr>
                <w:rFonts w:hint="eastAsia"/>
              </w:rPr>
              <w:t>-</w:t>
            </w:r>
            <w:r w:rsidR="004E6756">
              <w:t>15</w:t>
            </w:r>
          </w:p>
        </w:tc>
        <w:tc>
          <w:tcPr>
            <w:tcW w:w="1890" w:type="dxa"/>
            <w:tcBorders>
              <w:top w:val="nil"/>
            </w:tcBorders>
          </w:tcPr>
          <w:p w14:paraId="2A9CBAED" w14:textId="2DE7F061" w:rsidR="00961236" w:rsidRPr="006F72EB" w:rsidRDefault="00384B05" w:rsidP="00961236">
            <w:pPr>
              <w:pStyle w:val="TableText"/>
            </w:pPr>
            <w:r>
              <w:rPr>
                <w:rStyle w:val="HighlightedVariable"/>
                <w:rFonts w:hint="eastAsia"/>
                <w:color w:val="auto"/>
              </w:rPr>
              <w:t>陈栋</w:t>
            </w:r>
          </w:p>
        </w:tc>
        <w:tc>
          <w:tcPr>
            <w:tcW w:w="810" w:type="dxa"/>
            <w:tcBorders>
              <w:top w:val="nil"/>
              <w:right w:val="single" w:sz="4" w:space="0" w:color="auto"/>
            </w:tcBorders>
          </w:tcPr>
          <w:p w14:paraId="59BBD7F5" w14:textId="77777777" w:rsidR="00961236" w:rsidRPr="006F72EB" w:rsidRDefault="002C0E77" w:rsidP="00961236">
            <w:pPr>
              <w:pStyle w:val="TableText"/>
            </w:pPr>
            <w:r w:rsidRPr="006F72EB">
              <w:rPr>
                <w:rFonts w:hint="eastAsia"/>
              </w:rPr>
              <w:t>1.0</w:t>
            </w:r>
          </w:p>
        </w:tc>
        <w:tc>
          <w:tcPr>
            <w:tcW w:w="3966" w:type="dxa"/>
            <w:tcBorders>
              <w:top w:val="nil"/>
              <w:left w:val="single" w:sz="4" w:space="0" w:color="auto"/>
            </w:tcBorders>
          </w:tcPr>
          <w:p w14:paraId="1658C53F" w14:textId="77777777" w:rsidR="00961236" w:rsidRPr="006F72EB" w:rsidRDefault="002C0E77" w:rsidP="00961236">
            <w:pPr>
              <w:pStyle w:val="TableText"/>
            </w:pPr>
            <w:r w:rsidRPr="006F72EB">
              <w:rPr>
                <w:rFonts w:hint="eastAsia"/>
              </w:rPr>
              <w:t>无前面版本</w:t>
            </w:r>
          </w:p>
        </w:tc>
      </w:tr>
    </w:tbl>
    <w:p w14:paraId="5D9E86E6" w14:textId="77777777" w:rsidR="00961236" w:rsidRPr="006F72EB" w:rsidRDefault="00961236" w:rsidP="00961236">
      <w:pPr>
        <w:pStyle w:val="a2"/>
      </w:pPr>
    </w:p>
    <w:p w14:paraId="25AA1E0B" w14:textId="77777777" w:rsidR="00961236" w:rsidRPr="006F72EB" w:rsidRDefault="00961236" w:rsidP="00961236">
      <w:pPr>
        <w:pStyle w:val="HeadingBar"/>
        <w:rPr>
          <w:color w:val="auto"/>
        </w:rPr>
      </w:pPr>
    </w:p>
    <w:p w14:paraId="0A4F4279" w14:textId="77777777" w:rsidR="00961236" w:rsidRPr="006F72EB" w:rsidRDefault="00350D82" w:rsidP="00961236">
      <w:pPr>
        <w:keepNext/>
        <w:keepLines/>
        <w:spacing w:before="120" w:after="120"/>
        <w:rPr>
          <w:b/>
          <w:sz w:val="24"/>
        </w:rPr>
      </w:pPr>
      <w:r w:rsidRPr="006F72EB">
        <w:rPr>
          <w:rFonts w:hint="eastAsia"/>
          <w:b/>
          <w:sz w:val="24"/>
        </w:rPr>
        <w:t>审阅记录</w:t>
      </w:r>
    </w:p>
    <w:p w14:paraId="1DB5D175" w14:textId="77777777" w:rsidR="00961236" w:rsidRPr="006F72EB" w:rsidRDefault="00961236" w:rsidP="00961236">
      <w:pPr>
        <w:pStyle w:val="a2"/>
      </w:pP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0"/>
        <w:gridCol w:w="2429"/>
        <w:gridCol w:w="2709"/>
      </w:tblGrid>
      <w:tr w:rsidR="00350D82" w:rsidRPr="006F72EB" w14:paraId="488F085B" w14:textId="77777777">
        <w:trPr>
          <w:cantSplit/>
          <w:tblHeader/>
        </w:trPr>
        <w:tc>
          <w:tcPr>
            <w:tcW w:w="2530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63314381" w14:textId="77777777" w:rsidR="00350D82" w:rsidRPr="006F72EB" w:rsidRDefault="00350D82" w:rsidP="00961236">
            <w:pPr>
              <w:pStyle w:val="TableHeading"/>
            </w:pPr>
            <w:r w:rsidRPr="006F72EB">
              <w:rPr>
                <w:rFonts w:hint="eastAsia"/>
              </w:rPr>
              <w:t>姓名</w:t>
            </w:r>
          </w:p>
        </w:tc>
        <w:tc>
          <w:tcPr>
            <w:tcW w:w="242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73F78912" w14:textId="77777777" w:rsidR="00350D82" w:rsidRPr="006F72EB" w:rsidRDefault="00350D82" w:rsidP="00350D82">
            <w:pPr>
              <w:pStyle w:val="TableHeading"/>
            </w:pPr>
            <w:r w:rsidRPr="006F72EB">
              <w:rPr>
                <w:rFonts w:hint="eastAsia"/>
              </w:rPr>
              <w:t>职位</w:t>
            </w:r>
          </w:p>
        </w:tc>
        <w:tc>
          <w:tcPr>
            <w:tcW w:w="2709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7A52763D" w14:textId="77777777" w:rsidR="00350D82" w:rsidRPr="006F72EB" w:rsidRDefault="00350D82" w:rsidP="00961236">
            <w:pPr>
              <w:pStyle w:val="TableHeading"/>
            </w:pPr>
            <w:r w:rsidRPr="006F72EB">
              <w:rPr>
                <w:rFonts w:hint="eastAsia"/>
              </w:rPr>
              <w:t>签字</w:t>
            </w:r>
          </w:p>
        </w:tc>
      </w:tr>
      <w:tr w:rsidR="00350D82" w:rsidRPr="006F72EB" w14:paraId="2EB8456C" w14:textId="77777777">
        <w:trPr>
          <w:cantSplit/>
          <w:trHeight w:hRule="exact" w:val="60"/>
          <w:tblHeader/>
        </w:trPr>
        <w:tc>
          <w:tcPr>
            <w:tcW w:w="2530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32407130" w14:textId="77777777" w:rsidR="00350D82" w:rsidRPr="006F72EB" w:rsidRDefault="00350D82" w:rsidP="00961236">
            <w:pPr>
              <w:pStyle w:val="TableText"/>
              <w:rPr>
                <w:sz w:val="8"/>
              </w:rPr>
            </w:pPr>
          </w:p>
        </w:tc>
        <w:tc>
          <w:tcPr>
            <w:tcW w:w="2429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6D430804" w14:textId="77777777" w:rsidR="00350D82" w:rsidRPr="006F72EB" w:rsidRDefault="00350D82" w:rsidP="00961236">
            <w:pPr>
              <w:pStyle w:val="TableText"/>
              <w:rPr>
                <w:sz w:val="8"/>
              </w:rPr>
            </w:pPr>
          </w:p>
        </w:tc>
        <w:tc>
          <w:tcPr>
            <w:tcW w:w="2709" w:type="dxa"/>
            <w:tcBorders>
              <w:left w:val="nil"/>
              <w:right w:val="nil"/>
            </w:tcBorders>
            <w:shd w:val="pct50" w:color="auto" w:fill="auto"/>
          </w:tcPr>
          <w:p w14:paraId="3F976987" w14:textId="77777777" w:rsidR="00350D82" w:rsidRPr="006F72EB" w:rsidRDefault="00350D82" w:rsidP="00961236">
            <w:pPr>
              <w:pStyle w:val="TableText"/>
              <w:rPr>
                <w:sz w:val="8"/>
              </w:rPr>
            </w:pPr>
          </w:p>
        </w:tc>
      </w:tr>
      <w:tr w:rsidR="00350D82" w:rsidRPr="006F72EB" w14:paraId="3E09ECFA" w14:textId="77777777">
        <w:trPr>
          <w:cantSplit/>
        </w:trPr>
        <w:tc>
          <w:tcPr>
            <w:tcW w:w="2530" w:type="dxa"/>
            <w:tcBorders>
              <w:top w:val="nil"/>
              <w:right w:val="single" w:sz="4" w:space="0" w:color="auto"/>
            </w:tcBorders>
          </w:tcPr>
          <w:p w14:paraId="6E4C10DB" w14:textId="77777777" w:rsidR="00350D82" w:rsidRPr="006F72EB" w:rsidRDefault="00350D82" w:rsidP="00961236">
            <w:pPr>
              <w:pStyle w:val="TableText"/>
            </w:pPr>
          </w:p>
        </w:tc>
        <w:tc>
          <w:tcPr>
            <w:tcW w:w="2429" w:type="dxa"/>
            <w:tcBorders>
              <w:top w:val="nil"/>
              <w:left w:val="single" w:sz="4" w:space="0" w:color="auto"/>
            </w:tcBorders>
          </w:tcPr>
          <w:p w14:paraId="772F8C7A" w14:textId="77777777" w:rsidR="00350D82" w:rsidRPr="006F72EB" w:rsidRDefault="00350D82" w:rsidP="00961236">
            <w:pPr>
              <w:pStyle w:val="TableText"/>
            </w:pPr>
          </w:p>
        </w:tc>
        <w:tc>
          <w:tcPr>
            <w:tcW w:w="2709" w:type="dxa"/>
            <w:tcBorders>
              <w:top w:val="nil"/>
            </w:tcBorders>
          </w:tcPr>
          <w:p w14:paraId="762D2C50" w14:textId="77777777" w:rsidR="00350D82" w:rsidRPr="006F72EB" w:rsidRDefault="00350D82" w:rsidP="00961236">
            <w:pPr>
              <w:pStyle w:val="TableText"/>
            </w:pPr>
          </w:p>
        </w:tc>
      </w:tr>
      <w:tr w:rsidR="00350D82" w:rsidRPr="006F72EB" w14:paraId="388582E7" w14:textId="77777777">
        <w:trPr>
          <w:cantSplit/>
        </w:trPr>
        <w:tc>
          <w:tcPr>
            <w:tcW w:w="2530" w:type="dxa"/>
            <w:tcBorders>
              <w:right w:val="single" w:sz="4" w:space="0" w:color="auto"/>
            </w:tcBorders>
          </w:tcPr>
          <w:p w14:paraId="1DD50CA9" w14:textId="77777777" w:rsidR="00350D82" w:rsidRPr="006F72EB" w:rsidRDefault="00350D82" w:rsidP="00961236">
            <w:pPr>
              <w:pStyle w:val="TableText"/>
            </w:pPr>
          </w:p>
        </w:tc>
        <w:tc>
          <w:tcPr>
            <w:tcW w:w="2429" w:type="dxa"/>
            <w:tcBorders>
              <w:left w:val="single" w:sz="4" w:space="0" w:color="auto"/>
            </w:tcBorders>
          </w:tcPr>
          <w:p w14:paraId="11538112" w14:textId="77777777" w:rsidR="00350D82" w:rsidRPr="006F72EB" w:rsidRDefault="00350D82" w:rsidP="00961236">
            <w:pPr>
              <w:pStyle w:val="TableText"/>
            </w:pPr>
          </w:p>
        </w:tc>
        <w:tc>
          <w:tcPr>
            <w:tcW w:w="2709" w:type="dxa"/>
          </w:tcPr>
          <w:p w14:paraId="4B8B4291" w14:textId="77777777" w:rsidR="00350D82" w:rsidRPr="006F72EB" w:rsidRDefault="00350D82" w:rsidP="00961236">
            <w:pPr>
              <w:pStyle w:val="TableText"/>
            </w:pPr>
          </w:p>
        </w:tc>
      </w:tr>
      <w:tr w:rsidR="00350D82" w:rsidRPr="006F72EB" w14:paraId="70D81E15" w14:textId="77777777">
        <w:trPr>
          <w:cantSplit/>
        </w:trPr>
        <w:tc>
          <w:tcPr>
            <w:tcW w:w="2530" w:type="dxa"/>
            <w:tcBorders>
              <w:right w:val="single" w:sz="4" w:space="0" w:color="auto"/>
            </w:tcBorders>
          </w:tcPr>
          <w:p w14:paraId="74FBA3AB" w14:textId="77777777" w:rsidR="00350D82" w:rsidRPr="006F72EB" w:rsidRDefault="00350D82" w:rsidP="00961236">
            <w:pPr>
              <w:pStyle w:val="TableText"/>
            </w:pPr>
          </w:p>
        </w:tc>
        <w:tc>
          <w:tcPr>
            <w:tcW w:w="2429" w:type="dxa"/>
            <w:tcBorders>
              <w:left w:val="single" w:sz="4" w:space="0" w:color="auto"/>
            </w:tcBorders>
          </w:tcPr>
          <w:p w14:paraId="74C2C975" w14:textId="77777777" w:rsidR="00350D82" w:rsidRPr="006F72EB" w:rsidRDefault="00350D82" w:rsidP="00961236">
            <w:pPr>
              <w:pStyle w:val="TableText"/>
            </w:pPr>
          </w:p>
        </w:tc>
        <w:tc>
          <w:tcPr>
            <w:tcW w:w="2709" w:type="dxa"/>
          </w:tcPr>
          <w:p w14:paraId="6FB794E6" w14:textId="77777777" w:rsidR="00350D82" w:rsidRPr="006F72EB" w:rsidRDefault="00350D82" w:rsidP="00961236">
            <w:pPr>
              <w:pStyle w:val="TableText"/>
            </w:pPr>
          </w:p>
        </w:tc>
      </w:tr>
      <w:tr w:rsidR="00350D82" w:rsidRPr="006F72EB" w14:paraId="7AEDBA0C" w14:textId="77777777">
        <w:trPr>
          <w:cantSplit/>
        </w:trPr>
        <w:tc>
          <w:tcPr>
            <w:tcW w:w="2530" w:type="dxa"/>
            <w:tcBorders>
              <w:right w:val="single" w:sz="4" w:space="0" w:color="auto"/>
            </w:tcBorders>
          </w:tcPr>
          <w:p w14:paraId="2E070670" w14:textId="77777777" w:rsidR="00350D82" w:rsidRPr="006F72EB" w:rsidRDefault="00350D82" w:rsidP="00961236">
            <w:pPr>
              <w:pStyle w:val="TableText"/>
            </w:pPr>
          </w:p>
        </w:tc>
        <w:tc>
          <w:tcPr>
            <w:tcW w:w="2429" w:type="dxa"/>
            <w:tcBorders>
              <w:left w:val="single" w:sz="4" w:space="0" w:color="auto"/>
            </w:tcBorders>
          </w:tcPr>
          <w:p w14:paraId="5E8EC570" w14:textId="77777777" w:rsidR="00350D82" w:rsidRPr="006F72EB" w:rsidRDefault="00350D82" w:rsidP="00961236">
            <w:pPr>
              <w:pStyle w:val="TableText"/>
            </w:pPr>
          </w:p>
        </w:tc>
        <w:tc>
          <w:tcPr>
            <w:tcW w:w="2709" w:type="dxa"/>
          </w:tcPr>
          <w:p w14:paraId="26392FDB" w14:textId="77777777" w:rsidR="00350D82" w:rsidRPr="006F72EB" w:rsidRDefault="00350D82" w:rsidP="00961236">
            <w:pPr>
              <w:pStyle w:val="TableText"/>
            </w:pPr>
          </w:p>
        </w:tc>
      </w:tr>
    </w:tbl>
    <w:p w14:paraId="0D07683B" w14:textId="77777777" w:rsidR="00961236" w:rsidRPr="006F72EB" w:rsidRDefault="00961236" w:rsidP="00961236">
      <w:pPr>
        <w:pStyle w:val="a2"/>
      </w:pPr>
    </w:p>
    <w:p w14:paraId="70365B4C" w14:textId="77777777" w:rsidR="00961236" w:rsidRPr="006F72EB" w:rsidRDefault="00961236" w:rsidP="00961236">
      <w:pPr>
        <w:pStyle w:val="HeadingBar"/>
        <w:rPr>
          <w:color w:val="auto"/>
        </w:rPr>
      </w:pPr>
    </w:p>
    <w:p w14:paraId="705977D4" w14:textId="77777777" w:rsidR="00961236" w:rsidRPr="006F72EB" w:rsidRDefault="00495AAD" w:rsidP="00961236">
      <w:pPr>
        <w:keepNext/>
        <w:keepLines/>
        <w:spacing w:before="120" w:after="120"/>
        <w:rPr>
          <w:b/>
          <w:sz w:val="24"/>
        </w:rPr>
      </w:pPr>
      <w:r w:rsidRPr="006F72EB">
        <w:rPr>
          <w:rFonts w:hint="eastAsia"/>
          <w:b/>
          <w:sz w:val="24"/>
        </w:rPr>
        <w:t>分发人员</w:t>
      </w:r>
    </w:p>
    <w:p w14:paraId="3356FEB8" w14:textId="77777777" w:rsidR="00961236" w:rsidRPr="006F72EB" w:rsidRDefault="00961236" w:rsidP="00961236">
      <w:pPr>
        <w:pStyle w:val="a2"/>
      </w:pP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429"/>
        <w:gridCol w:w="3429"/>
      </w:tblGrid>
      <w:tr w:rsidR="00961236" w:rsidRPr="006F72EB" w14:paraId="6D2D813D" w14:textId="77777777">
        <w:trPr>
          <w:cantSplit/>
          <w:tblHeader/>
        </w:trPr>
        <w:tc>
          <w:tcPr>
            <w:tcW w:w="918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2B76B8AE" w14:textId="77777777" w:rsidR="00961236" w:rsidRPr="006F72EB" w:rsidRDefault="00495AAD" w:rsidP="00961236">
            <w:pPr>
              <w:pStyle w:val="TableHeading"/>
            </w:pPr>
            <w:r w:rsidRPr="006F72EB">
              <w:rPr>
                <w:rFonts w:hint="eastAsia"/>
              </w:rPr>
              <w:t>序号</w:t>
            </w:r>
          </w:p>
        </w:tc>
        <w:tc>
          <w:tcPr>
            <w:tcW w:w="342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0497AAE7" w14:textId="77777777" w:rsidR="00961236" w:rsidRPr="006F72EB" w:rsidRDefault="004F3AC2" w:rsidP="00961236">
            <w:pPr>
              <w:pStyle w:val="TableHeading"/>
            </w:pPr>
            <w:r w:rsidRPr="006F72EB">
              <w:rPr>
                <w:rFonts w:hint="eastAsia"/>
              </w:rPr>
              <w:t>姓名</w:t>
            </w:r>
          </w:p>
        </w:tc>
        <w:tc>
          <w:tcPr>
            <w:tcW w:w="3429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49842287" w14:textId="77777777" w:rsidR="00961236" w:rsidRPr="006F72EB" w:rsidRDefault="004F3AC2" w:rsidP="00961236">
            <w:pPr>
              <w:pStyle w:val="TableHeading"/>
            </w:pPr>
            <w:r w:rsidRPr="006F72EB">
              <w:rPr>
                <w:rFonts w:hint="eastAsia"/>
              </w:rPr>
              <w:t>地点和位置</w:t>
            </w:r>
          </w:p>
        </w:tc>
      </w:tr>
      <w:tr w:rsidR="00961236" w:rsidRPr="006F72EB" w14:paraId="4D7D4A80" w14:textId="77777777">
        <w:trPr>
          <w:cantSplit/>
          <w:trHeight w:hRule="exact" w:val="60"/>
          <w:tblHeader/>
        </w:trPr>
        <w:tc>
          <w:tcPr>
            <w:tcW w:w="918" w:type="dxa"/>
            <w:tcBorders>
              <w:left w:val="nil"/>
              <w:right w:val="nil"/>
            </w:tcBorders>
            <w:shd w:val="pct50" w:color="auto" w:fill="auto"/>
          </w:tcPr>
          <w:p w14:paraId="05C3E618" w14:textId="77777777" w:rsidR="00961236" w:rsidRPr="006F72EB" w:rsidRDefault="00961236" w:rsidP="00961236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475ECD9B" w14:textId="77777777" w:rsidR="00961236" w:rsidRPr="006F72EB" w:rsidRDefault="00961236" w:rsidP="00961236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1B029791" w14:textId="77777777" w:rsidR="00961236" w:rsidRPr="006F72EB" w:rsidRDefault="00961236" w:rsidP="00961236">
            <w:pPr>
              <w:pStyle w:val="TableText"/>
              <w:rPr>
                <w:sz w:val="8"/>
              </w:rPr>
            </w:pPr>
          </w:p>
        </w:tc>
      </w:tr>
      <w:tr w:rsidR="00961236" w:rsidRPr="006F72EB" w14:paraId="23BADD2E" w14:textId="77777777">
        <w:trPr>
          <w:cantSplit/>
        </w:trPr>
        <w:tc>
          <w:tcPr>
            <w:tcW w:w="918" w:type="dxa"/>
            <w:tcBorders>
              <w:top w:val="nil"/>
            </w:tcBorders>
          </w:tcPr>
          <w:p w14:paraId="5A9FEC83" w14:textId="77777777" w:rsidR="00961236" w:rsidRPr="006F72EB" w:rsidRDefault="00961236" w:rsidP="00C74411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14:paraId="44413987" w14:textId="77777777" w:rsidR="00961236" w:rsidRPr="006F72EB" w:rsidRDefault="00961236" w:rsidP="00961236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14:paraId="1548C504" w14:textId="77777777" w:rsidR="00961236" w:rsidRPr="006F72EB" w:rsidRDefault="00961236" w:rsidP="00961236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961236" w:rsidRPr="006F72EB" w14:paraId="3DA5D650" w14:textId="77777777">
        <w:trPr>
          <w:cantSplit/>
        </w:trPr>
        <w:tc>
          <w:tcPr>
            <w:tcW w:w="918" w:type="dxa"/>
          </w:tcPr>
          <w:p w14:paraId="52C4066D" w14:textId="77777777" w:rsidR="00961236" w:rsidRPr="006F72EB" w:rsidRDefault="00961236" w:rsidP="00C74411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14:paraId="45375FD6" w14:textId="77777777" w:rsidR="00961236" w:rsidRPr="006F72EB" w:rsidRDefault="00961236" w:rsidP="00961236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14:paraId="78645F38" w14:textId="77777777" w:rsidR="00961236" w:rsidRPr="006F72EB" w:rsidRDefault="00961236" w:rsidP="00961236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961236" w:rsidRPr="006F72EB" w14:paraId="1B3A7D55" w14:textId="77777777">
        <w:trPr>
          <w:cantSplit/>
        </w:trPr>
        <w:tc>
          <w:tcPr>
            <w:tcW w:w="918" w:type="dxa"/>
          </w:tcPr>
          <w:p w14:paraId="1E1B955A" w14:textId="77777777" w:rsidR="00961236" w:rsidRPr="006F72EB" w:rsidRDefault="00961236" w:rsidP="00C74411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14:paraId="233D72D1" w14:textId="77777777" w:rsidR="00961236" w:rsidRPr="006F72EB" w:rsidRDefault="00961236" w:rsidP="00961236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14:paraId="076A7C98" w14:textId="77777777" w:rsidR="00961236" w:rsidRPr="006F72EB" w:rsidRDefault="00961236" w:rsidP="00961236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961236" w:rsidRPr="006F72EB" w14:paraId="0A04BAE6" w14:textId="77777777">
        <w:trPr>
          <w:cantSplit/>
        </w:trPr>
        <w:tc>
          <w:tcPr>
            <w:tcW w:w="918" w:type="dxa"/>
          </w:tcPr>
          <w:p w14:paraId="2DE6DC81" w14:textId="77777777" w:rsidR="00961236" w:rsidRPr="006F72EB" w:rsidRDefault="00961236" w:rsidP="00C74411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14:paraId="0CA6044D" w14:textId="77777777" w:rsidR="00961236" w:rsidRPr="006F72EB" w:rsidRDefault="00961236" w:rsidP="00961236">
            <w:pPr>
              <w:pStyle w:val="TableText"/>
            </w:pPr>
          </w:p>
        </w:tc>
        <w:tc>
          <w:tcPr>
            <w:tcW w:w="3429" w:type="dxa"/>
          </w:tcPr>
          <w:p w14:paraId="57FFC3BB" w14:textId="77777777" w:rsidR="00961236" w:rsidRPr="006F72EB" w:rsidRDefault="00961236" w:rsidP="00961236">
            <w:pPr>
              <w:pStyle w:val="TableText"/>
            </w:pPr>
          </w:p>
        </w:tc>
      </w:tr>
    </w:tbl>
    <w:p w14:paraId="7282B47C" w14:textId="77777777" w:rsidR="00961236" w:rsidRPr="006F72EB" w:rsidRDefault="00961236" w:rsidP="00961236">
      <w:pPr>
        <w:pStyle w:val="a2"/>
      </w:pPr>
    </w:p>
    <w:p w14:paraId="1B52FC53" w14:textId="77777777" w:rsidR="00961236" w:rsidRPr="006F72EB" w:rsidRDefault="00961236" w:rsidP="00961236">
      <w:pPr>
        <w:pStyle w:val="a2"/>
      </w:pPr>
    </w:p>
    <w:p w14:paraId="6F2809C7" w14:textId="3B89077F" w:rsidR="00961236" w:rsidRDefault="00961236" w:rsidP="00FF1452"/>
    <w:p w14:paraId="12F164D0" w14:textId="77777777" w:rsidR="006162E8" w:rsidRDefault="006162E8" w:rsidP="00FF1452"/>
    <w:p w14:paraId="2F629915" w14:textId="77777777" w:rsidR="006162E8" w:rsidRDefault="006162E8" w:rsidP="00FF1452"/>
    <w:p w14:paraId="74978661" w14:textId="77777777" w:rsidR="006162E8" w:rsidRDefault="006162E8" w:rsidP="00FF1452"/>
    <w:p w14:paraId="740B2993" w14:textId="77777777" w:rsidR="006162E8" w:rsidRDefault="006162E8" w:rsidP="00FF1452"/>
    <w:p w14:paraId="6B46F3CC" w14:textId="77777777" w:rsidR="006162E8" w:rsidRDefault="006162E8" w:rsidP="00FF1452"/>
    <w:p w14:paraId="1C03BBA5" w14:textId="77777777" w:rsidR="006162E8" w:rsidRDefault="006162E8" w:rsidP="00FF1452"/>
    <w:p w14:paraId="56425705" w14:textId="77777777" w:rsidR="006162E8" w:rsidRDefault="006162E8" w:rsidP="00FF1452"/>
    <w:p w14:paraId="4A114FDB" w14:textId="77777777" w:rsidR="006162E8" w:rsidRDefault="006162E8" w:rsidP="00FF1452"/>
    <w:p w14:paraId="153153C3" w14:textId="77777777" w:rsidR="006162E8" w:rsidRDefault="006162E8" w:rsidP="00FF1452"/>
    <w:p w14:paraId="20671318" w14:textId="77777777" w:rsidR="006162E8" w:rsidRDefault="006162E8" w:rsidP="00FF1452"/>
    <w:p w14:paraId="2D543C7D" w14:textId="77777777" w:rsidR="006162E8" w:rsidRDefault="006162E8" w:rsidP="00FF1452"/>
    <w:p w14:paraId="13A146CD" w14:textId="77777777" w:rsidR="006162E8" w:rsidRDefault="006162E8" w:rsidP="00FF1452"/>
    <w:p w14:paraId="2D25F393" w14:textId="77777777" w:rsidR="006162E8" w:rsidRDefault="006162E8" w:rsidP="00FF1452"/>
    <w:p w14:paraId="23FE24B9" w14:textId="77777777" w:rsidR="006162E8" w:rsidRDefault="006162E8" w:rsidP="00FF1452"/>
    <w:sdt>
      <w:sdtPr>
        <w:rPr>
          <w:rFonts w:ascii="Book Antiqua" w:eastAsia="宋体" w:hAnsi="Book Antiqua" w:cs="Times New Roman"/>
          <w:color w:val="auto"/>
          <w:sz w:val="20"/>
          <w:szCs w:val="20"/>
          <w:lang w:val="zh-CN"/>
        </w:rPr>
        <w:id w:val="20652122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6DD8F9" w14:textId="05213575" w:rsidR="00E06F5D" w:rsidRDefault="00E06F5D">
          <w:pPr>
            <w:pStyle w:val="TOC"/>
          </w:pPr>
          <w:r>
            <w:rPr>
              <w:lang w:val="zh-CN"/>
            </w:rPr>
            <w:t>目录</w:t>
          </w:r>
        </w:p>
        <w:p w14:paraId="3E1D98F9" w14:textId="77777777" w:rsidR="004352DB" w:rsidRDefault="00E06F5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715989" w:history="1">
            <w:r w:rsidR="004352DB" w:rsidRPr="00316408">
              <w:rPr>
                <w:rStyle w:val="af0"/>
                <w:rFonts w:hint="eastAsia"/>
                <w:noProof/>
              </w:rPr>
              <w:t>文档控制</w:t>
            </w:r>
            <w:r w:rsidR="004352DB">
              <w:rPr>
                <w:noProof/>
                <w:webHidden/>
              </w:rPr>
              <w:tab/>
            </w:r>
            <w:r w:rsidR="004352DB">
              <w:rPr>
                <w:noProof/>
                <w:webHidden/>
              </w:rPr>
              <w:fldChar w:fldCharType="begin"/>
            </w:r>
            <w:r w:rsidR="004352DB">
              <w:rPr>
                <w:noProof/>
                <w:webHidden/>
              </w:rPr>
              <w:instrText xml:space="preserve"> PAGEREF _Toc461715989 \h </w:instrText>
            </w:r>
            <w:r w:rsidR="004352DB">
              <w:rPr>
                <w:noProof/>
                <w:webHidden/>
              </w:rPr>
            </w:r>
            <w:r w:rsidR="004352DB">
              <w:rPr>
                <w:noProof/>
                <w:webHidden/>
              </w:rPr>
              <w:fldChar w:fldCharType="separate"/>
            </w:r>
            <w:r w:rsidR="004352DB">
              <w:rPr>
                <w:noProof/>
                <w:webHidden/>
              </w:rPr>
              <w:t>ii</w:t>
            </w:r>
            <w:r w:rsidR="004352DB">
              <w:rPr>
                <w:noProof/>
                <w:webHidden/>
              </w:rPr>
              <w:fldChar w:fldCharType="end"/>
            </w:r>
          </w:hyperlink>
        </w:p>
        <w:p w14:paraId="108262E6" w14:textId="77777777" w:rsidR="004352DB" w:rsidRDefault="00810B1A">
          <w:pPr>
            <w:pStyle w:val="22"/>
            <w:tabs>
              <w:tab w:val="left" w:pos="32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1715990" w:history="1">
            <w:r w:rsidR="004352DB" w:rsidRPr="00316408">
              <w:rPr>
                <w:rStyle w:val="af0"/>
                <w:noProof/>
              </w:rPr>
              <w:t>1.</w:t>
            </w:r>
            <w:r w:rsidR="004352D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352DB" w:rsidRPr="00316408">
              <w:rPr>
                <w:rStyle w:val="af0"/>
                <w:rFonts w:hint="eastAsia"/>
                <w:noProof/>
              </w:rPr>
              <w:t>文档概述</w:t>
            </w:r>
            <w:r w:rsidR="004352DB">
              <w:rPr>
                <w:noProof/>
                <w:webHidden/>
              </w:rPr>
              <w:tab/>
            </w:r>
            <w:r w:rsidR="004352DB">
              <w:rPr>
                <w:noProof/>
                <w:webHidden/>
              </w:rPr>
              <w:fldChar w:fldCharType="begin"/>
            </w:r>
            <w:r w:rsidR="004352DB">
              <w:rPr>
                <w:noProof/>
                <w:webHidden/>
              </w:rPr>
              <w:instrText xml:space="preserve"> PAGEREF _Toc461715990 \h </w:instrText>
            </w:r>
            <w:r w:rsidR="004352DB">
              <w:rPr>
                <w:noProof/>
                <w:webHidden/>
              </w:rPr>
            </w:r>
            <w:r w:rsidR="004352DB">
              <w:rPr>
                <w:noProof/>
                <w:webHidden/>
              </w:rPr>
              <w:fldChar w:fldCharType="separate"/>
            </w:r>
            <w:r w:rsidR="004352DB">
              <w:rPr>
                <w:noProof/>
                <w:webHidden/>
              </w:rPr>
              <w:t>2</w:t>
            </w:r>
            <w:r w:rsidR="004352DB">
              <w:rPr>
                <w:noProof/>
                <w:webHidden/>
              </w:rPr>
              <w:fldChar w:fldCharType="end"/>
            </w:r>
          </w:hyperlink>
        </w:p>
        <w:p w14:paraId="7518CE3E" w14:textId="77777777" w:rsidR="004352DB" w:rsidRDefault="00810B1A">
          <w:pPr>
            <w:pStyle w:val="32"/>
            <w:tabs>
              <w:tab w:val="left" w:pos="36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1715991" w:history="1">
            <w:r w:rsidR="004352DB" w:rsidRPr="00316408">
              <w:rPr>
                <w:rStyle w:val="af0"/>
                <w:noProof/>
              </w:rPr>
              <w:t>1.1.</w:t>
            </w:r>
            <w:r w:rsidR="004352D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352DB" w:rsidRPr="00316408">
              <w:rPr>
                <w:rStyle w:val="af0"/>
                <w:rFonts w:hint="eastAsia"/>
                <w:noProof/>
              </w:rPr>
              <w:t>文档的范围及内容</w:t>
            </w:r>
            <w:r w:rsidR="004352DB">
              <w:rPr>
                <w:noProof/>
                <w:webHidden/>
              </w:rPr>
              <w:tab/>
            </w:r>
            <w:r w:rsidR="004352DB">
              <w:rPr>
                <w:noProof/>
                <w:webHidden/>
              </w:rPr>
              <w:fldChar w:fldCharType="begin"/>
            </w:r>
            <w:r w:rsidR="004352DB">
              <w:rPr>
                <w:noProof/>
                <w:webHidden/>
              </w:rPr>
              <w:instrText xml:space="preserve"> PAGEREF _Toc461715991 \h </w:instrText>
            </w:r>
            <w:r w:rsidR="004352DB">
              <w:rPr>
                <w:noProof/>
                <w:webHidden/>
              </w:rPr>
            </w:r>
            <w:r w:rsidR="004352DB">
              <w:rPr>
                <w:noProof/>
                <w:webHidden/>
              </w:rPr>
              <w:fldChar w:fldCharType="separate"/>
            </w:r>
            <w:r w:rsidR="004352DB">
              <w:rPr>
                <w:noProof/>
                <w:webHidden/>
              </w:rPr>
              <w:t>2</w:t>
            </w:r>
            <w:r w:rsidR="004352DB">
              <w:rPr>
                <w:noProof/>
                <w:webHidden/>
              </w:rPr>
              <w:fldChar w:fldCharType="end"/>
            </w:r>
          </w:hyperlink>
        </w:p>
        <w:p w14:paraId="53AD25AC" w14:textId="77777777" w:rsidR="004352DB" w:rsidRDefault="00810B1A">
          <w:pPr>
            <w:pStyle w:val="32"/>
            <w:tabs>
              <w:tab w:val="left" w:pos="36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1715992" w:history="1">
            <w:r w:rsidR="004352DB" w:rsidRPr="00316408">
              <w:rPr>
                <w:rStyle w:val="af0"/>
                <w:noProof/>
              </w:rPr>
              <w:t>1.2.</w:t>
            </w:r>
            <w:r w:rsidR="004352D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352DB" w:rsidRPr="00316408">
              <w:rPr>
                <w:rStyle w:val="af0"/>
                <w:rFonts w:hint="eastAsia"/>
                <w:noProof/>
              </w:rPr>
              <w:t>文档名词解释</w:t>
            </w:r>
            <w:r w:rsidR="004352DB">
              <w:rPr>
                <w:noProof/>
                <w:webHidden/>
              </w:rPr>
              <w:tab/>
            </w:r>
            <w:r w:rsidR="004352DB">
              <w:rPr>
                <w:noProof/>
                <w:webHidden/>
              </w:rPr>
              <w:fldChar w:fldCharType="begin"/>
            </w:r>
            <w:r w:rsidR="004352DB">
              <w:rPr>
                <w:noProof/>
                <w:webHidden/>
              </w:rPr>
              <w:instrText xml:space="preserve"> PAGEREF _Toc461715992 \h </w:instrText>
            </w:r>
            <w:r w:rsidR="004352DB">
              <w:rPr>
                <w:noProof/>
                <w:webHidden/>
              </w:rPr>
            </w:r>
            <w:r w:rsidR="004352DB">
              <w:rPr>
                <w:noProof/>
                <w:webHidden/>
              </w:rPr>
              <w:fldChar w:fldCharType="separate"/>
            </w:r>
            <w:r w:rsidR="004352DB">
              <w:rPr>
                <w:noProof/>
                <w:webHidden/>
              </w:rPr>
              <w:t>2</w:t>
            </w:r>
            <w:r w:rsidR="004352DB">
              <w:rPr>
                <w:noProof/>
                <w:webHidden/>
              </w:rPr>
              <w:fldChar w:fldCharType="end"/>
            </w:r>
          </w:hyperlink>
        </w:p>
        <w:p w14:paraId="348B08C8" w14:textId="77777777" w:rsidR="004352DB" w:rsidRDefault="00810B1A">
          <w:pPr>
            <w:pStyle w:val="32"/>
            <w:tabs>
              <w:tab w:val="left" w:pos="36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1715993" w:history="1">
            <w:r w:rsidR="004352DB" w:rsidRPr="00316408">
              <w:rPr>
                <w:rStyle w:val="af0"/>
                <w:noProof/>
              </w:rPr>
              <w:t>1.3.</w:t>
            </w:r>
            <w:r w:rsidR="004352D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352DB" w:rsidRPr="00316408">
              <w:rPr>
                <w:rStyle w:val="af0"/>
                <w:rFonts w:hint="eastAsia"/>
                <w:noProof/>
              </w:rPr>
              <w:t>相关文档</w:t>
            </w:r>
            <w:r w:rsidR="004352DB">
              <w:rPr>
                <w:noProof/>
                <w:webHidden/>
              </w:rPr>
              <w:tab/>
            </w:r>
            <w:r w:rsidR="004352DB">
              <w:rPr>
                <w:noProof/>
                <w:webHidden/>
              </w:rPr>
              <w:fldChar w:fldCharType="begin"/>
            </w:r>
            <w:r w:rsidR="004352DB">
              <w:rPr>
                <w:noProof/>
                <w:webHidden/>
              </w:rPr>
              <w:instrText xml:space="preserve"> PAGEREF _Toc461715993 \h </w:instrText>
            </w:r>
            <w:r w:rsidR="004352DB">
              <w:rPr>
                <w:noProof/>
                <w:webHidden/>
              </w:rPr>
            </w:r>
            <w:r w:rsidR="004352DB">
              <w:rPr>
                <w:noProof/>
                <w:webHidden/>
              </w:rPr>
              <w:fldChar w:fldCharType="separate"/>
            </w:r>
            <w:r w:rsidR="004352DB">
              <w:rPr>
                <w:noProof/>
                <w:webHidden/>
              </w:rPr>
              <w:t>2</w:t>
            </w:r>
            <w:r w:rsidR="004352DB">
              <w:rPr>
                <w:noProof/>
                <w:webHidden/>
              </w:rPr>
              <w:fldChar w:fldCharType="end"/>
            </w:r>
          </w:hyperlink>
        </w:p>
        <w:p w14:paraId="54DCBD91" w14:textId="77777777" w:rsidR="004352DB" w:rsidRDefault="00810B1A">
          <w:pPr>
            <w:pStyle w:val="22"/>
            <w:tabs>
              <w:tab w:val="left" w:pos="324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1715994" w:history="1">
            <w:r w:rsidR="004352DB" w:rsidRPr="00316408">
              <w:rPr>
                <w:rStyle w:val="af0"/>
                <w:noProof/>
              </w:rPr>
              <w:t>2.</w:t>
            </w:r>
            <w:r w:rsidR="004352D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352DB" w:rsidRPr="00316408">
              <w:rPr>
                <w:rStyle w:val="af0"/>
                <w:rFonts w:hint="eastAsia"/>
                <w:noProof/>
              </w:rPr>
              <w:t>预算申报</w:t>
            </w:r>
            <w:r w:rsidR="004352DB">
              <w:rPr>
                <w:noProof/>
                <w:webHidden/>
              </w:rPr>
              <w:tab/>
            </w:r>
            <w:r w:rsidR="004352DB">
              <w:rPr>
                <w:noProof/>
                <w:webHidden/>
              </w:rPr>
              <w:fldChar w:fldCharType="begin"/>
            </w:r>
            <w:r w:rsidR="004352DB">
              <w:rPr>
                <w:noProof/>
                <w:webHidden/>
              </w:rPr>
              <w:instrText xml:space="preserve"> PAGEREF _Toc461715994 \h </w:instrText>
            </w:r>
            <w:r w:rsidR="004352DB">
              <w:rPr>
                <w:noProof/>
                <w:webHidden/>
              </w:rPr>
            </w:r>
            <w:r w:rsidR="004352DB">
              <w:rPr>
                <w:noProof/>
                <w:webHidden/>
              </w:rPr>
              <w:fldChar w:fldCharType="separate"/>
            </w:r>
            <w:r w:rsidR="004352DB">
              <w:rPr>
                <w:noProof/>
                <w:webHidden/>
              </w:rPr>
              <w:t>3</w:t>
            </w:r>
            <w:r w:rsidR="004352DB">
              <w:rPr>
                <w:noProof/>
                <w:webHidden/>
              </w:rPr>
              <w:fldChar w:fldCharType="end"/>
            </w:r>
          </w:hyperlink>
        </w:p>
        <w:p w14:paraId="33614682" w14:textId="77777777" w:rsidR="004352DB" w:rsidRDefault="00810B1A">
          <w:pPr>
            <w:pStyle w:val="32"/>
            <w:tabs>
              <w:tab w:val="left" w:pos="36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1715995" w:history="1">
            <w:r w:rsidR="004352DB" w:rsidRPr="00316408">
              <w:rPr>
                <w:rStyle w:val="af0"/>
                <w:noProof/>
              </w:rPr>
              <w:t>2.1.</w:t>
            </w:r>
            <w:r w:rsidR="004352D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352DB" w:rsidRPr="00316408">
              <w:rPr>
                <w:rStyle w:val="af0"/>
                <w:rFonts w:hint="eastAsia"/>
                <w:noProof/>
              </w:rPr>
              <w:t>系统基础设置</w:t>
            </w:r>
            <w:r w:rsidR="004352DB">
              <w:rPr>
                <w:noProof/>
                <w:webHidden/>
              </w:rPr>
              <w:tab/>
            </w:r>
            <w:r w:rsidR="004352DB">
              <w:rPr>
                <w:noProof/>
                <w:webHidden/>
              </w:rPr>
              <w:fldChar w:fldCharType="begin"/>
            </w:r>
            <w:r w:rsidR="004352DB">
              <w:rPr>
                <w:noProof/>
                <w:webHidden/>
              </w:rPr>
              <w:instrText xml:space="preserve"> PAGEREF _Toc461715995 \h </w:instrText>
            </w:r>
            <w:r w:rsidR="004352DB">
              <w:rPr>
                <w:noProof/>
                <w:webHidden/>
              </w:rPr>
            </w:r>
            <w:r w:rsidR="004352DB">
              <w:rPr>
                <w:noProof/>
                <w:webHidden/>
              </w:rPr>
              <w:fldChar w:fldCharType="separate"/>
            </w:r>
            <w:r w:rsidR="004352DB">
              <w:rPr>
                <w:noProof/>
                <w:webHidden/>
              </w:rPr>
              <w:t>3</w:t>
            </w:r>
            <w:r w:rsidR="004352DB">
              <w:rPr>
                <w:noProof/>
                <w:webHidden/>
              </w:rPr>
              <w:fldChar w:fldCharType="end"/>
            </w:r>
          </w:hyperlink>
        </w:p>
        <w:p w14:paraId="35DAB31B" w14:textId="77777777" w:rsidR="004352DB" w:rsidRDefault="00810B1A">
          <w:pPr>
            <w:pStyle w:val="32"/>
            <w:tabs>
              <w:tab w:val="left" w:pos="36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1715996" w:history="1">
            <w:r w:rsidR="004352DB" w:rsidRPr="00316408">
              <w:rPr>
                <w:rStyle w:val="af0"/>
                <w:noProof/>
              </w:rPr>
              <w:t>2.2.</w:t>
            </w:r>
            <w:r w:rsidR="004352D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352DB" w:rsidRPr="00316408">
              <w:rPr>
                <w:rStyle w:val="af0"/>
                <w:rFonts w:hint="eastAsia"/>
                <w:noProof/>
              </w:rPr>
              <w:t>申报与汇总</w:t>
            </w:r>
            <w:r w:rsidR="004352DB">
              <w:rPr>
                <w:noProof/>
                <w:webHidden/>
              </w:rPr>
              <w:tab/>
            </w:r>
            <w:r w:rsidR="004352DB">
              <w:rPr>
                <w:noProof/>
                <w:webHidden/>
              </w:rPr>
              <w:fldChar w:fldCharType="begin"/>
            </w:r>
            <w:r w:rsidR="004352DB">
              <w:rPr>
                <w:noProof/>
                <w:webHidden/>
              </w:rPr>
              <w:instrText xml:space="preserve"> PAGEREF _Toc461715996 \h </w:instrText>
            </w:r>
            <w:r w:rsidR="004352DB">
              <w:rPr>
                <w:noProof/>
                <w:webHidden/>
              </w:rPr>
            </w:r>
            <w:r w:rsidR="004352DB">
              <w:rPr>
                <w:noProof/>
                <w:webHidden/>
              </w:rPr>
              <w:fldChar w:fldCharType="separate"/>
            </w:r>
            <w:r w:rsidR="004352DB">
              <w:rPr>
                <w:noProof/>
                <w:webHidden/>
              </w:rPr>
              <w:t>3</w:t>
            </w:r>
            <w:r w:rsidR="004352DB">
              <w:rPr>
                <w:noProof/>
                <w:webHidden/>
              </w:rPr>
              <w:fldChar w:fldCharType="end"/>
            </w:r>
          </w:hyperlink>
        </w:p>
        <w:p w14:paraId="2215F065" w14:textId="77777777" w:rsidR="004352DB" w:rsidRDefault="00810B1A">
          <w:pPr>
            <w:pStyle w:val="32"/>
            <w:tabs>
              <w:tab w:val="left" w:pos="36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1715997" w:history="1">
            <w:r w:rsidR="004352DB" w:rsidRPr="00316408">
              <w:rPr>
                <w:rStyle w:val="af0"/>
                <w:noProof/>
              </w:rPr>
              <w:t>2.3.</w:t>
            </w:r>
            <w:r w:rsidR="004352D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352DB" w:rsidRPr="00316408">
              <w:rPr>
                <w:rStyle w:val="af0"/>
                <w:rFonts w:hint="eastAsia"/>
                <w:noProof/>
              </w:rPr>
              <w:t>业务线审批</w:t>
            </w:r>
            <w:r w:rsidR="004352DB">
              <w:rPr>
                <w:noProof/>
                <w:webHidden/>
              </w:rPr>
              <w:tab/>
            </w:r>
            <w:r w:rsidR="004352DB">
              <w:rPr>
                <w:noProof/>
                <w:webHidden/>
              </w:rPr>
              <w:fldChar w:fldCharType="begin"/>
            </w:r>
            <w:r w:rsidR="004352DB">
              <w:rPr>
                <w:noProof/>
                <w:webHidden/>
              </w:rPr>
              <w:instrText xml:space="preserve"> PAGEREF _Toc461715997 \h </w:instrText>
            </w:r>
            <w:r w:rsidR="004352DB">
              <w:rPr>
                <w:noProof/>
                <w:webHidden/>
              </w:rPr>
            </w:r>
            <w:r w:rsidR="004352DB">
              <w:rPr>
                <w:noProof/>
                <w:webHidden/>
              </w:rPr>
              <w:fldChar w:fldCharType="separate"/>
            </w:r>
            <w:r w:rsidR="004352DB">
              <w:rPr>
                <w:noProof/>
                <w:webHidden/>
              </w:rPr>
              <w:t>4</w:t>
            </w:r>
            <w:r w:rsidR="004352DB">
              <w:rPr>
                <w:noProof/>
                <w:webHidden/>
              </w:rPr>
              <w:fldChar w:fldCharType="end"/>
            </w:r>
          </w:hyperlink>
        </w:p>
        <w:p w14:paraId="3EB42783" w14:textId="77777777" w:rsidR="004352DB" w:rsidRDefault="00810B1A">
          <w:pPr>
            <w:pStyle w:val="32"/>
            <w:tabs>
              <w:tab w:val="left" w:pos="36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1715998" w:history="1">
            <w:r w:rsidR="004352DB" w:rsidRPr="00316408">
              <w:rPr>
                <w:rStyle w:val="af0"/>
                <w:noProof/>
              </w:rPr>
              <w:t>2.4.</w:t>
            </w:r>
            <w:r w:rsidR="004352D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352DB" w:rsidRPr="00316408">
              <w:rPr>
                <w:rStyle w:val="af0"/>
                <w:rFonts w:hint="eastAsia"/>
                <w:noProof/>
              </w:rPr>
              <w:t>财务审批</w:t>
            </w:r>
            <w:r w:rsidR="004352DB">
              <w:rPr>
                <w:noProof/>
                <w:webHidden/>
              </w:rPr>
              <w:tab/>
            </w:r>
            <w:r w:rsidR="004352DB">
              <w:rPr>
                <w:noProof/>
                <w:webHidden/>
              </w:rPr>
              <w:fldChar w:fldCharType="begin"/>
            </w:r>
            <w:r w:rsidR="004352DB">
              <w:rPr>
                <w:noProof/>
                <w:webHidden/>
              </w:rPr>
              <w:instrText xml:space="preserve"> PAGEREF _Toc461715998 \h </w:instrText>
            </w:r>
            <w:r w:rsidR="004352DB">
              <w:rPr>
                <w:noProof/>
                <w:webHidden/>
              </w:rPr>
            </w:r>
            <w:r w:rsidR="004352DB">
              <w:rPr>
                <w:noProof/>
                <w:webHidden/>
              </w:rPr>
              <w:fldChar w:fldCharType="separate"/>
            </w:r>
            <w:r w:rsidR="004352DB">
              <w:rPr>
                <w:noProof/>
                <w:webHidden/>
              </w:rPr>
              <w:t>5</w:t>
            </w:r>
            <w:r w:rsidR="004352DB">
              <w:rPr>
                <w:noProof/>
                <w:webHidden/>
              </w:rPr>
              <w:fldChar w:fldCharType="end"/>
            </w:r>
          </w:hyperlink>
        </w:p>
        <w:p w14:paraId="205C97BF" w14:textId="77777777" w:rsidR="004352DB" w:rsidRDefault="00810B1A">
          <w:pPr>
            <w:pStyle w:val="32"/>
            <w:tabs>
              <w:tab w:val="left" w:pos="36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1715999" w:history="1">
            <w:r w:rsidR="004352DB" w:rsidRPr="00316408">
              <w:rPr>
                <w:rStyle w:val="af0"/>
                <w:noProof/>
              </w:rPr>
              <w:t>2.5.</w:t>
            </w:r>
            <w:r w:rsidR="004352D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352DB" w:rsidRPr="00316408">
              <w:rPr>
                <w:rStyle w:val="af0"/>
                <w:rFonts w:hint="eastAsia"/>
                <w:noProof/>
              </w:rPr>
              <w:t>预算余额查询</w:t>
            </w:r>
            <w:r w:rsidR="004352DB">
              <w:rPr>
                <w:noProof/>
                <w:webHidden/>
              </w:rPr>
              <w:tab/>
            </w:r>
            <w:r w:rsidR="004352DB">
              <w:rPr>
                <w:noProof/>
                <w:webHidden/>
              </w:rPr>
              <w:fldChar w:fldCharType="begin"/>
            </w:r>
            <w:r w:rsidR="004352DB">
              <w:rPr>
                <w:noProof/>
                <w:webHidden/>
              </w:rPr>
              <w:instrText xml:space="preserve"> PAGEREF _Toc461715999 \h </w:instrText>
            </w:r>
            <w:r w:rsidR="004352DB">
              <w:rPr>
                <w:noProof/>
                <w:webHidden/>
              </w:rPr>
            </w:r>
            <w:r w:rsidR="004352DB">
              <w:rPr>
                <w:noProof/>
                <w:webHidden/>
              </w:rPr>
              <w:fldChar w:fldCharType="separate"/>
            </w:r>
            <w:r w:rsidR="004352DB">
              <w:rPr>
                <w:noProof/>
                <w:webHidden/>
              </w:rPr>
              <w:t>5</w:t>
            </w:r>
            <w:r w:rsidR="004352DB">
              <w:rPr>
                <w:noProof/>
                <w:webHidden/>
              </w:rPr>
              <w:fldChar w:fldCharType="end"/>
            </w:r>
          </w:hyperlink>
        </w:p>
        <w:p w14:paraId="1B3634FC" w14:textId="77777777" w:rsidR="004352DB" w:rsidRDefault="00810B1A">
          <w:pPr>
            <w:pStyle w:val="32"/>
            <w:tabs>
              <w:tab w:val="left" w:pos="36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1716000" w:history="1">
            <w:r w:rsidR="004352DB" w:rsidRPr="00316408">
              <w:rPr>
                <w:rStyle w:val="af0"/>
                <w:noProof/>
              </w:rPr>
              <w:t>2.6.</w:t>
            </w:r>
            <w:r w:rsidR="004352D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352DB" w:rsidRPr="00316408">
              <w:rPr>
                <w:rStyle w:val="af0"/>
                <w:rFonts w:hint="eastAsia"/>
                <w:noProof/>
              </w:rPr>
              <w:t>预算调整</w:t>
            </w:r>
            <w:r w:rsidR="004352DB">
              <w:rPr>
                <w:noProof/>
                <w:webHidden/>
              </w:rPr>
              <w:tab/>
            </w:r>
            <w:r w:rsidR="004352DB">
              <w:rPr>
                <w:noProof/>
                <w:webHidden/>
              </w:rPr>
              <w:fldChar w:fldCharType="begin"/>
            </w:r>
            <w:r w:rsidR="004352DB">
              <w:rPr>
                <w:noProof/>
                <w:webHidden/>
              </w:rPr>
              <w:instrText xml:space="preserve"> PAGEREF _Toc461716000 \h </w:instrText>
            </w:r>
            <w:r w:rsidR="004352DB">
              <w:rPr>
                <w:noProof/>
                <w:webHidden/>
              </w:rPr>
            </w:r>
            <w:r w:rsidR="004352DB">
              <w:rPr>
                <w:noProof/>
                <w:webHidden/>
              </w:rPr>
              <w:fldChar w:fldCharType="separate"/>
            </w:r>
            <w:r w:rsidR="004352DB">
              <w:rPr>
                <w:noProof/>
                <w:webHidden/>
              </w:rPr>
              <w:t>5</w:t>
            </w:r>
            <w:r w:rsidR="004352DB">
              <w:rPr>
                <w:noProof/>
                <w:webHidden/>
              </w:rPr>
              <w:fldChar w:fldCharType="end"/>
            </w:r>
          </w:hyperlink>
        </w:p>
        <w:p w14:paraId="099B5CAD" w14:textId="77777777" w:rsidR="004352DB" w:rsidRDefault="00810B1A">
          <w:pPr>
            <w:pStyle w:val="22"/>
            <w:tabs>
              <w:tab w:val="left" w:pos="28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1716001" w:history="1">
            <w:r w:rsidR="004352DB" w:rsidRPr="00316408">
              <w:rPr>
                <w:rStyle w:val="af0"/>
                <w:noProof/>
              </w:rPr>
              <w:t>3</w:t>
            </w:r>
            <w:r w:rsidR="004352D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352DB" w:rsidRPr="00316408">
              <w:rPr>
                <w:rStyle w:val="af0"/>
                <w:rFonts w:hint="eastAsia"/>
                <w:noProof/>
              </w:rPr>
              <w:t>已解决及未解决的问题</w:t>
            </w:r>
            <w:r w:rsidR="004352DB">
              <w:rPr>
                <w:noProof/>
                <w:webHidden/>
              </w:rPr>
              <w:tab/>
            </w:r>
            <w:r w:rsidR="004352DB">
              <w:rPr>
                <w:noProof/>
                <w:webHidden/>
              </w:rPr>
              <w:fldChar w:fldCharType="begin"/>
            </w:r>
            <w:r w:rsidR="004352DB">
              <w:rPr>
                <w:noProof/>
                <w:webHidden/>
              </w:rPr>
              <w:instrText xml:space="preserve"> PAGEREF _Toc461716001 \h </w:instrText>
            </w:r>
            <w:r w:rsidR="004352DB">
              <w:rPr>
                <w:noProof/>
                <w:webHidden/>
              </w:rPr>
            </w:r>
            <w:r w:rsidR="004352DB">
              <w:rPr>
                <w:noProof/>
                <w:webHidden/>
              </w:rPr>
              <w:fldChar w:fldCharType="separate"/>
            </w:r>
            <w:r w:rsidR="004352DB">
              <w:rPr>
                <w:noProof/>
                <w:webHidden/>
              </w:rPr>
              <w:t>6</w:t>
            </w:r>
            <w:r w:rsidR="004352DB">
              <w:rPr>
                <w:noProof/>
                <w:webHidden/>
              </w:rPr>
              <w:fldChar w:fldCharType="end"/>
            </w:r>
          </w:hyperlink>
        </w:p>
        <w:p w14:paraId="283F0402" w14:textId="77777777" w:rsidR="004352DB" w:rsidRDefault="00810B1A">
          <w:pPr>
            <w:pStyle w:val="3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1716002" w:history="1">
            <w:r w:rsidR="004352DB" w:rsidRPr="00316408">
              <w:rPr>
                <w:rStyle w:val="af0"/>
                <w:noProof/>
              </w:rPr>
              <w:t xml:space="preserve">3.1 </w:t>
            </w:r>
            <w:r w:rsidR="004352DB" w:rsidRPr="00316408">
              <w:rPr>
                <w:rStyle w:val="af0"/>
                <w:rFonts w:hint="eastAsia"/>
                <w:noProof/>
              </w:rPr>
              <w:t>未解决的问题</w:t>
            </w:r>
            <w:r w:rsidR="004352DB">
              <w:rPr>
                <w:noProof/>
                <w:webHidden/>
              </w:rPr>
              <w:tab/>
            </w:r>
            <w:r w:rsidR="004352DB">
              <w:rPr>
                <w:noProof/>
                <w:webHidden/>
              </w:rPr>
              <w:fldChar w:fldCharType="begin"/>
            </w:r>
            <w:r w:rsidR="004352DB">
              <w:rPr>
                <w:noProof/>
                <w:webHidden/>
              </w:rPr>
              <w:instrText xml:space="preserve"> PAGEREF _Toc461716002 \h </w:instrText>
            </w:r>
            <w:r w:rsidR="004352DB">
              <w:rPr>
                <w:noProof/>
                <w:webHidden/>
              </w:rPr>
            </w:r>
            <w:r w:rsidR="004352DB">
              <w:rPr>
                <w:noProof/>
                <w:webHidden/>
              </w:rPr>
              <w:fldChar w:fldCharType="separate"/>
            </w:r>
            <w:r w:rsidR="004352DB">
              <w:rPr>
                <w:noProof/>
                <w:webHidden/>
              </w:rPr>
              <w:t>6</w:t>
            </w:r>
            <w:r w:rsidR="004352DB">
              <w:rPr>
                <w:noProof/>
                <w:webHidden/>
              </w:rPr>
              <w:fldChar w:fldCharType="end"/>
            </w:r>
          </w:hyperlink>
        </w:p>
        <w:p w14:paraId="14898C2F" w14:textId="77777777" w:rsidR="004352DB" w:rsidRDefault="00810B1A" w:rsidP="004352DB">
          <w:pPr>
            <w:pStyle w:val="32"/>
            <w:tabs>
              <w:tab w:val="left" w:pos="318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1716003" w:history="1">
            <w:r w:rsidR="004352DB" w:rsidRPr="00316408">
              <w:rPr>
                <w:rStyle w:val="af0"/>
                <w:noProof/>
              </w:rPr>
              <w:t>3.2</w:t>
            </w:r>
            <w:r w:rsidR="004352D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352DB" w:rsidRPr="00316408">
              <w:rPr>
                <w:rStyle w:val="af0"/>
                <w:rFonts w:hint="eastAsia"/>
                <w:noProof/>
              </w:rPr>
              <w:t>已解决的问题</w:t>
            </w:r>
            <w:r w:rsidR="004352DB">
              <w:rPr>
                <w:noProof/>
                <w:webHidden/>
              </w:rPr>
              <w:tab/>
            </w:r>
            <w:r w:rsidR="004352DB">
              <w:rPr>
                <w:noProof/>
                <w:webHidden/>
              </w:rPr>
              <w:fldChar w:fldCharType="begin"/>
            </w:r>
            <w:r w:rsidR="004352DB">
              <w:rPr>
                <w:noProof/>
                <w:webHidden/>
              </w:rPr>
              <w:instrText xml:space="preserve"> PAGEREF _Toc461716003 \h </w:instrText>
            </w:r>
            <w:r w:rsidR="004352DB">
              <w:rPr>
                <w:noProof/>
                <w:webHidden/>
              </w:rPr>
            </w:r>
            <w:r w:rsidR="004352DB">
              <w:rPr>
                <w:noProof/>
                <w:webHidden/>
              </w:rPr>
              <w:fldChar w:fldCharType="separate"/>
            </w:r>
            <w:r w:rsidR="004352DB">
              <w:rPr>
                <w:noProof/>
                <w:webHidden/>
              </w:rPr>
              <w:t>6</w:t>
            </w:r>
            <w:r w:rsidR="004352DB">
              <w:rPr>
                <w:noProof/>
                <w:webHidden/>
              </w:rPr>
              <w:fldChar w:fldCharType="end"/>
            </w:r>
          </w:hyperlink>
        </w:p>
        <w:p w14:paraId="0029A55F" w14:textId="1ACB524E" w:rsidR="00E06F5D" w:rsidRDefault="00E06F5D">
          <w:r>
            <w:rPr>
              <w:b/>
              <w:bCs/>
              <w:lang w:val="zh-CN"/>
            </w:rPr>
            <w:fldChar w:fldCharType="end"/>
          </w:r>
        </w:p>
      </w:sdtContent>
    </w:sdt>
    <w:p w14:paraId="213B53B9" w14:textId="77777777" w:rsidR="006162E8" w:rsidRPr="006F72EB" w:rsidRDefault="006162E8" w:rsidP="00FF1452">
      <w:pPr>
        <w:sectPr w:rsidR="006162E8" w:rsidRPr="006F72EB" w:rsidSect="00763CC7">
          <w:headerReference w:type="default" r:id="rId8"/>
          <w:footerReference w:type="default" r:id="rId9"/>
          <w:footerReference w:type="first" r:id="rId10"/>
          <w:pgSz w:w="11880" w:h="15840" w:code="1"/>
          <w:pgMar w:top="851" w:right="720" w:bottom="1077" w:left="720" w:header="431" w:footer="431" w:gutter="357"/>
          <w:pgNumType w:fmt="lowerRoman" w:start="1"/>
          <w:cols w:space="720"/>
          <w:titlePg/>
        </w:sectPr>
      </w:pPr>
    </w:p>
    <w:p w14:paraId="6E0C0835" w14:textId="77777777" w:rsidR="00763CC7" w:rsidRPr="006F72EB" w:rsidRDefault="00763CC7" w:rsidP="00FF1452">
      <w:pPr>
        <w:pStyle w:val="a2"/>
        <w:ind w:left="0"/>
      </w:pPr>
    </w:p>
    <w:p w14:paraId="5EA3CF44" w14:textId="77777777" w:rsidR="00510211" w:rsidRPr="006F72EB" w:rsidRDefault="00510211" w:rsidP="00510211">
      <w:pPr>
        <w:pStyle w:val="21"/>
        <w:numPr>
          <w:ilvl w:val="0"/>
          <w:numId w:val="2"/>
        </w:numPr>
      </w:pPr>
      <w:bookmarkStart w:id="5" w:name="_Toc177887475"/>
      <w:bookmarkStart w:id="6" w:name="_Toc178394312"/>
      <w:bookmarkStart w:id="7" w:name="_Toc184662322"/>
      <w:bookmarkStart w:id="8" w:name="_Toc198536900"/>
      <w:bookmarkStart w:id="9" w:name="_Toc405999507"/>
      <w:bookmarkStart w:id="10" w:name="_Toc461715990"/>
      <w:r w:rsidRPr="006F72EB">
        <w:lastRenderedPageBreak/>
        <w:t>文档概述</w:t>
      </w:r>
      <w:bookmarkEnd w:id="5"/>
      <w:bookmarkEnd w:id="6"/>
      <w:bookmarkEnd w:id="7"/>
      <w:bookmarkEnd w:id="8"/>
      <w:bookmarkEnd w:id="9"/>
      <w:bookmarkEnd w:id="10"/>
    </w:p>
    <w:p w14:paraId="4D5340D7" w14:textId="089CECD1" w:rsidR="00510211" w:rsidRDefault="00E926FC" w:rsidP="00384B05">
      <w:pPr>
        <w:pStyle w:val="a2"/>
      </w:pPr>
      <w:r>
        <w:rPr>
          <w:rFonts w:hint="eastAsia"/>
        </w:rPr>
        <w:t>本文档</w:t>
      </w:r>
      <w:r w:rsidR="004E6756">
        <w:rPr>
          <w:rFonts w:hint="eastAsia"/>
        </w:rPr>
        <w:t>是以</w:t>
      </w:r>
      <w:r w:rsidR="004E6756">
        <w:t>业务</w:t>
      </w:r>
      <w:r w:rsidR="004E6756">
        <w:rPr>
          <w:rFonts w:hint="eastAsia"/>
        </w:rPr>
        <w:t>申报</w:t>
      </w:r>
      <w:r w:rsidR="004E6756">
        <w:t>流程为基础，</w:t>
      </w:r>
      <w:r w:rsidR="004E6756">
        <w:rPr>
          <w:rFonts w:hint="eastAsia"/>
        </w:rPr>
        <w:t>描述</w:t>
      </w:r>
      <w:r w:rsidR="004E6756">
        <w:rPr>
          <w:rFonts w:hint="eastAsia"/>
        </w:rPr>
        <w:t>HAP</w:t>
      </w:r>
      <w:r w:rsidR="004E6756">
        <w:rPr>
          <w:rFonts w:hint="eastAsia"/>
        </w:rPr>
        <w:t>开发</w:t>
      </w:r>
      <w:r w:rsidR="004E6756">
        <w:t>平台中涉及的</w:t>
      </w:r>
      <w:r w:rsidR="004E6756">
        <w:rPr>
          <w:rFonts w:hint="eastAsia"/>
        </w:rPr>
        <w:t>功能</w:t>
      </w:r>
      <w:r w:rsidR="004E6756">
        <w:t>逻辑</w:t>
      </w:r>
      <w:r w:rsidR="00384B05">
        <w:t>。</w:t>
      </w:r>
    </w:p>
    <w:p w14:paraId="0DEB497B" w14:textId="77777777" w:rsidR="00510211" w:rsidRPr="004E6756" w:rsidRDefault="00510211" w:rsidP="00510211">
      <w:pPr>
        <w:pStyle w:val="HeadingBar"/>
        <w:ind w:right="7848"/>
        <w:rPr>
          <w:rFonts w:ascii="Times New Roman" w:hAnsi="Times New Roman"/>
          <w:color w:val="auto"/>
        </w:rPr>
      </w:pPr>
    </w:p>
    <w:p w14:paraId="1B76F28A" w14:textId="00D016F7" w:rsidR="00384B05" w:rsidRPr="00384B05" w:rsidRDefault="00A744B3" w:rsidP="00387234">
      <w:pPr>
        <w:pStyle w:val="31"/>
        <w:numPr>
          <w:ilvl w:val="1"/>
          <w:numId w:val="2"/>
        </w:numPr>
      </w:pPr>
      <w:bookmarkStart w:id="11" w:name="_Toc405999508"/>
      <w:bookmarkStart w:id="12" w:name="_Toc461715991"/>
      <w:r w:rsidRPr="00384B05">
        <w:rPr>
          <w:rStyle w:val="HighlightedVariable"/>
          <w:rFonts w:hint="eastAsia"/>
          <w:color w:val="auto"/>
        </w:rPr>
        <w:t>文档</w:t>
      </w:r>
      <w:r w:rsidRPr="00384B05">
        <w:rPr>
          <w:rStyle w:val="HighlightedVariable"/>
          <w:color w:val="auto"/>
        </w:rPr>
        <w:t>的</w:t>
      </w:r>
      <w:r w:rsidR="00E926FC" w:rsidRPr="00384B05">
        <w:rPr>
          <w:rStyle w:val="HighlightedVariable"/>
          <w:color w:val="auto"/>
        </w:rPr>
        <w:t>范围</w:t>
      </w:r>
      <w:r w:rsidR="00147561" w:rsidRPr="00384B05">
        <w:rPr>
          <w:rStyle w:val="HighlightedVariable"/>
          <w:rFonts w:hint="eastAsia"/>
          <w:color w:val="auto"/>
        </w:rPr>
        <w:t>及</w:t>
      </w:r>
      <w:r w:rsidR="00147561" w:rsidRPr="00384B05">
        <w:rPr>
          <w:rStyle w:val="HighlightedVariable"/>
          <w:color w:val="auto"/>
        </w:rPr>
        <w:t>内容</w:t>
      </w:r>
      <w:bookmarkEnd w:id="11"/>
      <w:bookmarkEnd w:id="12"/>
    </w:p>
    <w:p w14:paraId="70F8FFB7" w14:textId="77777777" w:rsidR="00384B05" w:rsidRPr="0071510E" w:rsidRDefault="00384B05" w:rsidP="00384B05">
      <w:pPr>
        <w:pStyle w:val="a2"/>
      </w:pPr>
    </w:p>
    <w:p w14:paraId="464E0E77" w14:textId="77777777" w:rsidR="00510211" w:rsidRPr="006F72EB" w:rsidRDefault="00510211" w:rsidP="00510211">
      <w:pPr>
        <w:pStyle w:val="HeadingBar"/>
        <w:ind w:right="7848"/>
        <w:rPr>
          <w:rFonts w:ascii="Times New Roman" w:hAnsi="Times New Roman"/>
          <w:color w:val="auto"/>
        </w:rPr>
      </w:pPr>
    </w:p>
    <w:p w14:paraId="3B8DC61E" w14:textId="77777777" w:rsidR="00510211" w:rsidRDefault="00510211" w:rsidP="00510211">
      <w:pPr>
        <w:pStyle w:val="31"/>
        <w:numPr>
          <w:ilvl w:val="1"/>
          <w:numId w:val="2"/>
        </w:numPr>
        <w:rPr>
          <w:rStyle w:val="HighlightedVariable"/>
          <w:color w:val="auto"/>
        </w:rPr>
      </w:pPr>
      <w:bookmarkStart w:id="13" w:name="_Toc177887477"/>
      <w:bookmarkStart w:id="14" w:name="_Toc178394314"/>
      <w:bookmarkStart w:id="15" w:name="_Toc184662324"/>
      <w:bookmarkStart w:id="16" w:name="_Toc198536902"/>
      <w:bookmarkStart w:id="17" w:name="_Toc405999509"/>
      <w:bookmarkStart w:id="18" w:name="_Toc461715992"/>
      <w:r w:rsidRPr="006F72EB">
        <w:rPr>
          <w:rStyle w:val="HighlightedVariable"/>
          <w:color w:val="auto"/>
        </w:rPr>
        <w:t>文档</w:t>
      </w:r>
      <w:bookmarkEnd w:id="13"/>
      <w:bookmarkEnd w:id="14"/>
      <w:bookmarkEnd w:id="15"/>
      <w:bookmarkEnd w:id="16"/>
      <w:r w:rsidR="00D31FC7">
        <w:rPr>
          <w:rStyle w:val="HighlightedVariable"/>
          <w:rFonts w:hint="eastAsia"/>
          <w:color w:val="auto"/>
        </w:rPr>
        <w:t>名词</w:t>
      </w:r>
      <w:r w:rsidR="00D31FC7">
        <w:rPr>
          <w:rStyle w:val="HighlightedVariable"/>
          <w:color w:val="auto"/>
        </w:rPr>
        <w:t>解释</w:t>
      </w:r>
      <w:bookmarkEnd w:id="17"/>
      <w:bookmarkEnd w:id="18"/>
    </w:p>
    <w:p w14:paraId="6228E117" w14:textId="55501A34" w:rsidR="003D31B8" w:rsidRPr="003D31B8" w:rsidRDefault="003D31B8" w:rsidP="003D31B8">
      <w:pPr>
        <w:pStyle w:val="a2"/>
      </w:pPr>
      <w:r>
        <w:rPr>
          <w:rFonts w:hint="eastAsia"/>
        </w:rPr>
        <w:t>无</w:t>
      </w:r>
    </w:p>
    <w:p w14:paraId="48F65366" w14:textId="77777777" w:rsidR="00510211" w:rsidRPr="006F72EB" w:rsidRDefault="00510211" w:rsidP="00510211">
      <w:pPr>
        <w:pStyle w:val="HeadingBar"/>
        <w:ind w:right="7848"/>
        <w:rPr>
          <w:rFonts w:ascii="Times New Roman" w:hAnsi="Times New Roman"/>
          <w:color w:val="auto"/>
        </w:rPr>
      </w:pPr>
    </w:p>
    <w:p w14:paraId="2CEA5C7A" w14:textId="77777777" w:rsidR="00510211" w:rsidRDefault="00510211" w:rsidP="00510211">
      <w:pPr>
        <w:pStyle w:val="31"/>
        <w:numPr>
          <w:ilvl w:val="1"/>
          <w:numId w:val="2"/>
        </w:numPr>
        <w:rPr>
          <w:rStyle w:val="HighlightedVariable"/>
          <w:color w:val="auto"/>
        </w:rPr>
      </w:pPr>
      <w:bookmarkStart w:id="19" w:name="_Toc177887478"/>
      <w:bookmarkStart w:id="20" w:name="_Toc178394315"/>
      <w:bookmarkStart w:id="21" w:name="_Toc184662325"/>
      <w:bookmarkStart w:id="22" w:name="_Toc198536903"/>
      <w:bookmarkStart w:id="23" w:name="_Toc405999510"/>
      <w:bookmarkStart w:id="24" w:name="_Toc461715993"/>
      <w:r w:rsidRPr="006F72EB">
        <w:rPr>
          <w:rStyle w:val="HighlightedVariable"/>
          <w:color w:val="auto"/>
        </w:rPr>
        <w:t>相关文档</w:t>
      </w:r>
      <w:bookmarkEnd w:id="19"/>
      <w:bookmarkEnd w:id="20"/>
      <w:bookmarkEnd w:id="21"/>
      <w:bookmarkEnd w:id="22"/>
      <w:bookmarkEnd w:id="23"/>
      <w:bookmarkEnd w:id="24"/>
    </w:p>
    <w:p w14:paraId="7D0A177A" w14:textId="07339451" w:rsidR="003D31B8" w:rsidRPr="003D31B8" w:rsidRDefault="003D31B8" w:rsidP="003D31B8">
      <w:pPr>
        <w:pStyle w:val="a2"/>
      </w:pPr>
      <w:r>
        <w:rPr>
          <w:rFonts w:hint="eastAsia"/>
        </w:rPr>
        <w:t>无</w:t>
      </w:r>
    </w:p>
    <w:p w14:paraId="35EA87CB" w14:textId="77777777" w:rsidR="00F431CD" w:rsidRDefault="00F431CD" w:rsidP="00847F8C">
      <w:pPr>
        <w:pStyle w:val="a2"/>
      </w:pPr>
    </w:p>
    <w:p w14:paraId="01683790" w14:textId="50202B37" w:rsidR="00F431CD" w:rsidRDefault="004E6756" w:rsidP="0002511E">
      <w:pPr>
        <w:pStyle w:val="21"/>
        <w:numPr>
          <w:ilvl w:val="0"/>
          <w:numId w:val="2"/>
        </w:numPr>
      </w:pPr>
      <w:bookmarkStart w:id="25" w:name="_Toc461715994"/>
      <w:r>
        <w:rPr>
          <w:rFonts w:hint="eastAsia"/>
        </w:rPr>
        <w:lastRenderedPageBreak/>
        <w:t>预算</w:t>
      </w:r>
      <w:r>
        <w:t>申报</w:t>
      </w:r>
      <w:bookmarkEnd w:id="25"/>
    </w:p>
    <w:p w14:paraId="1628475D" w14:textId="77777777" w:rsidR="00451CB0" w:rsidRPr="00C12380" w:rsidRDefault="00451CB0" w:rsidP="00451CB0">
      <w:pPr>
        <w:pStyle w:val="HeadingBar"/>
        <w:ind w:right="7848"/>
        <w:rPr>
          <w:rFonts w:ascii="Times New Roman" w:hAnsi="Times New Roman"/>
          <w:color w:val="auto"/>
        </w:rPr>
      </w:pPr>
    </w:p>
    <w:p w14:paraId="2246692B" w14:textId="7B280B3A" w:rsidR="00451CB0" w:rsidRDefault="004E6756" w:rsidP="00451CB0">
      <w:pPr>
        <w:pStyle w:val="31"/>
        <w:numPr>
          <w:ilvl w:val="1"/>
          <w:numId w:val="2"/>
        </w:numPr>
        <w:rPr>
          <w:rStyle w:val="HighlightedVariable"/>
          <w:color w:val="auto"/>
        </w:rPr>
      </w:pPr>
      <w:bookmarkStart w:id="26" w:name="_Toc461715995"/>
      <w:r>
        <w:rPr>
          <w:rStyle w:val="HighlightedVariable"/>
          <w:rFonts w:hint="eastAsia"/>
          <w:color w:val="auto"/>
        </w:rPr>
        <w:t>系统</w:t>
      </w:r>
      <w:r>
        <w:rPr>
          <w:rStyle w:val="HighlightedVariable"/>
          <w:color w:val="auto"/>
        </w:rPr>
        <w:t>基础设置</w:t>
      </w:r>
      <w:bookmarkEnd w:id="26"/>
    </w:p>
    <w:p w14:paraId="088AB211" w14:textId="728DD0D4" w:rsidR="002D0537" w:rsidRDefault="002D0537" w:rsidP="004E6756">
      <w:pPr>
        <w:pStyle w:val="a2"/>
        <w:ind w:left="0"/>
      </w:pPr>
    </w:p>
    <w:p w14:paraId="4BDDEB57" w14:textId="04C1B4E5" w:rsidR="004D0DC4" w:rsidRPr="00020774" w:rsidRDefault="004E6756" w:rsidP="00D25EEC">
      <w:pPr>
        <w:pStyle w:val="41"/>
      </w:pPr>
      <w:r>
        <w:rPr>
          <w:rFonts w:hint="eastAsia"/>
        </w:rPr>
        <w:t>场景</w:t>
      </w:r>
      <w:r>
        <w:t>定义</w:t>
      </w:r>
    </w:p>
    <w:p w14:paraId="783A86F4" w14:textId="6A9F682B" w:rsidR="0031775F" w:rsidRDefault="004E6756" w:rsidP="004E6756">
      <w:pPr>
        <w:pStyle w:val="a2"/>
        <w:numPr>
          <w:ilvl w:val="0"/>
          <w:numId w:val="34"/>
        </w:numPr>
      </w:pPr>
      <w:r>
        <w:rPr>
          <w:rFonts w:hint="eastAsia"/>
        </w:rPr>
        <w:t>可</w:t>
      </w:r>
      <w:r>
        <w:t>对已定义场景进行</w:t>
      </w:r>
      <w:r>
        <w:t>‘</w:t>
      </w:r>
      <w:r>
        <w:rPr>
          <w:rFonts w:hint="eastAsia"/>
        </w:rPr>
        <w:t>启用</w:t>
      </w:r>
      <w:r>
        <w:t>/</w:t>
      </w:r>
      <w:r>
        <w:rPr>
          <w:rFonts w:hint="eastAsia"/>
        </w:rPr>
        <w:t>不启用</w:t>
      </w:r>
      <w:r>
        <w:t>’</w:t>
      </w:r>
      <w:r>
        <w:rPr>
          <w:rFonts w:hint="eastAsia"/>
        </w:rPr>
        <w:t>操作</w:t>
      </w:r>
    </w:p>
    <w:p w14:paraId="1E26E6F2" w14:textId="0885931D" w:rsidR="004E6756" w:rsidRDefault="004E6756" w:rsidP="004E6756">
      <w:pPr>
        <w:pStyle w:val="a2"/>
        <w:numPr>
          <w:ilvl w:val="0"/>
          <w:numId w:val="34"/>
        </w:numPr>
      </w:pPr>
      <w:r>
        <w:rPr>
          <w:rFonts w:hint="eastAsia"/>
        </w:rPr>
        <w:t>保留</w:t>
      </w:r>
      <w:r>
        <w:t>‘</w:t>
      </w:r>
      <w:r>
        <w:rPr>
          <w:rFonts w:hint="eastAsia"/>
        </w:rPr>
        <w:t>删除</w:t>
      </w:r>
      <w:r>
        <w:t>’</w:t>
      </w:r>
      <w:r>
        <w:rPr>
          <w:rFonts w:hint="eastAsia"/>
        </w:rPr>
        <w:t>功能</w:t>
      </w:r>
      <w:r>
        <w:t>，</w:t>
      </w:r>
      <w:r>
        <w:rPr>
          <w:rFonts w:hint="eastAsia"/>
        </w:rPr>
        <w:t>删除</w:t>
      </w:r>
      <w:r>
        <w:t>已定义场景</w:t>
      </w:r>
      <w:r w:rsidR="002E0CFE">
        <w:rPr>
          <w:rFonts w:hint="eastAsia"/>
        </w:rPr>
        <w:t>时</w:t>
      </w:r>
      <w:r>
        <w:t>需增加校验：已被</w:t>
      </w:r>
      <w:r>
        <w:t>‘</w:t>
      </w:r>
      <w:r>
        <w:rPr>
          <w:rFonts w:hint="eastAsia"/>
        </w:rPr>
        <w:t>场景</w:t>
      </w:r>
      <w:r>
        <w:t>版本管理</w:t>
      </w:r>
      <w:r>
        <w:t>’</w:t>
      </w:r>
      <w:r>
        <w:rPr>
          <w:rFonts w:hint="eastAsia"/>
        </w:rPr>
        <w:t>中</w:t>
      </w:r>
      <w:r>
        <w:t>引用的场景不能删除</w:t>
      </w:r>
    </w:p>
    <w:p w14:paraId="7D268641" w14:textId="77777777" w:rsidR="004E6756" w:rsidRDefault="004E6756" w:rsidP="004E6756">
      <w:pPr>
        <w:pStyle w:val="a2"/>
        <w:ind w:left="2940"/>
      </w:pPr>
    </w:p>
    <w:p w14:paraId="5CBE8273" w14:textId="72B7CB0D" w:rsidR="00E66E27" w:rsidRPr="00020774" w:rsidRDefault="004E6756" w:rsidP="00E66E27">
      <w:pPr>
        <w:pStyle w:val="41"/>
      </w:pPr>
      <w:r>
        <w:rPr>
          <w:rFonts w:hint="eastAsia"/>
        </w:rPr>
        <w:t>场景</w:t>
      </w:r>
      <w:r>
        <w:t>版本管理</w:t>
      </w:r>
    </w:p>
    <w:p w14:paraId="139F613A" w14:textId="5C428B0F" w:rsidR="00E66E27" w:rsidRDefault="004E6756" w:rsidP="004E6756">
      <w:pPr>
        <w:pStyle w:val="a2"/>
        <w:numPr>
          <w:ilvl w:val="0"/>
          <w:numId w:val="36"/>
        </w:numPr>
      </w:pPr>
      <w:r>
        <w:rPr>
          <w:rFonts w:hint="eastAsia"/>
        </w:rPr>
        <w:t>增加年度</w:t>
      </w:r>
      <w:r>
        <w:t>、场景、版本组合唯一性校验</w:t>
      </w:r>
    </w:p>
    <w:p w14:paraId="7FDDA3C0" w14:textId="6B3DEC80" w:rsidR="004E6756" w:rsidRDefault="004E6756" w:rsidP="004E6756">
      <w:pPr>
        <w:pStyle w:val="a2"/>
        <w:numPr>
          <w:ilvl w:val="0"/>
          <w:numId w:val="36"/>
        </w:numPr>
      </w:pPr>
      <w:r>
        <w:rPr>
          <w:rFonts w:hint="eastAsia"/>
        </w:rPr>
        <w:t>新建</w:t>
      </w:r>
      <w:r>
        <w:t>场景版本</w:t>
      </w:r>
      <w:r>
        <w:rPr>
          <w:rFonts w:hint="eastAsia"/>
        </w:rPr>
        <w:t>时</w:t>
      </w:r>
      <w:r>
        <w:t>，场景</w:t>
      </w:r>
      <w:r>
        <w:rPr>
          <w:rFonts w:hint="eastAsia"/>
        </w:rPr>
        <w:t>版本名称自动创建，</w:t>
      </w:r>
      <w:r>
        <w:t>创建逻辑：</w:t>
      </w:r>
      <w:r>
        <w:rPr>
          <w:rFonts w:hint="eastAsia"/>
        </w:rPr>
        <w:t>‘预算</w:t>
      </w:r>
      <w:r>
        <w:t>年度</w:t>
      </w:r>
      <w:r>
        <w:t>’+</w:t>
      </w:r>
      <w:r>
        <w:t>年</w:t>
      </w:r>
      <w:r>
        <w:t>+‘</w:t>
      </w:r>
      <w:r>
        <w:rPr>
          <w:rFonts w:hint="eastAsia"/>
        </w:rPr>
        <w:t>预算</w:t>
      </w:r>
      <w:r>
        <w:t>场景</w:t>
      </w:r>
      <w:r>
        <w:t>’+</w:t>
      </w:r>
      <w:r>
        <w:rPr>
          <w:rFonts w:hint="eastAsia"/>
        </w:rPr>
        <w:t>预算</w:t>
      </w:r>
      <w:r>
        <w:t>版本中文描述</w:t>
      </w:r>
    </w:p>
    <w:p w14:paraId="41A6CA09" w14:textId="5596FF63" w:rsidR="004E6756" w:rsidRDefault="004E6756" w:rsidP="004E6756">
      <w:pPr>
        <w:pStyle w:val="a2"/>
        <w:numPr>
          <w:ilvl w:val="0"/>
          <w:numId w:val="36"/>
        </w:numPr>
      </w:pPr>
      <w:r>
        <w:rPr>
          <w:rFonts w:hint="eastAsia"/>
        </w:rPr>
        <w:t>场景</w:t>
      </w:r>
      <w:r>
        <w:t>版本代码</w:t>
      </w:r>
      <w:r>
        <w:rPr>
          <w:rFonts w:hint="eastAsia"/>
        </w:rPr>
        <w:t>根据</w:t>
      </w:r>
      <w:r>
        <w:t>日期</w:t>
      </w:r>
      <w:r>
        <w:t>+5</w:t>
      </w:r>
      <w:r>
        <w:rPr>
          <w:rFonts w:hint="eastAsia"/>
        </w:rPr>
        <w:t>位</w:t>
      </w:r>
      <w:r>
        <w:t>流水号自动编码，如</w:t>
      </w:r>
      <w:r>
        <w:rPr>
          <w:rFonts w:hint="eastAsia"/>
        </w:rPr>
        <w:t>2016091500001</w:t>
      </w:r>
    </w:p>
    <w:p w14:paraId="4488F7CB" w14:textId="6CFC0674" w:rsidR="004E6756" w:rsidRDefault="002E0CFE" w:rsidP="004E6756">
      <w:pPr>
        <w:pStyle w:val="a2"/>
        <w:numPr>
          <w:ilvl w:val="0"/>
          <w:numId w:val="36"/>
        </w:numPr>
      </w:pPr>
      <w:r>
        <w:rPr>
          <w:rFonts w:hint="eastAsia"/>
        </w:rPr>
        <w:t>保留‘删除</w:t>
      </w:r>
      <w:r>
        <w:t>’</w:t>
      </w:r>
      <w:r>
        <w:rPr>
          <w:rFonts w:hint="eastAsia"/>
        </w:rPr>
        <w:t>功能</w:t>
      </w:r>
      <w:r>
        <w:t>，</w:t>
      </w:r>
      <w:r>
        <w:rPr>
          <w:rFonts w:hint="eastAsia"/>
        </w:rPr>
        <w:t>删除定义</w:t>
      </w:r>
      <w:r>
        <w:t>的场景版本时需增加校验：已被</w:t>
      </w:r>
      <w:r>
        <w:t>‘</w:t>
      </w:r>
      <w:r>
        <w:rPr>
          <w:rFonts w:hint="eastAsia"/>
        </w:rPr>
        <w:t>任务</w:t>
      </w:r>
      <w:r>
        <w:t>下发</w:t>
      </w:r>
      <w:r>
        <w:t>’</w:t>
      </w:r>
      <w:r>
        <w:rPr>
          <w:rFonts w:hint="eastAsia"/>
        </w:rPr>
        <w:t>中</w:t>
      </w:r>
      <w:r>
        <w:t>引用的场景</w:t>
      </w:r>
      <w:r>
        <w:rPr>
          <w:rFonts w:hint="eastAsia"/>
        </w:rPr>
        <w:t>版本</w:t>
      </w:r>
      <w:r>
        <w:t>不能</w:t>
      </w:r>
      <w:r>
        <w:rPr>
          <w:rFonts w:hint="eastAsia"/>
        </w:rPr>
        <w:t>被</w:t>
      </w:r>
      <w:r>
        <w:t>删除</w:t>
      </w:r>
    </w:p>
    <w:p w14:paraId="1B9088ED" w14:textId="28FC03DB" w:rsidR="002E0CFE" w:rsidRDefault="002E0CFE" w:rsidP="004E6756">
      <w:pPr>
        <w:pStyle w:val="a2"/>
        <w:numPr>
          <w:ilvl w:val="0"/>
          <w:numId w:val="36"/>
        </w:numPr>
      </w:pPr>
      <w:r>
        <w:rPr>
          <w:rFonts w:hint="eastAsia"/>
        </w:rPr>
        <w:t>可</w:t>
      </w:r>
      <w:r>
        <w:t>多选已定义场景版本对其进行</w:t>
      </w:r>
      <w:r>
        <w:t>‘</w:t>
      </w:r>
      <w:r>
        <w:rPr>
          <w:rFonts w:hint="eastAsia"/>
        </w:rPr>
        <w:t>开启</w:t>
      </w:r>
      <w:r>
        <w:t>’</w:t>
      </w:r>
      <w:r>
        <w:rPr>
          <w:rFonts w:hint="eastAsia"/>
        </w:rPr>
        <w:t>或</w:t>
      </w:r>
      <w:r>
        <w:t>‘</w:t>
      </w:r>
      <w:r>
        <w:rPr>
          <w:rFonts w:hint="eastAsia"/>
        </w:rPr>
        <w:t>锁定</w:t>
      </w:r>
      <w:r>
        <w:t>’</w:t>
      </w:r>
      <w:r>
        <w:rPr>
          <w:rFonts w:hint="eastAsia"/>
        </w:rPr>
        <w:t>操作</w:t>
      </w:r>
      <w:r>
        <w:t>，点击</w:t>
      </w:r>
      <w:r>
        <w:t>‘</w:t>
      </w:r>
      <w:r>
        <w:rPr>
          <w:rFonts w:hint="eastAsia"/>
        </w:rPr>
        <w:t>操作</w:t>
      </w:r>
      <w:r>
        <w:t>时</w:t>
      </w:r>
      <w:r>
        <w:t>’</w:t>
      </w:r>
      <w:r>
        <w:rPr>
          <w:rFonts w:hint="eastAsia"/>
        </w:rPr>
        <w:t>需</w:t>
      </w:r>
      <w:r>
        <w:t>弹出确认框提醒进行的操作内容</w:t>
      </w:r>
      <w:bookmarkStart w:id="27" w:name="_GoBack"/>
      <w:bookmarkEnd w:id="27"/>
    </w:p>
    <w:p w14:paraId="672CB4AF" w14:textId="77777777" w:rsidR="002E0CFE" w:rsidRDefault="002E0CFE" w:rsidP="002E0CFE">
      <w:pPr>
        <w:pStyle w:val="a2"/>
        <w:ind w:left="2940"/>
      </w:pPr>
    </w:p>
    <w:p w14:paraId="1728BA6F" w14:textId="7F39A5DA" w:rsidR="00CE5AC5" w:rsidRPr="00CE5AC5" w:rsidRDefault="00CE5AC5" w:rsidP="004E6756">
      <w:pPr>
        <w:pStyle w:val="a2"/>
      </w:pPr>
    </w:p>
    <w:p w14:paraId="0E78A5A8" w14:textId="1C98906B" w:rsidR="002E0CFE" w:rsidRDefault="002E0CFE" w:rsidP="002E0CFE">
      <w:pPr>
        <w:pStyle w:val="31"/>
        <w:numPr>
          <w:ilvl w:val="1"/>
          <w:numId w:val="2"/>
        </w:numPr>
        <w:rPr>
          <w:rStyle w:val="HighlightedVariable"/>
          <w:color w:val="auto"/>
        </w:rPr>
      </w:pPr>
      <w:bookmarkStart w:id="28" w:name="_Toc461715996"/>
      <w:r>
        <w:rPr>
          <w:rStyle w:val="HighlightedVariable"/>
          <w:rFonts w:hint="eastAsia"/>
          <w:color w:val="auto"/>
        </w:rPr>
        <w:t>申报</w:t>
      </w:r>
      <w:r>
        <w:rPr>
          <w:rStyle w:val="HighlightedVariable"/>
          <w:color w:val="auto"/>
        </w:rPr>
        <w:t>与</w:t>
      </w:r>
      <w:r w:rsidR="00185C26">
        <w:rPr>
          <w:rStyle w:val="HighlightedVariable"/>
          <w:rFonts w:hint="eastAsia"/>
          <w:color w:val="auto"/>
        </w:rPr>
        <w:t>汇总</w:t>
      </w:r>
      <w:bookmarkEnd w:id="28"/>
    </w:p>
    <w:p w14:paraId="20797C3B" w14:textId="4CE64559" w:rsidR="002E0CFE" w:rsidRPr="00020774" w:rsidRDefault="002E0CFE" w:rsidP="002E0CFE">
      <w:pPr>
        <w:pStyle w:val="41"/>
      </w:pPr>
      <w:r>
        <w:rPr>
          <w:rFonts w:hint="eastAsia"/>
        </w:rPr>
        <w:t>任务</w:t>
      </w:r>
      <w:r>
        <w:t>下发</w:t>
      </w:r>
    </w:p>
    <w:p w14:paraId="78D79470" w14:textId="77777777" w:rsidR="00027ACD" w:rsidRDefault="00027ACD" w:rsidP="002E0CFE">
      <w:pPr>
        <w:pStyle w:val="a2"/>
        <w:numPr>
          <w:ilvl w:val="0"/>
          <w:numId w:val="34"/>
        </w:numPr>
      </w:pPr>
      <w:r>
        <w:rPr>
          <w:rFonts w:hint="eastAsia"/>
        </w:rPr>
        <w:t>选择</w:t>
      </w:r>
      <w:r>
        <w:t>历史</w:t>
      </w:r>
      <w:r>
        <w:rPr>
          <w:rFonts w:hint="eastAsia"/>
        </w:rPr>
        <w:t>场景</w:t>
      </w:r>
      <w:r>
        <w:t>版本，可</w:t>
      </w:r>
      <w:r>
        <w:rPr>
          <w:rFonts w:hint="eastAsia"/>
        </w:rPr>
        <w:t>查询</w:t>
      </w:r>
      <w:r>
        <w:t>历史下发任务</w:t>
      </w:r>
    </w:p>
    <w:p w14:paraId="57FA3F7D" w14:textId="01668FAB" w:rsidR="002E0CFE" w:rsidRDefault="00027ACD" w:rsidP="002E0CFE">
      <w:pPr>
        <w:pStyle w:val="a2"/>
        <w:numPr>
          <w:ilvl w:val="0"/>
          <w:numId w:val="34"/>
        </w:numPr>
      </w:pPr>
      <w:r>
        <w:rPr>
          <w:rFonts w:hint="eastAsia"/>
        </w:rPr>
        <w:t>集团新建</w:t>
      </w:r>
      <w:r>
        <w:t>下发任务时，只能选择</w:t>
      </w:r>
      <w:r>
        <w:rPr>
          <w:rFonts w:hint="eastAsia"/>
        </w:rPr>
        <w:t>状态</w:t>
      </w:r>
      <w:r>
        <w:t>为</w:t>
      </w:r>
      <w:r>
        <w:t>‘</w:t>
      </w:r>
      <w:r>
        <w:rPr>
          <w:rFonts w:hint="eastAsia"/>
        </w:rPr>
        <w:t>已开启</w:t>
      </w:r>
      <w:r>
        <w:t>’</w:t>
      </w:r>
      <w:r>
        <w:rPr>
          <w:rFonts w:hint="eastAsia"/>
        </w:rPr>
        <w:t>的</w:t>
      </w:r>
      <w:r>
        <w:t>场景版本</w:t>
      </w:r>
    </w:p>
    <w:p w14:paraId="10D94164" w14:textId="058DFB97" w:rsidR="00027ACD" w:rsidRDefault="00027ACD" w:rsidP="00027ACD">
      <w:pPr>
        <w:pStyle w:val="a2"/>
        <w:numPr>
          <w:ilvl w:val="0"/>
          <w:numId w:val="34"/>
        </w:numPr>
      </w:pPr>
      <w:r>
        <w:rPr>
          <w:rFonts w:hint="eastAsia"/>
        </w:rPr>
        <w:t>下发</w:t>
      </w:r>
      <w:r>
        <w:t>板块可多选</w:t>
      </w:r>
      <w:r>
        <w:rPr>
          <w:rFonts w:hint="eastAsia"/>
        </w:rPr>
        <w:t>，任务名称</w:t>
      </w:r>
      <w:r>
        <w:t>由新建时输入的任务名称前缀</w:t>
      </w:r>
      <w:r>
        <w:t>+</w:t>
      </w:r>
      <w:r>
        <w:t>板块名称自动生成</w:t>
      </w:r>
      <w:r>
        <w:rPr>
          <w:rFonts w:hint="eastAsia"/>
        </w:rPr>
        <w:t>多条</w:t>
      </w:r>
      <w:r>
        <w:t>数据</w:t>
      </w:r>
    </w:p>
    <w:p w14:paraId="32F99265" w14:textId="4F27DA5F" w:rsidR="00027ACD" w:rsidRDefault="00027ACD" w:rsidP="00027ACD">
      <w:pPr>
        <w:pStyle w:val="a2"/>
        <w:numPr>
          <w:ilvl w:val="0"/>
          <w:numId w:val="34"/>
        </w:numPr>
      </w:pPr>
      <w:r>
        <w:rPr>
          <w:rFonts w:hint="eastAsia"/>
        </w:rPr>
        <w:t>当</w:t>
      </w:r>
      <w:r>
        <w:t>组织定义为</w:t>
      </w:r>
      <w:r>
        <w:t>‘</w:t>
      </w:r>
      <w:r>
        <w:rPr>
          <w:rFonts w:hint="eastAsia"/>
        </w:rPr>
        <w:t>业务线</w:t>
      </w:r>
      <w:r>
        <w:t>’</w:t>
      </w:r>
      <w:r>
        <w:rPr>
          <w:rFonts w:hint="eastAsia"/>
        </w:rPr>
        <w:t>且</w:t>
      </w:r>
      <w:r>
        <w:t>无上级组织时，则有下发板块权限</w:t>
      </w:r>
      <w:r>
        <w:rPr>
          <w:rFonts w:hint="eastAsia"/>
        </w:rPr>
        <w:t>；</w:t>
      </w:r>
      <w:r>
        <w:t>当组织定义为</w:t>
      </w:r>
      <w:r>
        <w:t>‘</w:t>
      </w:r>
      <w:r>
        <w:rPr>
          <w:rFonts w:hint="eastAsia"/>
        </w:rPr>
        <w:t>业务线</w:t>
      </w:r>
      <w:r>
        <w:t>’</w:t>
      </w:r>
      <w:r>
        <w:rPr>
          <w:rFonts w:hint="eastAsia"/>
        </w:rPr>
        <w:t>且</w:t>
      </w:r>
      <w:r>
        <w:t>有上级部门时，则</w:t>
      </w:r>
      <w:r>
        <w:rPr>
          <w:rFonts w:hint="eastAsia"/>
        </w:rPr>
        <w:t>可</w:t>
      </w:r>
      <w:r>
        <w:t>下发部门</w:t>
      </w:r>
      <w:r>
        <w:rPr>
          <w:rFonts w:hint="eastAsia"/>
        </w:rPr>
        <w:t>；</w:t>
      </w:r>
      <w:r>
        <w:t>集团总部架构需等同搜狐集团</w:t>
      </w:r>
    </w:p>
    <w:p w14:paraId="176F831D" w14:textId="16DC141B" w:rsidR="00027ACD" w:rsidRDefault="00027ACD" w:rsidP="00027ACD">
      <w:pPr>
        <w:pStyle w:val="a2"/>
        <w:numPr>
          <w:ilvl w:val="0"/>
          <w:numId w:val="34"/>
        </w:numPr>
      </w:pPr>
      <w:r>
        <w:rPr>
          <w:rFonts w:hint="eastAsia"/>
        </w:rPr>
        <w:t>下发</w:t>
      </w:r>
      <w:r>
        <w:t>任务后，</w:t>
      </w:r>
      <w:r>
        <w:rPr>
          <w:rFonts w:hint="eastAsia"/>
        </w:rPr>
        <w:t>需</w:t>
      </w:r>
      <w:r>
        <w:t>邮件</w:t>
      </w:r>
      <w:r>
        <w:rPr>
          <w:rFonts w:hint="eastAsia"/>
        </w:rPr>
        <w:t>通知</w:t>
      </w:r>
      <w:r>
        <w:t>组织</w:t>
      </w:r>
      <w:r>
        <w:rPr>
          <w:rFonts w:hint="eastAsia"/>
        </w:rPr>
        <w:t>实际</w:t>
      </w:r>
      <w:r>
        <w:t>执行人员并抄送其领导</w:t>
      </w:r>
    </w:p>
    <w:p w14:paraId="2DDA6E1D" w14:textId="5B0473DB" w:rsidR="00027ACD" w:rsidRDefault="00027ACD" w:rsidP="00185C26">
      <w:pPr>
        <w:pStyle w:val="a2"/>
        <w:numPr>
          <w:ilvl w:val="0"/>
          <w:numId w:val="34"/>
        </w:numPr>
      </w:pPr>
      <w:r>
        <w:rPr>
          <w:rFonts w:hint="eastAsia"/>
        </w:rPr>
        <w:t>界面</w:t>
      </w:r>
      <w:r>
        <w:t>展示中，</w:t>
      </w:r>
      <w:r>
        <w:rPr>
          <w:rFonts w:hint="eastAsia"/>
        </w:rPr>
        <w:t>消息</w:t>
      </w:r>
      <w:r>
        <w:t>通知</w:t>
      </w:r>
      <w:r>
        <w:rPr>
          <w:rFonts w:hint="eastAsia"/>
        </w:rPr>
        <w:t>字段</w:t>
      </w:r>
      <w:r>
        <w:t>现仅存放报</w:t>
      </w:r>
      <w:proofErr w:type="gramStart"/>
      <w:r>
        <w:t>错信息</w:t>
      </w:r>
      <w:proofErr w:type="gramEnd"/>
      <w:r>
        <w:t>及任务状态变更信息</w:t>
      </w:r>
      <w:r w:rsidR="00185C26">
        <w:rPr>
          <w:rFonts w:hint="eastAsia"/>
        </w:rPr>
        <w:t>；</w:t>
      </w:r>
      <w:r>
        <w:rPr>
          <w:rFonts w:hint="eastAsia"/>
        </w:rPr>
        <w:t>申报</w:t>
      </w:r>
      <w:r>
        <w:t>类型</w:t>
      </w:r>
      <w:r>
        <w:rPr>
          <w:rFonts w:hint="eastAsia"/>
        </w:rPr>
        <w:t>字段现</w:t>
      </w:r>
      <w:r>
        <w:t>仅允许查看，是否允许修改待确定</w:t>
      </w:r>
    </w:p>
    <w:p w14:paraId="170F8B2F" w14:textId="34E16E15" w:rsidR="00027ACD" w:rsidRDefault="00027ACD" w:rsidP="00027ACD">
      <w:pPr>
        <w:pStyle w:val="a2"/>
        <w:numPr>
          <w:ilvl w:val="0"/>
          <w:numId w:val="34"/>
        </w:numPr>
      </w:pPr>
      <w:r>
        <w:rPr>
          <w:rFonts w:hint="eastAsia"/>
        </w:rPr>
        <w:t>板块</w:t>
      </w:r>
      <w:r>
        <w:t>下发时，</w:t>
      </w:r>
      <w:r>
        <w:rPr>
          <w:rFonts w:hint="eastAsia"/>
        </w:rPr>
        <w:t>预算</w:t>
      </w:r>
      <w:r>
        <w:t>部门存在多个层级的，可</w:t>
      </w:r>
      <w:r>
        <w:rPr>
          <w:rFonts w:hint="eastAsia"/>
        </w:rPr>
        <w:t>任意</w:t>
      </w:r>
      <w:r>
        <w:t>选择不同层级的预算部门作为下发部门</w:t>
      </w:r>
    </w:p>
    <w:p w14:paraId="4748DD44" w14:textId="1946FDBA" w:rsidR="00027ACD" w:rsidRDefault="00027ACD" w:rsidP="00027ACD">
      <w:pPr>
        <w:pStyle w:val="a2"/>
        <w:numPr>
          <w:ilvl w:val="0"/>
          <w:numId w:val="34"/>
        </w:numPr>
      </w:pPr>
      <w:r>
        <w:rPr>
          <w:rFonts w:hint="eastAsia"/>
        </w:rPr>
        <w:t>板块</w:t>
      </w:r>
      <w:r>
        <w:t>下发时，任务名称自动</w:t>
      </w:r>
      <w:r>
        <w:rPr>
          <w:rFonts w:hint="eastAsia"/>
        </w:rPr>
        <w:t>生成</w:t>
      </w:r>
      <w:r>
        <w:t>，格式为</w:t>
      </w:r>
      <w:r w:rsidR="00185C26">
        <w:rPr>
          <w:rFonts w:hint="eastAsia"/>
        </w:rPr>
        <w:t>‘上级</w:t>
      </w:r>
      <w:r w:rsidR="00185C26">
        <w:t>任务名称</w:t>
      </w:r>
      <w:r w:rsidR="00185C26">
        <w:t>’+‘</w:t>
      </w:r>
      <w:r w:rsidR="00185C26">
        <w:rPr>
          <w:rFonts w:hint="eastAsia"/>
        </w:rPr>
        <w:t>预算部门</w:t>
      </w:r>
      <w:r w:rsidR="00185C26">
        <w:t>’</w:t>
      </w:r>
    </w:p>
    <w:p w14:paraId="538098F8" w14:textId="77777777" w:rsidR="00185C26" w:rsidRDefault="00185C26" w:rsidP="00185C26">
      <w:pPr>
        <w:pStyle w:val="a2"/>
        <w:ind w:left="2940"/>
      </w:pPr>
    </w:p>
    <w:p w14:paraId="3D240E46" w14:textId="58A29E04" w:rsidR="00185C26" w:rsidRPr="00020774" w:rsidRDefault="00185C26" w:rsidP="00185C26">
      <w:pPr>
        <w:pStyle w:val="41"/>
      </w:pPr>
      <w:r>
        <w:rPr>
          <w:rFonts w:hint="eastAsia"/>
        </w:rPr>
        <w:lastRenderedPageBreak/>
        <w:t>预算</w:t>
      </w:r>
      <w:r>
        <w:t>申报</w:t>
      </w:r>
    </w:p>
    <w:p w14:paraId="4B86893F" w14:textId="40700535" w:rsidR="00E120AF" w:rsidRDefault="00185C26" w:rsidP="00387234">
      <w:pPr>
        <w:pStyle w:val="a2"/>
        <w:numPr>
          <w:ilvl w:val="0"/>
          <w:numId w:val="34"/>
        </w:numPr>
      </w:pPr>
      <w:r>
        <w:rPr>
          <w:rFonts w:hint="eastAsia"/>
        </w:rPr>
        <w:t>选择</w:t>
      </w:r>
      <w:r>
        <w:t>任务后，方</w:t>
      </w:r>
      <w:r>
        <w:rPr>
          <w:rFonts w:hint="eastAsia"/>
        </w:rPr>
        <w:t>能</w:t>
      </w:r>
      <w:r>
        <w:t>新建项目</w:t>
      </w:r>
      <w:r>
        <w:rPr>
          <w:rFonts w:hint="eastAsia"/>
        </w:rPr>
        <w:t>等</w:t>
      </w:r>
      <w:r>
        <w:t>填报信息</w:t>
      </w:r>
    </w:p>
    <w:p w14:paraId="2484902E" w14:textId="486E9E66" w:rsidR="00185C26" w:rsidRDefault="00185C26" w:rsidP="00387234">
      <w:pPr>
        <w:pStyle w:val="a2"/>
        <w:numPr>
          <w:ilvl w:val="0"/>
          <w:numId w:val="34"/>
        </w:numPr>
      </w:pPr>
      <w:r>
        <w:rPr>
          <w:rFonts w:hint="eastAsia"/>
        </w:rPr>
        <w:t>新建项目</w:t>
      </w:r>
      <w:r>
        <w:t>名称时，可进行关键字</w:t>
      </w:r>
      <w:r>
        <w:rPr>
          <w:rFonts w:hint="eastAsia"/>
        </w:rPr>
        <w:t>搜索</w:t>
      </w:r>
      <w:r>
        <w:t>，如</w:t>
      </w:r>
      <w:r>
        <w:rPr>
          <w:rFonts w:hint="eastAsia"/>
        </w:rPr>
        <w:t>无</w:t>
      </w:r>
      <w:r>
        <w:t>对用</w:t>
      </w:r>
      <w:r>
        <w:rPr>
          <w:rFonts w:hint="eastAsia"/>
        </w:rPr>
        <w:t>搜索</w:t>
      </w:r>
      <w:r>
        <w:t>结果，需将</w:t>
      </w:r>
      <w:r>
        <w:rPr>
          <w:rFonts w:hint="eastAsia"/>
        </w:rPr>
        <w:t>新增</w:t>
      </w:r>
      <w:r>
        <w:t>项目名称保存至项目定义中</w:t>
      </w:r>
    </w:p>
    <w:p w14:paraId="56BF8A51" w14:textId="778FCA3B" w:rsidR="00185C26" w:rsidRDefault="00185C26" w:rsidP="00387234">
      <w:pPr>
        <w:pStyle w:val="a2"/>
        <w:numPr>
          <w:ilvl w:val="0"/>
          <w:numId w:val="34"/>
        </w:numPr>
      </w:pPr>
      <w:r>
        <w:rPr>
          <w:rFonts w:hint="eastAsia"/>
        </w:rPr>
        <w:t>新增</w:t>
      </w:r>
      <w:r>
        <w:t>项目</w:t>
      </w:r>
      <w:r>
        <w:rPr>
          <w:rFonts w:hint="eastAsia"/>
        </w:rPr>
        <w:t>名称</w:t>
      </w:r>
      <w:r>
        <w:t>时，模糊词语</w:t>
      </w:r>
      <w:r>
        <w:rPr>
          <w:rFonts w:hint="eastAsia"/>
        </w:rPr>
        <w:t>如</w:t>
      </w:r>
      <w:proofErr w:type="gramStart"/>
      <w:r>
        <w:t>’</w:t>
      </w:r>
      <w:proofErr w:type="gramEnd"/>
      <w:r>
        <w:rPr>
          <w:rFonts w:hint="eastAsia"/>
        </w:rPr>
        <w:t>其它</w:t>
      </w:r>
      <w:proofErr w:type="gramStart"/>
      <w:r>
        <w:t>‘</w:t>
      </w:r>
      <w:proofErr w:type="gramEnd"/>
      <w:r>
        <w:rPr>
          <w:rFonts w:hint="eastAsia"/>
        </w:rPr>
        <w:t>输入时</w:t>
      </w:r>
      <w:r>
        <w:t>，</w:t>
      </w:r>
      <w:r>
        <w:rPr>
          <w:rFonts w:hint="eastAsia"/>
        </w:rPr>
        <w:t>报错</w:t>
      </w:r>
      <w:r>
        <w:t>提示</w:t>
      </w:r>
    </w:p>
    <w:p w14:paraId="624E3C68" w14:textId="5A1DA229" w:rsidR="00185C26" w:rsidRDefault="00185C26" w:rsidP="00387234">
      <w:pPr>
        <w:pStyle w:val="a2"/>
        <w:numPr>
          <w:ilvl w:val="0"/>
          <w:numId w:val="34"/>
        </w:numPr>
      </w:pPr>
      <w:r>
        <w:t>项目信息必填</w:t>
      </w:r>
    </w:p>
    <w:p w14:paraId="383FF6B3" w14:textId="2A1C9452" w:rsidR="00185C26" w:rsidRDefault="00185C26" w:rsidP="00387234">
      <w:pPr>
        <w:pStyle w:val="a2"/>
        <w:numPr>
          <w:ilvl w:val="0"/>
          <w:numId w:val="34"/>
        </w:numPr>
      </w:pPr>
      <w:r>
        <w:rPr>
          <w:rFonts w:hint="eastAsia"/>
        </w:rPr>
        <w:t>可</w:t>
      </w:r>
      <w:r>
        <w:t>填写的申报</w:t>
      </w:r>
      <w:r>
        <w:rPr>
          <w:rFonts w:hint="eastAsia"/>
        </w:rPr>
        <w:t>类型</w:t>
      </w:r>
      <w:r>
        <w:t>权限来源于申报</w:t>
      </w:r>
      <w:r>
        <w:rPr>
          <w:rFonts w:hint="eastAsia"/>
        </w:rPr>
        <w:t>类型</w:t>
      </w:r>
      <w:r>
        <w:t>定义（</w:t>
      </w:r>
      <w:r>
        <w:rPr>
          <w:rFonts w:hint="eastAsia"/>
        </w:rPr>
        <w:t>即</w:t>
      </w:r>
      <w:r>
        <w:t>在申报类型定义中维护部门与申报类型的关系）</w:t>
      </w:r>
    </w:p>
    <w:p w14:paraId="2572DD37" w14:textId="533B74D2" w:rsidR="00185C26" w:rsidRDefault="00185C26" w:rsidP="00387234">
      <w:pPr>
        <w:pStyle w:val="a2"/>
        <w:numPr>
          <w:ilvl w:val="0"/>
          <w:numId w:val="34"/>
        </w:numPr>
      </w:pPr>
      <w:r>
        <w:rPr>
          <w:rFonts w:hint="eastAsia"/>
        </w:rPr>
        <w:t>新建</w:t>
      </w:r>
      <w:r>
        <w:t>项目名称错误</w:t>
      </w:r>
      <w:proofErr w:type="gramStart"/>
      <w:r>
        <w:t>后</w:t>
      </w:r>
      <w:r>
        <w:rPr>
          <w:rFonts w:hint="eastAsia"/>
        </w:rPr>
        <w:t>整单</w:t>
      </w:r>
      <w:r>
        <w:t>删除</w:t>
      </w:r>
      <w:proofErr w:type="gramEnd"/>
      <w:r>
        <w:t>（</w:t>
      </w:r>
      <w:r>
        <w:rPr>
          <w:rFonts w:hint="eastAsia"/>
        </w:rPr>
        <w:t>现存</w:t>
      </w:r>
      <w:r>
        <w:t>功能，待确定是否修改）</w:t>
      </w:r>
    </w:p>
    <w:p w14:paraId="2AFD7F45" w14:textId="0EB74956" w:rsidR="00185C26" w:rsidRDefault="00185C26" w:rsidP="00387234">
      <w:pPr>
        <w:pStyle w:val="a2"/>
        <w:numPr>
          <w:ilvl w:val="0"/>
          <w:numId w:val="34"/>
        </w:numPr>
      </w:pPr>
      <w:r>
        <w:rPr>
          <w:rFonts w:hint="eastAsia"/>
        </w:rPr>
        <w:t>支持模板</w:t>
      </w:r>
      <w:r>
        <w:t>下载和上传（</w:t>
      </w:r>
      <w:r>
        <w:rPr>
          <w:rFonts w:hint="eastAsia"/>
        </w:rPr>
        <w:t>03</w:t>
      </w:r>
      <w:r>
        <w:rPr>
          <w:rFonts w:hint="eastAsia"/>
        </w:rPr>
        <w:t>版</w:t>
      </w:r>
      <w:r>
        <w:t>和</w:t>
      </w:r>
      <w:r>
        <w:rPr>
          <w:rFonts w:hint="eastAsia"/>
        </w:rPr>
        <w:t>07</w:t>
      </w:r>
      <w:r>
        <w:rPr>
          <w:rFonts w:hint="eastAsia"/>
        </w:rPr>
        <w:t>版</w:t>
      </w:r>
      <w:r>
        <w:t>均支持）</w:t>
      </w:r>
      <w:r>
        <w:rPr>
          <w:rFonts w:hint="eastAsia"/>
        </w:rPr>
        <w:t>；</w:t>
      </w:r>
      <w:r>
        <w:t>支持</w:t>
      </w:r>
      <w:r>
        <w:rPr>
          <w:rFonts w:hint="eastAsia"/>
        </w:rPr>
        <w:t>附件</w:t>
      </w:r>
      <w:r>
        <w:t>上传</w:t>
      </w:r>
    </w:p>
    <w:p w14:paraId="630E600D" w14:textId="66AACFA1" w:rsidR="00185C26" w:rsidRDefault="00185C26" w:rsidP="00185C26">
      <w:pPr>
        <w:pStyle w:val="a2"/>
        <w:numPr>
          <w:ilvl w:val="0"/>
          <w:numId w:val="34"/>
        </w:numPr>
      </w:pPr>
      <w:r>
        <w:rPr>
          <w:rFonts w:hint="eastAsia"/>
        </w:rPr>
        <w:t>删除‘复制</w:t>
      </w:r>
      <w:r>
        <w:t>’</w:t>
      </w:r>
      <w:r>
        <w:rPr>
          <w:rFonts w:hint="eastAsia"/>
        </w:rPr>
        <w:t>功能</w:t>
      </w:r>
    </w:p>
    <w:p w14:paraId="41EC3BB7" w14:textId="2B5C3B2F" w:rsidR="00185C26" w:rsidRDefault="00387234" w:rsidP="00185C26">
      <w:pPr>
        <w:pStyle w:val="a2"/>
        <w:numPr>
          <w:ilvl w:val="0"/>
          <w:numId w:val="34"/>
        </w:numPr>
      </w:pPr>
      <w:r>
        <w:rPr>
          <w:rFonts w:hint="eastAsia"/>
        </w:rPr>
        <w:t>内容填报</w:t>
      </w:r>
      <w:r>
        <w:t>时，不同模板</w:t>
      </w:r>
      <w:r>
        <w:rPr>
          <w:rFonts w:hint="eastAsia"/>
        </w:rPr>
        <w:t>涉及</w:t>
      </w:r>
      <w:r>
        <w:t>的计算功能</w:t>
      </w:r>
      <w:r>
        <w:rPr>
          <w:rFonts w:hint="eastAsia"/>
        </w:rPr>
        <w:t>（具体</w:t>
      </w:r>
      <w:r>
        <w:t>逻辑需确定）：</w:t>
      </w:r>
    </w:p>
    <w:p w14:paraId="017B7D64" w14:textId="78CD02B4" w:rsidR="00387234" w:rsidRDefault="00387234" w:rsidP="00387234">
      <w:pPr>
        <w:pStyle w:val="a2"/>
        <w:numPr>
          <w:ilvl w:val="0"/>
          <w:numId w:val="37"/>
        </w:numPr>
      </w:pPr>
      <w:r>
        <w:rPr>
          <w:rFonts w:hint="eastAsia"/>
        </w:rPr>
        <w:t>PR</w:t>
      </w:r>
      <w:r>
        <w:rPr>
          <w:rFonts w:hint="eastAsia"/>
        </w:rPr>
        <w:t>模板</w:t>
      </w:r>
      <w:r>
        <w:t>：金额填写后自动生成申报单据</w:t>
      </w:r>
    </w:p>
    <w:p w14:paraId="6BEDA14F" w14:textId="29373BD3" w:rsidR="00387234" w:rsidRDefault="00387234" w:rsidP="00387234">
      <w:pPr>
        <w:pStyle w:val="a2"/>
        <w:numPr>
          <w:ilvl w:val="0"/>
          <w:numId w:val="37"/>
        </w:numPr>
      </w:pPr>
      <w:r>
        <w:t>Facility</w:t>
      </w:r>
      <w:r>
        <w:t>模板：支持按照单价计算</w:t>
      </w:r>
      <w:r>
        <w:rPr>
          <w:rFonts w:hint="eastAsia"/>
        </w:rPr>
        <w:t>，</w:t>
      </w:r>
      <w:r>
        <w:t>按照天数进行申报费用分摊</w:t>
      </w:r>
    </w:p>
    <w:p w14:paraId="46FEE0BF" w14:textId="3280EB8C" w:rsidR="00387234" w:rsidRDefault="00387234" w:rsidP="00387234">
      <w:pPr>
        <w:pStyle w:val="a2"/>
        <w:numPr>
          <w:ilvl w:val="0"/>
          <w:numId w:val="37"/>
        </w:numPr>
      </w:pPr>
      <w:r>
        <w:t>Capex</w:t>
      </w:r>
      <w:r>
        <w:t>模板：后台需</w:t>
      </w:r>
      <w:r>
        <w:rPr>
          <w:rFonts w:hint="eastAsia"/>
        </w:rPr>
        <w:t>另</w:t>
      </w:r>
      <w:r>
        <w:t>存储数量</w:t>
      </w:r>
      <w:r>
        <w:t>×</w:t>
      </w:r>
      <w:r>
        <w:t>单价信息</w:t>
      </w:r>
    </w:p>
    <w:p w14:paraId="280C3C27" w14:textId="77777777" w:rsidR="00387234" w:rsidRDefault="00387234" w:rsidP="00387234">
      <w:pPr>
        <w:pStyle w:val="a2"/>
        <w:ind w:left="3360"/>
      </w:pPr>
    </w:p>
    <w:p w14:paraId="2DC8D6C6" w14:textId="1D8D768C" w:rsidR="00387234" w:rsidRPr="00020774" w:rsidRDefault="00387234" w:rsidP="00387234">
      <w:pPr>
        <w:pStyle w:val="41"/>
      </w:pPr>
      <w:r>
        <w:rPr>
          <w:rFonts w:hint="eastAsia"/>
        </w:rPr>
        <w:t>预算汇总</w:t>
      </w:r>
    </w:p>
    <w:p w14:paraId="0CE4292C" w14:textId="6548506C" w:rsidR="00387234" w:rsidRDefault="00387234" w:rsidP="00387234">
      <w:pPr>
        <w:pStyle w:val="a2"/>
        <w:numPr>
          <w:ilvl w:val="0"/>
          <w:numId w:val="34"/>
        </w:numPr>
      </w:pPr>
      <w:r>
        <w:rPr>
          <w:rFonts w:hint="eastAsia"/>
        </w:rPr>
        <w:t>新增‘任务名称</w:t>
      </w:r>
      <w:r>
        <w:t>’</w:t>
      </w:r>
      <w:r>
        <w:rPr>
          <w:rFonts w:hint="eastAsia"/>
        </w:rPr>
        <w:t>、‘状态</w:t>
      </w:r>
      <w:r>
        <w:t>’</w:t>
      </w:r>
      <w:r>
        <w:rPr>
          <w:rFonts w:hint="eastAsia"/>
        </w:rPr>
        <w:t>展示</w:t>
      </w:r>
      <w:r>
        <w:t>列</w:t>
      </w:r>
    </w:p>
    <w:p w14:paraId="22422211" w14:textId="0799B329" w:rsidR="00387234" w:rsidRDefault="00387234" w:rsidP="00387234">
      <w:pPr>
        <w:pStyle w:val="a2"/>
        <w:numPr>
          <w:ilvl w:val="0"/>
          <w:numId w:val="34"/>
        </w:numPr>
      </w:pPr>
      <w:r>
        <w:rPr>
          <w:rFonts w:hint="eastAsia"/>
        </w:rPr>
        <w:t>汇总</w:t>
      </w:r>
      <w:r>
        <w:t>单中，按</w:t>
      </w:r>
      <w:r>
        <w:rPr>
          <w:rFonts w:hint="eastAsia"/>
        </w:rPr>
        <w:t>部门、</w:t>
      </w:r>
      <w:r>
        <w:t>项目进行展示，可点击明细进行明细</w:t>
      </w:r>
      <w:r>
        <w:rPr>
          <w:rFonts w:hint="eastAsia"/>
        </w:rPr>
        <w:t>查询</w:t>
      </w:r>
    </w:p>
    <w:p w14:paraId="2E7AE54A" w14:textId="25492E20" w:rsidR="00387234" w:rsidRDefault="00387234" w:rsidP="00387234">
      <w:pPr>
        <w:pStyle w:val="a2"/>
        <w:numPr>
          <w:ilvl w:val="0"/>
          <w:numId w:val="34"/>
        </w:numPr>
      </w:pPr>
      <w:r>
        <w:rPr>
          <w:rFonts w:hint="eastAsia"/>
        </w:rPr>
        <w:t>单据</w:t>
      </w:r>
      <w:r>
        <w:t>汇总及状态改变</w:t>
      </w:r>
    </w:p>
    <w:p w14:paraId="2502C501" w14:textId="77777777" w:rsidR="00387234" w:rsidRDefault="00387234" w:rsidP="00387234">
      <w:pPr>
        <w:pStyle w:val="a2"/>
        <w:numPr>
          <w:ilvl w:val="0"/>
          <w:numId w:val="39"/>
        </w:numPr>
      </w:pPr>
      <w:r>
        <w:rPr>
          <w:rFonts w:hint="eastAsia"/>
        </w:rPr>
        <w:t>申报</w:t>
      </w:r>
      <w:r>
        <w:t>单状态分为新建、收回、驳回、审核、已汇总</w:t>
      </w:r>
    </w:p>
    <w:p w14:paraId="037B5134" w14:textId="62CB205C" w:rsidR="00387234" w:rsidRDefault="00387234" w:rsidP="00387234">
      <w:pPr>
        <w:pStyle w:val="a2"/>
        <w:numPr>
          <w:ilvl w:val="0"/>
          <w:numId w:val="39"/>
        </w:numPr>
      </w:pPr>
      <w:r>
        <w:rPr>
          <w:rFonts w:hint="eastAsia"/>
        </w:rPr>
        <w:t>只能对</w:t>
      </w:r>
      <w:r>
        <w:t>审核后单据进行汇总且</w:t>
      </w:r>
      <w:r>
        <w:rPr>
          <w:rFonts w:hint="eastAsia"/>
        </w:rPr>
        <w:t>已</w:t>
      </w:r>
      <w:r>
        <w:t>被汇总单据不可重复汇总</w:t>
      </w:r>
    </w:p>
    <w:p w14:paraId="2B641E3E" w14:textId="04ED1316" w:rsidR="00387234" w:rsidRDefault="00387234" w:rsidP="00387234">
      <w:pPr>
        <w:pStyle w:val="a2"/>
        <w:numPr>
          <w:ilvl w:val="0"/>
          <w:numId w:val="39"/>
        </w:numPr>
      </w:pPr>
      <w:r>
        <w:rPr>
          <w:rFonts w:hint="eastAsia"/>
        </w:rPr>
        <w:t>同</w:t>
      </w:r>
      <w:r>
        <w:t>任务下的单据才能汇总成一张单据，需增加功能：点击单据汇总时，</w:t>
      </w:r>
      <w:r>
        <w:rPr>
          <w:rFonts w:hint="eastAsia"/>
        </w:rPr>
        <w:t>弹出</w:t>
      </w:r>
      <w:r>
        <w:t>汇总</w:t>
      </w:r>
      <w:r>
        <w:rPr>
          <w:rFonts w:hint="eastAsia"/>
        </w:rPr>
        <w:t>任务</w:t>
      </w:r>
      <w:r>
        <w:t>框，选择任务后确定后汇总</w:t>
      </w:r>
      <w:r>
        <w:rPr>
          <w:rFonts w:hint="eastAsia"/>
        </w:rPr>
        <w:t>、</w:t>
      </w:r>
    </w:p>
    <w:p w14:paraId="1601DA1C" w14:textId="41E72AC0" w:rsidR="00387234" w:rsidRDefault="00387234" w:rsidP="00387234">
      <w:pPr>
        <w:pStyle w:val="a2"/>
        <w:numPr>
          <w:ilvl w:val="0"/>
          <w:numId w:val="39"/>
        </w:numPr>
      </w:pPr>
      <w:r>
        <w:rPr>
          <w:rFonts w:hint="eastAsia"/>
        </w:rPr>
        <w:t>预算</w:t>
      </w:r>
      <w:r>
        <w:t>专员可对单据状态进行更新，</w:t>
      </w:r>
      <w:r>
        <w:rPr>
          <w:rFonts w:hint="eastAsia"/>
        </w:rPr>
        <w:t>包含</w:t>
      </w:r>
      <w:r>
        <w:t>上级驳回单据</w:t>
      </w:r>
    </w:p>
    <w:p w14:paraId="5C5FDB38" w14:textId="77777777" w:rsidR="00387234" w:rsidRDefault="00387234" w:rsidP="00387234">
      <w:pPr>
        <w:pStyle w:val="a2"/>
      </w:pPr>
    </w:p>
    <w:p w14:paraId="46263C17" w14:textId="2C9BDF40" w:rsidR="005F646D" w:rsidRDefault="005F646D" w:rsidP="005F646D">
      <w:pPr>
        <w:pStyle w:val="31"/>
        <w:numPr>
          <w:ilvl w:val="1"/>
          <w:numId w:val="2"/>
        </w:numPr>
        <w:rPr>
          <w:rStyle w:val="HighlightedVariable"/>
          <w:color w:val="auto"/>
        </w:rPr>
      </w:pPr>
      <w:bookmarkStart w:id="29" w:name="_Toc461715997"/>
      <w:r>
        <w:rPr>
          <w:rStyle w:val="HighlightedVariable"/>
          <w:rFonts w:hint="eastAsia"/>
          <w:color w:val="auto"/>
        </w:rPr>
        <w:t>业务线</w:t>
      </w:r>
      <w:r>
        <w:rPr>
          <w:rStyle w:val="HighlightedVariable"/>
          <w:color w:val="auto"/>
        </w:rPr>
        <w:t>审批</w:t>
      </w:r>
      <w:bookmarkEnd w:id="29"/>
    </w:p>
    <w:p w14:paraId="43DC0CBB" w14:textId="16747F05" w:rsidR="005F646D" w:rsidRPr="00020774" w:rsidRDefault="005F646D" w:rsidP="005F646D">
      <w:pPr>
        <w:pStyle w:val="41"/>
      </w:pPr>
      <w:r>
        <w:rPr>
          <w:rFonts w:hint="eastAsia"/>
        </w:rPr>
        <w:t>业务线</w:t>
      </w:r>
      <w:r>
        <w:t>审批</w:t>
      </w:r>
    </w:p>
    <w:p w14:paraId="6CFAD58D" w14:textId="4CE55D0F" w:rsidR="005F646D" w:rsidRDefault="005F646D" w:rsidP="00C9018D">
      <w:pPr>
        <w:pStyle w:val="a2"/>
        <w:numPr>
          <w:ilvl w:val="0"/>
          <w:numId w:val="34"/>
        </w:numPr>
      </w:pPr>
      <w:r>
        <w:rPr>
          <w:rFonts w:hint="eastAsia"/>
        </w:rPr>
        <w:t>多维</w:t>
      </w:r>
      <w:r>
        <w:t>度查询功能，选择查询条件</w:t>
      </w:r>
      <w:r>
        <w:t>≥2</w:t>
      </w:r>
      <w:r>
        <w:rPr>
          <w:rFonts w:hint="eastAsia"/>
        </w:rPr>
        <w:t>个</w:t>
      </w:r>
      <w:r>
        <w:t>条件</w:t>
      </w:r>
      <w:r>
        <w:rPr>
          <w:rFonts w:hint="eastAsia"/>
        </w:rPr>
        <w:t>，</w:t>
      </w:r>
      <w:r>
        <w:t>才能进行明细查询</w:t>
      </w:r>
    </w:p>
    <w:p w14:paraId="162FEFC7" w14:textId="19B65FC1" w:rsidR="005F646D" w:rsidRDefault="005F646D" w:rsidP="00C9018D">
      <w:pPr>
        <w:pStyle w:val="a2"/>
        <w:numPr>
          <w:ilvl w:val="0"/>
          <w:numId w:val="34"/>
        </w:numPr>
      </w:pPr>
      <w:r>
        <w:rPr>
          <w:rFonts w:hint="eastAsia"/>
        </w:rPr>
        <w:t>需</w:t>
      </w:r>
      <w:r>
        <w:t>增加</w:t>
      </w:r>
      <w:r>
        <w:rPr>
          <w:rFonts w:hint="eastAsia"/>
        </w:rPr>
        <w:t>附件</w:t>
      </w:r>
      <w:r>
        <w:t>汇总展示</w:t>
      </w:r>
    </w:p>
    <w:p w14:paraId="04843134" w14:textId="3456A11D" w:rsidR="005F646D" w:rsidRDefault="005F646D" w:rsidP="00C9018D">
      <w:pPr>
        <w:pStyle w:val="a2"/>
        <w:numPr>
          <w:ilvl w:val="0"/>
          <w:numId w:val="34"/>
        </w:numPr>
      </w:pPr>
      <w:r>
        <w:rPr>
          <w:rFonts w:hint="eastAsia"/>
        </w:rPr>
        <w:t>驳回</w:t>
      </w:r>
      <w:r>
        <w:t>时可填写</w:t>
      </w:r>
      <w:proofErr w:type="gramStart"/>
      <w:r>
        <w:t>总意见及明细审批</w:t>
      </w:r>
      <w:proofErr w:type="gramEnd"/>
      <w:r>
        <w:t>意见</w:t>
      </w:r>
    </w:p>
    <w:p w14:paraId="7A6F9BF7" w14:textId="51360FA3" w:rsidR="005F646D" w:rsidRDefault="005F646D" w:rsidP="00C9018D">
      <w:pPr>
        <w:pStyle w:val="a2"/>
        <w:numPr>
          <w:ilvl w:val="0"/>
          <w:numId w:val="34"/>
        </w:numPr>
      </w:pPr>
      <w:r>
        <w:rPr>
          <w:rFonts w:hint="eastAsia"/>
        </w:rPr>
        <w:t>归口</w:t>
      </w:r>
      <w:r>
        <w:t>部门驳回时</w:t>
      </w:r>
      <w:r>
        <w:rPr>
          <w:rFonts w:hint="eastAsia"/>
        </w:rPr>
        <w:t>驳回</w:t>
      </w:r>
      <w:r>
        <w:t>到归口预算专员</w:t>
      </w:r>
    </w:p>
    <w:p w14:paraId="5BD6D1B5" w14:textId="1F93EBFB" w:rsidR="005F646D" w:rsidRDefault="005F646D" w:rsidP="00C9018D">
      <w:pPr>
        <w:pStyle w:val="a2"/>
        <w:numPr>
          <w:ilvl w:val="0"/>
          <w:numId w:val="34"/>
        </w:numPr>
      </w:pPr>
      <w:r>
        <w:rPr>
          <w:rFonts w:hint="eastAsia"/>
        </w:rPr>
        <w:t>审批</w:t>
      </w:r>
      <w:r>
        <w:t>按照</w:t>
      </w:r>
      <w:proofErr w:type="spellStart"/>
      <w:r>
        <w:t>ps</w:t>
      </w:r>
      <w:proofErr w:type="spellEnd"/>
      <w:r>
        <w:rPr>
          <w:rFonts w:hint="eastAsia"/>
        </w:rPr>
        <w:t>架构</w:t>
      </w:r>
      <w:r>
        <w:t>，以工作流驱动</w:t>
      </w:r>
    </w:p>
    <w:p w14:paraId="08D0B06A" w14:textId="77777777" w:rsidR="005F646D" w:rsidRDefault="005F646D" w:rsidP="005F646D">
      <w:pPr>
        <w:pStyle w:val="a2"/>
        <w:ind w:left="2940"/>
      </w:pPr>
    </w:p>
    <w:p w14:paraId="69710D44" w14:textId="670DCB49" w:rsidR="005F646D" w:rsidRDefault="005F646D" w:rsidP="005F646D">
      <w:pPr>
        <w:pStyle w:val="31"/>
        <w:numPr>
          <w:ilvl w:val="1"/>
          <w:numId w:val="2"/>
        </w:numPr>
        <w:rPr>
          <w:rStyle w:val="HighlightedVariable"/>
          <w:color w:val="auto"/>
        </w:rPr>
      </w:pPr>
      <w:bookmarkStart w:id="30" w:name="_Toc461715998"/>
      <w:r>
        <w:rPr>
          <w:rStyle w:val="HighlightedVariable"/>
          <w:rFonts w:hint="eastAsia"/>
          <w:color w:val="auto"/>
        </w:rPr>
        <w:lastRenderedPageBreak/>
        <w:t>财务审批</w:t>
      </w:r>
      <w:bookmarkEnd w:id="30"/>
    </w:p>
    <w:p w14:paraId="3116D514" w14:textId="0609D0E4" w:rsidR="005F646D" w:rsidRPr="00020774" w:rsidRDefault="005F646D" w:rsidP="005F646D">
      <w:pPr>
        <w:pStyle w:val="41"/>
      </w:pPr>
      <w:r>
        <w:rPr>
          <w:rFonts w:hint="eastAsia"/>
        </w:rPr>
        <w:t>财务</w:t>
      </w:r>
      <w:r>
        <w:t>审批</w:t>
      </w:r>
    </w:p>
    <w:p w14:paraId="1D529A10" w14:textId="65423048" w:rsidR="00387234" w:rsidRDefault="005F646D" w:rsidP="00E078B3">
      <w:pPr>
        <w:pStyle w:val="a2"/>
        <w:numPr>
          <w:ilvl w:val="0"/>
          <w:numId w:val="34"/>
        </w:numPr>
      </w:pPr>
      <w:r>
        <w:rPr>
          <w:rFonts w:hint="eastAsia"/>
        </w:rPr>
        <w:t>业务</w:t>
      </w:r>
      <w:r>
        <w:t>口径数据</w:t>
      </w:r>
      <w:r>
        <w:rPr>
          <w:rFonts w:hint="eastAsia"/>
        </w:rPr>
        <w:t>转换</w:t>
      </w:r>
      <w:r>
        <w:t>财务口径数据</w:t>
      </w:r>
      <w:r>
        <w:rPr>
          <w:rFonts w:hint="eastAsia"/>
        </w:rPr>
        <w:t>转换</w:t>
      </w:r>
      <w:r>
        <w:t>映射</w:t>
      </w:r>
    </w:p>
    <w:p w14:paraId="37432D9F" w14:textId="6EB67AE4" w:rsidR="005F646D" w:rsidRDefault="005F646D" w:rsidP="005F646D">
      <w:pPr>
        <w:pStyle w:val="a2"/>
        <w:numPr>
          <w:ilvl w:val="0"/>
          <w:numId w:val="40"/>
        </w:numPr>
      </w:pPr>
      <w:r>
        <w:rPr>
          <w:rFonts w:hint="eastAsia"/>
        </w:rPr>
        <w:t>业务</w:t>
      </w:r>
      <w:r>
        <w:t>类别定义时</w:t>
      </w:r>
      <w:r>
        <w:rPr>
          <w:rFonts w:hint="eastAsia"/>
        </w:rPr>
        <w:t>直接</w:t>
      </w:r>
      <w:r>
        <w:t>维护与预算科目之间关系</w:t>
      </w:r>
    </w:p>
    <w:p w14:paraId="69955C96" w14:textId="2EB6A1D2" w:rsidR="005F646D" w:rsidRDefault="005F646D" w:rsidP="005F646D">
      <w:pPr>
        <w:pStyle w:val="a2"/>
        <w:numPr>
          <w:ilvl w:val="0"/>
          <w:numId w:val="40"/>
        </w:numPr>
      </w:pPr>
      <w:r>
        <w:rPr>
          <w:rFonts w:hint="eastAsia"/>
        </w:rPr>
        <w:t>如映射关系需</w:t>
      </w:r>
      <w:r>
        <w:t>区分不同业务线或部门，暂时考虑新增映射表</w:t>
      </w:r>
      <w:r>
        <w:rPr>
          <w:rFonts w:hint="eastAsia"/>
        </w:rPr>
        <w:t>进行</w:t>
      </w:r>
      <w:r>
        <w:t>映射关系维护</w:t>
      </w:r>
    </w:p>
    <w:p w14:paraId="2F6AB25B" w14:textId="7148F0D0" w:rsidR="005F646D" w:rsidRDefault="005F646D" w:rsidP="005F646D">
      <w:pPr>
        <w:pStyle w:val="a2"/>
        <w:numPr>
          <w:ilvl w:val="0"/>
          <w:numId w:val="34"/>
        </w:numPr>
      </w:pPr>
      <w:r>
        <w:rPr>
          <w:rFonts w:hint="eastAsia"/>
        </w:rPr>
        <w:t>驳回</w:t>
      </w:r>
      <w:r>
        <w:t>时，需弹出窗口，在部门</w:t>
      </w:r>
      <w:r>
        <w:rPr>
          <w:rFonts w:hint="eastAsia"/>
        </w:rPr>
        <w:t>层级</w:t>
      </w:r>
      <w:r>
        <w:t>驳回</w:t>
      </w:r>
    </w:p>
    <w:p w14:paraId="164B515A" w14:textId="4E0D3E4F" w:rsidR="005F646D" w:rsidRDefault="005F646D" w:rsidP="005F646D">
      <w:pPr>
        <w:pStyle w:val="a2"/>
        <w:numPr>
          <w:ilvl w:val="0"/>
          <w:numId w:val="34"/>
        </w:numPr>
      </w:pPr>
      <w:r>
        <w:rPr>
          <w:rFonts w:hint="eastAsia"/>
        </w:rPr>
        <w:t>针对</w:t>
      </w:r>
      <w:r>
        <w:t>查询的业务申报数据不可修改；删除等操作只能针对财务调整数据</w:t>
      </w:r>
      <w:r>
        <w:rPr>
          <w:rFonts w:hint="eastAsia"/>
        </w:rPr>
        <w:t>行、</w:t>
      </w:r>
    </w:p>
    <w:p w14:paraId="6D1C3CC1" w14:textId="77777777" w:rsidR="005F646D" w:rsidRDefault="005F646D" w:rsidP="005F646D">
      <w:pPr>
        <w:pStyle w:val="a2"/>
        <w:ind w:left="2940"/>
      </w:pPr>
    </w:p>
    <w:p w14:paraId="430C3D98" w14:textId="642698D0" w:rsidR="005F646D" w:rsidRDefault="005F646D" w:rsidP="005F646D">
      <w:pPr>
        <w:pStyle w:val="31"/>
        <w:numPr>
          <w:ilvl w:val="1"/>
          <w:numId w:val="2"/>
        </w:numPr>
        <w:rPr>
          <w:rStyle w:val="HighlightedVariable"/>
          <w:color w:val="auto"/>
        </w:rPr>
      </w:pPr>
      <w:bookmarkStart w:id="31" w:name="_Toc461715999"/>
      <w:r>
        <w:rPr>
          <w:rStyle w:val="HighlightedVariable"/>
          <w:rFonts w:hint="eastAsia"/>
          <w:color w:val="auto"/>
        </w:rPr>
        <w:t>预算</w:t>
      </w:r>
      <w:r>
        <w:rPr>
          <w:rStyle w:val="HighlightedVariable"/>
          <w:color w:val="auto"/>
        </w:rPr>
        <w:t>余额查询</w:t>
      </w:r>
      <w:bookmarkEnd w:id="31"/>
    </w:p>
    <w:p w14:paraId="47A3D479" w14:textId="3E2C5071" w:rsidR="005F646D" w:rsidRPr="00020774" w:rsidRDefault="005F646D" w:rsidP="005F646D">
      <w:pPr>
        <w:pStyle w:val="41"/>
      </w:pPr>
      <w:r>
        <w:rPr>
          <w:rFonts w:hint="eastAsia"/>
        </w:rPr>
        <w:t>预算余额</w:t>
      </w:r>
      <w:r>
        <w:t>查询</w:t>
      </w:r>
    </w:p>
    <w:p w14:paraId="16D9314E" w14:textId="604EBCEC" w:rsidR="00387234" w:rsidRDefault="005F646D" w:rsidP="009F1E2D">
      <w:pPr>
        <w:pStyle w:val="a2"/>
        <w:numPr>
          <w:ilvl w:val="0"/>
          <w:numId w:val="34"/>
        </w:numPr>
      </w:pPr>
      <w:r>
        <w:rPr>
          <w:rFonts w:hint="eastAsia"/>
        </w:rPr>
        <w:t>业务查询</w:t>
      </w:r>
    </w:p>
    <w:p w14:paraId="47B28645" w14:textId="76843AF1" w:rsidR="005F646D" w:rsidRDefault="005F646D" w:rsidP="005F646D">
      <w:pPr>
        <w:pStyle w:val="a2"/>
        <w:numPr>
          <w:ilvl w:val="0"/>
          <w:numId w:val="41"/>
        </w:numPr>
      </w:pPr>
      <w:r>
        <w:rPr>
          <w:rFonts w:hint="eastAsia"/>
        </w:rPr>
        <w:t>以任务</w:t>
      </w:r>
      <w:r>
        <w:t>为</w:t>
      </w:r>
      <w:r>
        <w:rPr>
          <w:rFonts w:hint="eastAsia"/>
        </w:rPr>
        <w:t>单位</w:t>
      </w:r>
      <w:r>
        <w:t>进行查询</w:t>
      </w:r>
    </w:p>
    <w:p w14:paraId="49D613BB" w14:textId="7BE50B3B" w:rsidR="005F646D" w:rsidRDefault="005F646D" w:rsidP="005F646D">
      <w:pPr>
        <w:pStyle w:val="a2"/>
        <w:numPr>
          <w:ilvl w:val="0"/>
          <w:numId w:val="41"/>
        </w:numPr>
      </w:pPr>
      <w:r>
        <w:rPr>
          <w:rFonts w:hint="eastAsia"/>
        </w:rPr>
        <w:t>区分不同</w:t>
      </w:r>
      <w:r>
        <w:t>模板查询</w:t>
      </w:r>
    </w:p>
    <w:p w14:paraId="232D7350" w14:textId="2E050430" w:rsidR="005F646D" w:rsidRDefault="005F646D" w:rsidP="005F646D">
      <w:pPr>
        <w:pStyle w:val="a2"/>
        <w:numPr>
          <w:ilvl w:val="0"/>
          <w:numId w:val="34"/>
        </w:numPr>
      </w:pPr>
      <w:r>
        <w:rPr>
          <w:rFonts w:hint="eastAsia"/>
        </w:rPr>
        <w:t>财务</w:t>
      </w:r>
      <w:r>
        <w:t>查询需考虑</w:t>
      </w:r>
      <w:r>
        <w:rPr>
          <w:rFonts w:hint="eastAsia"/>
        </w:rPr>
        <w:t>HP</w:t>
      </w:r>
      <w:r>
        <w:rPr>
          <w:rFonts w:hint="eastAsia"/>
        </w:rPr>
        <w:t>数据</w:t>
      </w:r>
      <w:r>
        <w:t>调整影响</w:t>
      </w:r>
    </w:p>
    <w:p w14:paraId="1CECC627" w14:textId="77777777" w:rsidR="005F646D" w:rsidRDefault="005F646D" w:rsidP="005F646D">
      <w:pPr>
        <w:pStyle w:val="a2"/>
      </w:pPr>
    </w:p>
    <w:p w14:paraId="6E1C1BF8" w14:textId="7831C71E" w:rsidR="005F646D" w:rsidRDefault="005F646D" w:rsidP="005F646D">
      <w:pPr>
        <w:pStyle w:val="31"/>
        <w:numPr>
          <w:ilvl w:val="1"/>
          <w:numId w:val="2"/>
        </w:numPr>
        <w:rPr>
          <w:rStyle w:val="HighlightedVariable"/>
          <w:color w:val="auto"/>
        </w:rPr>
      </w:pPr>
      <w:bookmarkStart w:id="32" w:name="_Toc461716000"/>
      <w:r>
        <w:rPr>
          <w:rStyle w:val="HighlightedVariable"/>
          <w:rFonts w:hint="eastAsia"/>
          <w:color w:val="auto"/>
        </w:rPr>
        <w:t>预算</w:t>
      </w:r>
      <w:r>
        <w:rPr>
          <w:rStyle w:val="HighlightedVariable"/>
          <w:color w:val="auto"/>
        </w:rPr>
        <w:t>调整</w:t>
      </w:r>
      <w:bookmarkEnd w:id="32"/>
    </w:p>
    <w:p w14:paraId="4769E61D" w14:textId="2E974DC6" w:rsidR="005F646D" w:rsidRPr="00020774" w:rsidRDefault="005F646D" w:rsidP="005F646D">
      <w:pPr>
        <w:pStyle w:val="41"/>
      </w:pPr>
      <w:r>
        <w:rPr>
          <w:rFonts w:hint="eastAsia"/>
        </w:rPr>
        <w:t>预算</w:t>
      </w:r>
      <w:r>
        <w:t>调整</w:t>
      </w:r>
    </w:p>
    <w:p w14:paraId="44DEF8FB" w14:textId="1EEF9BE4" w:rsidR="005F646D" w:rsidRDefault="00785F67" w:rsidP="005F646D">
      <w:pPr>
        <w:pStyle w:val="a2"/>
        <w:numPr>
          <w:ilvl w:val="0"/>
          <w:numId w:val="34"/>
        </w:numPr>
      </w:pPr>
      <w:r>
        <w:rPr>
          <w:rFonts w:hint="eastAsia"/>
        </w:rPr>
        <w:t>业务</w:t>
      </w:r>
      <w:r>
        <w:t>调整</w:t>
      </w:r>
      <w:r w:rsidR="005F646D">
        <w:rPr>
          <w:rFonts w:hint="eastAsia"/>
        </w:rPr>
        <w:t>：</w:t>
      </w:r>
      <w:r w:rsidR="005F646D">
        <w:t>选择不同模板查询后调整</w:t>
      </w:r>
    </w:p>
    <w:p w14:paraId="7991A275" w14:textId="77777777" w:rsidR="00093B1C" w:rsidRDefault="00093B1C" w:rsidP="005F646D">
      <w:pPr>
        <w:pStyle w:val="a2"/>
        <w:numPr>
          <w:ilvl w:val="0"/>
          <w:numId w:val="34"/>
        </w:numPr>
      </w:pPr>
      <w:r>
        <w:rPr>
          <w:rFonts w:hint="eastAsia"/>
        </w:rPr>
        <w:t>财务</w:t>
      </w:r>
      <w:r>
        <w:t>调整</w:t>
      </w:r>
    </w:p>
    <w:p w14:paraId="27AFED40" w14:textId="63126973" w:rsidR="005F646D" w:rsidRDefault="00093B1C" w:rsidP="00093B1C">
      <w:pPr>
        <w:pStyle w:val="a2"/>
        <w:numPr>
          <w:ilvl w:val="0"/>
          <w:numId w:val="42"/>
        </w:numPr>
      </w:pPr>
      <w:r>
        <w:t>区分不同模板进行查询</w:t>
      </w:r>
    </w:p>
    <w:p w14:paraId="5BA3CB1E" w14:textId="770F6095" w:rsidR="00093B1C" w:rsidRDefault="00093B1C" w:rsidP="00093B1C">
      <w:pPr>
        <w:pStyle w:val="a2"/>
        <w:numPr>
          <w:ilvl w:val="0"/>
          <w:numId w:val="42"/>
        </w:numPr>
      </w:pPr>
      <w:r>
        <w:rPr>
          <w:rFonts w:hint="eastAsia"/>
        </w:rPr>
        <w:t>查询</w:t>
      </w:r>
      <w:r>
        <w:t>展示界面：业务类别</w:t>
      </w:r>
      <w:r>
        <w:rPr>
          <w:rFonts w:hint="eastAsia"/>
        </w:rPr>
        <w:t>、</w:t>
      </w:r>
      <w:r>
        <w:t>项目默认为缺省</w:t>
      </w:r>
      <w:r>
        <w:rPr>
          <w:rFonts w:hint="eastAsia"/>
        </w:rPr>
        <w:t>，</w:t>
      </w:r>
      <w:r>
        <w:t>可对业务类别做修改，但须考虑与所调整预算科目的对用关系</w:t>
      </w:r>
    </w:p>
    <w:p w14:paraId="23F91DDB" w14:textId="77777777" w:rsidR="00093B1C" w:rsidRDefault="00093B1C" w:rsidP="00093B1C">
      <w:pPr>
        <w:pStyle w:val="a2"/>
        <w:ind w:left="3360"/>
      </w:pPr>
    </w:p>
    <w:p w14:paraId="597BE4AE" w14:textId="77777777" w:rsidR="005F646D" w:rsidRPr="00387234" w:rsidRDefault="005F646D" w:rsidP="005F646D">
      <w:pPr>
        <w:pStyle w:val="a2"/>
        <w:ind w:left="2940"/>
      </w:pPr>
    </w:p>
    <w:p w14:paraId="1E10B086" w14:textId="303E18C1" w:rsidR="00961236" w:rsidRPr="006F72EB" w:rsidRDefault="00A02E6B" w:rsidP="00FE1035">
      <w:pPr>
        <w:pStyle w:val="21"/>
        <w:numPr>
          <w:ilvl w:val="0"/>
          <w:numId w:val="43"/>
        </w:numPr>
      </w:pPr>
      <w:bookmarkStart w:id="33" w:name="_Toc405999540"/>
      <w:r>
        <w:lastRenderedPageBreak/>
        <w:t xml:space="preserve"> </w:t>
      </w:r>
      <w:bookmarkStart w:id="34" w:name="_Toc461716001"/>
      <w:r w:rsidR="005146FA" w:rsidRPr="006F72EB">
        <w:rPr>
          <w:rFonts w:hint="eastAsia"/>
        </w:rPr>
        <w:t>已解决及未解决的问题</w:t>
      </w:r>
      <w:bookmarkEnd w:id="33"/>
      <w:bookmarkEnd w:id="34"/>
    </w:p>
    <w:p w14:paraId="0150D036" w14:textId="77777777" w:rsidR="00A06B49" w:rsidRPr="002E0CFE" w:rsidRDefault="00A06B49" w:rsidP="00A06B49">
      <w:pPr>
        <w:pStyle w:val="a2"/>
      </w:pPr>
    </w:p>
    <w:p w14:paraId="14505EB1" w14:textId="77777777" w:rsidR="005146FA" w:rsidRPr="006F72EB" w:rsidRDefault="005146FA" w:rsidP="005146FA">
      <w:pPr>
        <w:pStyle w:val="HeadingBar"/>
        <w:rPr>
          <w:color w:val="auto"/>
        </w:rPr>
      </w:pPr>
    </w:p>
    <w:p w14:paraId="6A4D732F" w14:textId="2A17BC7F" w:rsidR="005146FA" w:rsidRPr="006F72EB" w:rsidRDefault="00FE1035" w:rsidP="00FE1035">
      <w:pPr>
        <w:pStyle w:val="31"/>
      </w:pPr>
      <w:bookmarkStart w:id="35" w:name="_Toc86997485"/>
      <w:bookmarkStart w:id="36" w:name="_Toc99787249"/>
      <w:bookmarkStart w:id="37" w:name="_Toc207425021"/>
      <w:bookmarkStart w:id="38" w:name="_Toc210109818"/>
      <w:bookmarkStart w:id="39" w:name="_Toc405999541"/>
      <w:bookmarkStart w:id="40" w:name="_Toc461716002"/>
      <w:r>
        <w:rPr>
          <w:rFonts w:hint="eastAsia"/>
        </w:rPr>
        <w:t>3</w:t>
      </w:r>
      <w:r>
        <w:t xml:space="preserve">.1 </w:t>
      </w:r>
      <w:r w:rsidR="005146FA" w:rsidRPr="006F72EB">
        <w:rPr>
          <w:rFonts w:hint="eastAsia"/>
        </w:rPr>
        <w:t>未解决的问题</w:t>
      </w:r>
      <w:bookmarkEnd w:id="35"/>
      <w:bookmarkEnd w:id="36"/>
      <w:bookmarkEnd w:id="37"/>
      <w:bookmarkEnd w:id="38"/>
      <w:bookmarkEnd w:id="39"/>
      <w:bookmarkEnd w:id="40"/>
    </w:p>
    <w:p w14:paraId="3848B0F9" w14:textId="77777777" w:rsidR="005146FA" w:rsidRPr="006F72EB" w:rsidRDefault="005146FA" w:rsidP="005146FA">
      <w:pPr>
        <w:pStyle w:val="a2"/>
      </w:pPr>
    </w:p>
    <w:tbl>
      <w:tblPr>
        <w:tblW w:w="0" w:type="auto"/>
        <w:tblInd w:w="-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3018"/>
        <w:gridCol w:w="3402"/>
        <w:gridCol w:w="1417"/>
        <w:gridCol w:w="1418"/>
      </w:tblGrid>
      <w:tr w:rsidR="005146FA" w:rsidRPr="006F72EB" w14:paraId="1757BDFB" w14:textId="77777777">
        <w:trPr>
          <w:tblHeader/>
        </w:trPr>
        <w:tc>
          <w:tcPr>
            <w:tcW w:w="90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57BA08FD" w14:textId="77777777" w:rsidR="005146FA" w:rsidRPr="006F72EB" w:rsidRDefault="005146FA" w:rsidP="001E5483">
            <w:pPr>
              <w:pStyle w:val="TableHeading"/>
              <w:rPr>
                <w:sz w:val="20"/>
              </w:rPr>
            </w:pPr>
            <w:r w:rsidRPr="006F72EB">
              <w:rPr>
                <w:rFonts w:hint="eastAsia"/>
                <w:sz w:val="20"/>
              </w:rPr>
              <w:t>编号</w:t>
            </w:r>
          </w:p>
        </w:tc>
        <w:tc>
          <w:tcPr>
            <w:tcW w:w="30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6F7A529" w14:textId="77777777" w:rsidR="005146FA" w:rsidRPr="006F72EB" w:rsidRDefault="005146FA" w:rsidP="001E5483">
            <w:pPr>
              <w:pStyle w:val="TableHeading"/>
              <w:rPr>
                <w:sz w:val="20"/>
              </w:rPr>
            </w:pPr>
            <w:r w:rsidRPr="006F72EB">
              <w:rPr>
                <w:rFonts w:hint="eastAsia"/>
                <w:sz w:val="20"/>
              </w:rPr>
              <w:t>说明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3587C1CE" w14:textId="77777777" w:rsidR="005146FA" w:rsidRPr="006F72EB" w:rsidRDefault="005146FA" w:rsidP="001E5483">
            <w:pPr>
              <w:pStyle w:val="TableHeading"/>
              <w:rPr>
                <w:sz w:val="20"/>
              </w:rPr>
            </w:pPr>
            <w:r w:rsidRPr="006F72EB">
              <w:rPr>
                <w:rFonts w:hint="eastAsia"/>
                <w:sz w:val="20"/>
              </w:rPr>
              <w:t>影响程度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3422C03F" w14:textId="77777777" w:rsidR="005146FA" w:rsidRPr="006F72EB" w:rsidRDefault="005146FA" w:rsidP="001E5483">
            <w:pPr>
              <w:pStyle w:val="TableHeading"/>
              <w:rPr>
                <w:sz w:val="20"/>
              </w:rPr>
            </w:pPr>
            <w:r w:rsidRPr="006F72EB">
              <w:rPr>
                <w:rFonts w:hint="eastAsia"/>
                <w:sz w:val="20"/>
              </w:rPr>
              <w:t>负责人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34360482" w14:textId="77777777" w:rsidR="005146FA" w:rsidRPr="006F72EB" w:rsidRDefault="005146FA" w:rsidP="001E5483">
            <w:pPr>
              <w:pStyle w:val="TableHeading"/>
              <w:rPr>
                <w:sz w:val="20"/>
              </w:rPr>
            </w:pPr>
            <w:r w:rsidRPr="006F72EB">
              <w:rPr>
                <w:rFonts w:hint="eastAsia"/>
                <w:sz w:val="20"/>
              </w:rPr>
              <w:t>计划日期</w:t>
            </w:r>
          </w:p>
        </w:tc>
      </w:tr>
      <w:tr w:rsidR="005146FA" w:rsidRPr="006F72EB" w14:paraId="209C43FE" w14:textId="77777777">
        <w:trPr>
          <w:trHeight w:hRule="exact" w:val="60"/>
          <w:tblHeader/>
        </w:trPr>
        <w:tc>
          <w:tcPr>
            <w:tcW w:w="9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</w:tcPr>
          <w:p w14:paraId="1C1FF5FE" w14:textId="77777777" w:rsidR="005146FA" w:rsidRPr="006F72EB" w:rsidRDefault="005146FA" w:rsidP="001E5483">
            <w:pPr>
              <w:pStyle w:val="TableText"/>
              <w:rPr>
                <w:sz w:val="20"/>
              </w:rPr>
            </w:pPr>
          </w:p>
        </w:tc>
        <w:tc>
          <w:tcPr>
            <w:tcW w:w="3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</w:tcPr>
          <w:p w14:paraId="112CC068" w14:textId="77777777" w:rsidR="005146FA" w:rsidRPr="006F72EB" w:rsidRDefault="005146FA" w:rsidP="001E5483">
            <w:pPr>
              <w:pStyle w:val="TableText"/>
              <w:rPr>
                <w:sz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</w:tcPr>
          <w:p w14:paraId="7CDE12EB" w14:textId="77777777" w:rsidR="005146FA" w:rsidRPr="006F72EB" w:rsidRDefault="005146FA" w:rsidP="001E5483">
            <w:pPr>
              <w:pStyle w:val="TableText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</w:tcPr>
          <w:p w14:paraId="6E88C9F6" w14:textId="77777777" w:rsidR="005146FA" w:rsidRPr="006F72EB" w:rsidRDefault="005146FA" w:rsidP="001E5483">
            <w:pPr>
              <w:pStyle w:val="TableText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50" w:color="auto" w:fill="auto"/>
          </w:tcPr>
          <w:p w14:paraId="10B8E7AB" w14:textId="77777777" w:rsidR="005146FA" w:rsidRPr="006F72EB" w:rsidRDefault="005146FA" w:rsidP="001E5483">
            <w:pPr>
              <w:pStyle w:val="TableText"/>
              <w:rPr>
                <w:sz w:val="20"/>
              </w:rPr>
            </w:pPr>
          </w:p>
        </w:tc>
      </w:tr>
      <w:tr w:rsidR="005146FA" w:rsidRPr="006F72EB" w14:paraId="5D448075" w14:textId="77777777"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5E93BF2" w14:textId="77777777" w:rsidR="005146FA" w:rsidRPr="006F72EB" w:rsidRDefault="00252D9B" w:rsidP="001E5483">
            <w:pPr>
              <w:pStyle w:val="TableText"/>
              <w:jc w:val="both"/>
              <w:rPr>
                <w:sz w:val="20"/>
              </w:rPr>
            </w:pPr>
            <w:r w:rsidRPr="006F72EB">
              <w:rPr>
                <w:rFonts w:hint="eastAsia"/>
                <w:sz w:val="20"/>
              </w:rPr>
              <w:t>1</w:t>
            </w:r>
          </w:p>
        </w:tc>
        <w:tc>
          <w:tcPr>
            <w:tcW w:w="30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AD7020" w14:textId="77777777" w:rsidR="005146FA" w:rsidRPr="006F72EB" w:rsidRDefault="005146FA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BB38B30" w14:textId="77777777" w:rsidR="005146FA" w:rsidRPr="006F72EB" w:rsidRDefault="005146FA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EF8B2C" w14:textId="77777777" w:rsidR="005146FA" w:rsidRPr="006F72EB" w:rsidRDefault="005146FA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DBB15EB" w14:textId="77777777" w:rsidR="005146FA" w:rsidRPr="006F72EB" w:rsidRDefault="005146FA" w:rsidP="001E5483">
            <w:pPr>
              <w:pStyle w:val="TableText"/>
              <w:jc w:val="both"/>
              <w:rPr>
                <w:sz w:val="20"/>
              </w:rPr>
            </w:pPr>
          </w:p>
        </w:tc>
      </w:tr>
      <w:tr w:rsidR="005146FA" w:rsidRPr="006F72EB" w14:paraId="788FE8F5" w14:textId="77777777"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800E92A" w14:textId="77777777" w:rsidR="005146FA" w:rsidRPr="006F72EB" w:rsidRDefault="00252D9B" w:rsidP="001E5483">
            <w:pPr>
              <w:pStyle w:val="TableText"/>
              <w:jc w:val="both"/>
              <w:rPr>
                <w:sz w:val="20"/>
              </w:rPr>
            </w:pPr>
            <w:r w:rsidRPr="006F72EB">
              <w:rPr>
                <w:rFonts w:hint="eastAsia"/>
                <w:sz w:val="20"/>
              </w:rPr>
              <w:t>2</w:t>
            </w:r>
          </w:p>
        </w:tc>
        <w:tc>
          <w:tcPr>
            <w:tcW w:w="30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5FDAFDF" w14:textId="77777777" w:rsidR="005146FA" w:rsidRPr="006F72EB" w:rsidRDefault="005146FA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050E005" w14:textId="77777777" w:rsidR="005146FA" w:rsidRPr="006F72EB" w:rsidRDefault="005146FA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9AEE9C6" w14:textId="77777777" w:rsidR="005146FA" w:rsidRPr="006F72EB" w:rsidRDefault="005146FA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64B0F1F" w14:textId="77777777" w:rsidR="005146FA" w:rsidRPr="006F72EB" w:rsidRDefault="005146FA" w:rsidP="001E5483">
            <w:pPr>
              <w:pStyle w:val="TableText"/>
              <w:jc w:val="both"/>
              <w:rPr>
                <w:sz w:val="20"/>
              </w:rPr>
            </w:pPr>
          </w:p>
        </w:tc>
      </w:tr>
      <w:tr w:rsidR="005146FA" w:rsidRPr="006F72EB" w14:paraId="3E3539F1" w14:textId="77777777"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3E8F0E5" w14:textId="77777777" w:rsidR="005146FA" w:rsidRPr="006F72EB" w:rsidRDefault="00252D9B" w:rsidP="001E5483">
            <w:pPr>
              <w:pStyle w:val="TableText"/>
              <w:jc w:val="both"/>
              <w:rPr>
                <w:sz w:val="20"/>
              </w:rPr>
            </w:pPr>
            <w:r w:rsidRPr="006F72EB">
              <w:rPr>
                <w:rFonts w:hint="eastAsia"/>
                <w:sz w:val="20"/>
              </w:rPr>
              <w:t>3</w:t>
            </w:r>
          </w:p>
        </w:tc>
        <w:tc>
          <w:tcPr>
            <w:tcW w:w="30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6E5EA0" w14:textId="77777777" w:rsidR="005146FA" w:rsidRPr="006F72EB" w:rsidRDefault="005146FA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7310D5F" w14:textId="77777777" w:rsidR="005146FA" w:rsidRPr="006F72EB" w:rsidRDefault="005146FA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FDAC8E9" w14:textId="77777777" w:rsidR="005146FA" w:rsidRPr="006F72EB" w:rsidRDefault="005146FA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75A4C7D" w14:textId="77777777" w:rsidR="005146FA" w:rsidRPr="006F72EB" w:rsidRDefault="005146FA" w:rsidP="001E5483">
            <w:pPr>
              <w:pStyle w:val="TableText"/>
              <w:jc w:val="both"/>
              <w:rPr>
                <w:sz w:val="20"/>
              </w:rPr>
            </w:pPr>
          </w:p>
        </w:tc>
      </w:tr>
      <w:tr w:rsidR="00252D9B" w:rsidRPr="006F72EB" w14:paraId="52AFE969" w14:textId="77777777"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AFCA6EC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  <w:r w:rsidRPr="006F72EB">
              <w:rPr>
                <w:rFonts w:hint="eastAsia"/>
                <w:sz w:val="20"/>
              </w:rPr>
              <w:t>4</w:t>
            </w:r>
          </w:p>
        </w:tc>
        <w:tc>
          <w:tcPr>
            <w:tcW w:w="30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99C7370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205895F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973DAC1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C9BDE68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</w:tr>
      <w:tr w:rsidR="00252D9B" w:rsidRPr="006F72EB" w14:paraId="165E79A5" w14:textId="77777777"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19A52BC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  <w:r w:rsidRPr="006F72EB">
              <w:rPr>
                <w:rFonts w:hint="eastAsia"/>
                <w:sz w:val="20"/>
              </w:rPr>
              <w:t>5</w:t>
            </w:r>
          </w:p>
        </w:tc>
        <w:tc>
          <w:tcPr>
            <w:tcW w:w="30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864DE39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0AE0813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F7892CD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FA48A67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</w:tr>
      <w:tr w:rsidR="00252D9B" w:rsidRPr="006F72EB" w14:paraId="7B718240" w14:textId="77777777"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16D7BE5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  <w:r w:rsidRPr="006F72EB">
              <w:rPr>
                <w:rFonts w:hint="eastAsia"/>
                <w:sz w:val="20"/>
              </w:rPr>
              <w:t>6</w:t>
            </w:r>
          </w:p>
        </w:tc>
        <w:tc>
          <w:tcPr>
            <w:tcW w:w="30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036C893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0B974B5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5BF44A2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5B8BE83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</w:tr>
      <w:tr w:rsidR="005146FA" w:rsidRPr="006F72EB" w14:paraId="2D2F9D6E" w14:textId="77777777">
        <w:tc>
          <w:tcPr>
            <w:tcW w:w="90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C9EC936" w14:textId="77777777" w:rsidR="005146FA" w:rsidRPr="006F72EB" w:rsidRDefault="00252D9B" w:rsidP="001E5483">
            <w:pPr>
              <w:pStyle w:val="TableText"/>
              <w:jc w:val="both"/>
              <w:rPr>
                <w:sz w:val="20"/>
              </w:rPr>
            </w:pPr>
            <w:r w:rsidRPr="006F72EB">
              <w:rPr>
                <w:rFonts w:hint="eastAsia"/>
                <w:sz w:val="20"/>
              </w:rPr>
              <w:t>7</w:t>
            </w:r>
          </w:p>
        </w:tc>
        <w:tc>
          <w:tcPr>
            <w:tcW w:w="301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299EF1E" w14:textId="77777777" w:rsidR="005146FA" w:rsidRPr="006F72EB" w:rsidRDefault="005146FA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67704D9" w14:textId="77777777" w:rsidR="005146FA" w:rsidRPr="006F72EB" w:rsidRDefault="005146FA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F01E673" w14:textId="77777777" w:rsidR="005146FA" w:rsidRPr="006F72EB" w:rsidRDefault="005146FA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6F2D705" w14:textId="77777777" w:rsidR="005146FA" w:rsidRPr="006F72EB" w:rsidRDefault="005146FA" w:rsidP="001E5483">
            <w:pPr>
              <w:pStyle w:val="TableText"/>
              <w:jc w:val="both"/>
              <w:rPr>
                <w:sz w:val="20"/>
              </w:rPr>
            </w:pPr>
          </w:p>
        </w:tc>
      </w:tr>
    </w:tbl>
    <w:p w14:paraId="16B74ACC" w14:textId="77777777" w:rsidR="005146FA" w:rsidRPr="006F72EB" w:rsidRDefault="005146FA" w:rsidP="005146FA">
      <w:pPr>
        <w:pStyle w:val="a2"/>
      </w:pPr>
    </w:p>
    <w:p w14:paraId="10BD32AD" w14:textId="77777777" w:rsidR="005146FA" w:rsidRPr="006F72EB" w:rsidRDefault="005146FA" w:rsidP="005146FA">
      <w:pPr>
        <w:pStyle w:val="HeadingBar"/>
        <w:rPr>
          <w:color w:val="auto"/>
        </w:rPr>
      </w:pPr>
    </w:p>
    <w:p w14:paraId="454DE406" w14:textId="5DB0850E" w:rsidR="005146FA" w:rsidRPr="006F72EB" w:rsidRDefault="005146FA" w:rsidP="00FE1035">
      <w:pPr>
        <w:pStyle w:val="31"/>
        <w:numPr>
          <w:ilvl w:val="1"/>
          <w:numId w:val="43"/>
        </w:numPr>
      </w:pPr>
      <w:bookmarkStart w:id="41" w:name="_Toc86997486"/>
      <w:bookmarkStart w:id="42" w:name="_Toc99787250"/>
      <w:bookmarkStart w:id="43" w:name="_Toc156729363"/>
      <w:bookmarkStart w:id="44" w:name="_Toc160593621"/>
      <w:bookmarkStart w:id="45" w:name="_Toc207425022"/>
      <w:bookmarkStart w:id="46" w:name="_Toc210109819"/>
      <w:bookmarkStart w:id="47" w:name="_Toc405999542"/>
      <w:bookmarkStart w:id="48" w:name="_Toc461716003"/>
      <w:r w:rsidRPr="006F72EB">
        <w:rPr>
          <w:rFonts w:hint="eastAsia"/>
        </w:rPr>
        <w:t>已解决的问题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58319777" w14:textId="77777777" w:rsidR="005146FA" w:rsidRPr="006F72EB" w:rsidRDefault="005146FA" w:rsidP="005146FA">
      <w:pPr>
        <w:pStyle w:val="a2"/>
        <w:ind w:hanging="1080"/>
      </w:pPr>
    </w:p>
    <w:tbl>
      <w:tblPr>
        <w:tblW w:w="0" w:type="auto"/>
        <w:tblInd w:w="-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3018"/>
        <w:gridCol w:w="3402"/>
        <w:gridCol w:w="1417"/>
        <w:gridCol w:w="1418"/>
      </w:tblGrid>
      <w:tr w:rsidR="00252D9B" w:rsidRPr="006F72EB" w14:paraId="307A9205" w14:textId="77777777">
        <w:trPr>
          <w:tblHeader/>
        </w:trPr>
        <w:tc>
          <w:tcPr>
            <w:tcW w:w="90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18C8F8B" w14:textId="77777777" w:rsidR="00252D9B" w:rsidRPr="006F72EB" w:rsidRDefault="00252D9B" w:rsidP="001E5483">
            <w:pPr>
              <w:pStyle w:val="TableHeading"/>
              <w:rPr>
                <w:sz w:val="20"/>
              </w:rPr>
            </w:pPr>
            <w:r w:rsidRPr="006F72EB">
              <w:rPr>
                <w:rFonts w:hint="eastAsia"/>
                <w:sz w:val="20"/>
              </w:rPr>
              <w:t>编号</w:t>
            </w:r>
          </w:p>
        </w:tc>
        <w:tc>
          <w:tcPr>
            <w:tcW w:w="30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86B7CC6" w14:textId="77777777" w:rsidR="00252D9B" w:rsidRPr="006F72EB" w:rsidRDefault="00252D9B" w:rsidP="001E5483">
            <w:pPr>
              <w:pStyle w:val="TableHeading"/>
              <w:rPr>
                <w:sz w:val="20"/>
              </w:rPr>
            </w:pPr>
            <w:r w:rsidRPr="006F72EB">
              <w:rPr>
                <w:rFonts w:hint="eastAsia"/>
                <w:sz w:val="20"/>
              </w:rPr>
              <w:t>说明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E9E7107" w14:textId="77777777" w:rsidR="00252D9B" w:rsidRPr="006F72EB" w:rsidRDefault="00252D9B" w:rsidP="001E5483">
            <w:pPr>
              <w:pStyle w:val="TableHeading"/>
              <w:rPr>
                <w:sz w:val="20"/>
              </w:rPr>
            </w:pPr>
            <w:r w:rsidRPr="006F72EB">
              <w:rPr>
                <w:rFonts w:hint="eastAsia"/>
                <w:sz w:val="20"/>
              </w:rPr>
              <w:t>解决方法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3F62E841" w14:textId="77777777" w:rsidR="00252D9B" w:rsidRPr="006F72EB" w:rsidRDefault="00252D9B" w:rsidP="001E5483">
            <w:pPr>
              <w:pStyle w:val="TableHeading"/>
              <w:rPr>
                <w:sz w:val="20"/>
              </w:rPr>
            </w:pPr>
            <w:r w:rsidRPr="006F72EB">
              <w:rPr>
                <w:rFonts w:hint="eastAsia"/>
                <w:sz w:val="20"/>
              </w:rPr>
              <w:t>负责人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5074EB7A" w14:textId="77777777" w:rsidR="00252D9B" w:rsidRPr="006F72EB" w:rsidRDefault="00252D9B" w:rsidP="001E5483">
            <w:pPr>
              <w:pStyle w:val="TableHeading"/>
              <w:rPr>
                <w:sz w:val="20"/>
              </w:rPr>
            </w:pPr>
            <w:r w:rsidRPr="006F72EB">
              <w:rPr>
                <w:rFonts w:hint="eastAsia"/>
                <w:sz w:val="20"/>
              </w:rPr>
              <w:t>解决日期</w:t>
            </w:r>
          </w:p>
        </w:tc>
      </w:tr>
      <w:tr w:rsidR="00252D9B" w:rsidRPr="006F72EB" w14:paraId="528B41E4" w14:textId="77777777">
        <w:trPr>
          <w:trHeight w:hRule="exact" w:val="60"/>
          <w:tblHeader/>
        </w:trPr>
        <w:tc>
          <w:tcPr>
            <w:tcW w:w="9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</w:tcPr>
          <w:p w14:paraId="69409677" w14:textId="77777777" w:rsidR="00252D9B" w:rsidRPr="006F72EB" w:rsidRDefault="00252D9B" w:rsidP="001E5483">
            <w:pPr>
              <w:pStyle w:val="TableText"/>
              <w:rPr>
                <w:sz w:val="20"/>
              </w:rPr>
            </w:pPr>
          </w:p>
        </w:tc>
        <w:tc>
          <w:tcPr>
            <w:tcW w:w="3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</w:tcPr>
          <w:p w14:paraId="6DD94C76" w14:textId="77777777" w:rsidR="00252D9B" w:rsidRPr="006F72EB" w:rsidRDefault="00252D9B" w:rsidP="001E5483">
            <w:pPr>
              <w:pStyle w:val="TableText"/>
              <w:rPr>
                <w:sz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</w:tcPr>
          <w:p w14:paraId="44574706" w14:textId="77777777" w:rsidR="00252D9B" w:rsidRPr="006F72EB" w:rsidRDefault="00252D9B" w:rsidP="001E5483">
            <w:pPr>
              <w:pStyle w:val="TableText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</w:tcPr>
          <w:p w14:paraId="634C8A45" w14:textId="77777777" w:rsidR="00252D9B" w:rsidRPr="006F72EB" w:rsidRDefault="00252D9B" w:rsidP="001E5483">
            <w:pPr>
              <w:pStyle w:val="TableText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50" w:color="auto" w:fill="auto"/>
          </w:tcPr>
          <w:p w14:paraId="0A6151C9" w14:textId="77777777" w:rsidR="00252D9B" w:rsidRPr="006F72EB" w:rsidRDefault="00252D9B" w:rsidP="001E5483">
            <w:pPr>
              <w:pStyle w:val="TableText"/>
              <w:rPr>
                <w:sz w:val="20"/>
              </w:rPr>
            </w:pPr>
          </w:p>
        </w:tc>
      </w:tr>
      <w:tr w:rsidR="00252D9B" w:rsidRPr="006F72EB" w14:paraId="72995089" w14:textId="77777777"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36BB8AC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  <w:r w:rsidRPr="006F72EB">
              <w:rPr>
                <w:rFonts w:hint="eastAsia"/>
                <w:sz w:val="20"/>
              </w:rPr>
              <w:t>1</w:t>
            </w:r>
          </w:p>
        </w:tc>
        <w:tc>
          <w:tcPr>
            <w:tcW w:w="30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6986718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FB7B791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0A2A30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015EA8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</w:tr>
      <w:tr w:rsidR="00252D9B" w:rsidRPr="006F72EB" w14:paraId="02014E07" w14:textId="77777777"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B37B32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  <w:r w:rsidRPr="006F72EB">
              <w:rPr>
                <w:rFonts w:hint="eastAsia"/>
                <w:sz w:val="20"/>
              </w:rPr>
              <w:t>2</w:t>
            </w:r>
          </w:p>
        </w:tc>
        <w:tc>
          <w:tcPr>
            <w:tcW w:w="30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8A2EDD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E34BE4F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875B75E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7083C62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</w:tr>
      <w:tr w:rsidR="00252D9B" w:rsidRPr="006F72EB" w14:paraId="7BF0E283" w14:textId="77777777"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71B0E88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  <w:r w:rsidRPr="006F72EB">
              <w:rPr>
                <w:rFonts w:hint="eastAsia"/>
                <w:sz w:val="20"/>
              </w:rPr>
              <w:t>3</w:t>
            </w:r>
          </w:p>
        </w:tc>
        <w:tc>
          <w:tcPr>
            <w:tcW w:w="30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4091C6D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C9441BA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EAA59BE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841B607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</w:tr>
      <w:tr w:rsidR="00252D9B" w:rsidRPr="006F72EB" w14:paraId="35775E9C" w14:textId="77777777"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32EAFBA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  <w:r w:rsidRPr="006F72EB">
              <w:rPr>
                <w:rFonts w:hint="eastAsia"/>
                <w:sz w:val="20"/>
              </w:rPr>
              <w:t>4</w:t>
            </w:r>
          </w:p>
        </w:tc>
        <w:tc>
          <w:tcPr>
            <w:tcW w:w="30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186164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F5D059A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ACE1B3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95B7A81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</w:tr>
      <w:tr w:rsidR="00252D9B" w:rsidRPr="006F72EB" w14:paraId="08B3538D" w14:textId="77777777"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F7565E8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  <w:r w:rsidRPr="006F72EB">
              <w:rPr>
                <w:rFonts w:hint="eastAsia"/>
                <w:sz w:val="20"/>
              </w:rPr>
              <w:t>5</w:t>
            </w:r>
          </w:p>
        </w:tc>
        <w:tc>
          <w:tcPr>
            <w:tcW w:w="30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5D349F4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5C8D2DB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44E04C2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0196138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</w:tr>
      <w:tr w:rsidR="00252D9B" w:rsidRPr="006F72EB" w14:paraId="76FA2E20" w14:textId="77777777"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298F028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  <w:r w:rsidRPr="006F72EB">
              <w:rPr>
                <w:rFonts w:hint="eastAsia"/>
                <w:sz w:val="20"/>
              </w:rPr>
              <w:t>6</w:t>
            </w:r>
          </w:p>
        </w:tc>
        <w:tc>
          <w:tcPr>
            <w:tcW w:w="30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042279E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F6A042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6EBEDF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79D4202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</w:tr>
      <w:tr w:rsidR="00252D9B" w:rsidRPr="006F72EB" w14:paraId="0F16265F" w14:textId="77777777">
        <w:tc>
          <w:tcPr>
            <w:tcW w:w="90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6C874F0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  <w:r w:rsidRPr="006F72EB">
              <w:rPr>
                <w:rFonts w:hint="eastAsia"/>
                <w:sz w:val="20"/>
              </w:rPr>
              <w:t>7</w:t>
            </w:r>
          </w:p>
        </w:tc>
        <w:tc>
          <w:tcPr>
            <w:tcW w:w="301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33B0A03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AFBBB15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644CBA0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844B665" w14:textId="77777777" w:rsidR="00252D9B" w:rsidRPr="006F72EB" w:rsidRDefault="00252D9B" w:rsidP="001E5483">
            <w:pPr>
              <w:pStyle w:val="TableText"/>
              <w:jc w:val="both"/>
              <w:rPr>
                <w:sz w:val="20"/>
              </w:rPr>
            </w:pPr>
          </w:p>
        </w:tc>
      </w:tr>
    </w:tbl>
    <w:p w14:paraId="5FCAD0A5" w14:textId="77777777" w:rsidR="00252D9B" w:rsidRPr="006F72EB" w:rsidRDefault="00252D9B" w:rsidP="005146FA">
      <w:pPr>
        <w:pStyle w:val="a2"/>
        <w:ind w:hanging="1080"/>
      </w:pPr>
    </w:p>
    <w:p w14:paraId="02B32462" w14:textId="3A71C1AB" w:rsidR="00252D9B" w:rsidRPr="006F72EB" w:rsidRDefault="00252D9B" w:rsidP="005146FA">
      <w:pPr>
        <w:pStyle w:val="a2"/>
        <w:ind w:hanging="1080"/>
      </w:pPr>
    </w:p>
    <w:sectPr w:rsidR="00252D9B" w:rsidRPr="006F72EB" w:rsidSect="00763CC7">
      <w:footerReference w:type="even" r:id="rId11"/>
      <w:footerReference w:type="first" r:id="rId12"/>
      <w:type w:val="continuous"/>
      <w:pgSz w:w="11880" w:h="15840" w:code="1"/>
      <w:pgMar w:top="851" w:right="720" w:bottom="1077" w:left="720" w:header="431" w:footer="431" w:gutter="357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9485D" w14:textId="77777777" w:rsidR="00810B1A" w:rsidRDefault="00810B1A">
      <w:r>
        <w:separator/>
      </w:r>
    </w:p>
  </w:endnote>
  <w:endnote w:type="continuationSeparator" w:id="0">
    <w:p w14:paraId="26C4B0BE" w14:textId="77777777" w:rsidR="00810B1A" w:rsidRDefault="00810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C17D0" w14:textId="77777777" w:rsidR="00387234" w:rsidRDefault="00387234" w:rsidP="00494352">
    <w:pPr>
      <w:pStyle w:val="a7"/>
      <w:framePr w:hSpace="187" w:wrap="around" w:vAnchor="text" w:hAnchor="margin" w:xAlign="right" w:y="1"/>
      <w:tabs>
        <w:tab w:val="right" w:pos="9900"/>
        <w:tab w:val="right" w:pos="10440"/>
      </w:tabs>
    </w:pPr>
    <w:r>
      <w:rPr>
        <w:rFonts w:hint="eastAsia"/>
      </w:rPr>
      <w:t>功能设计</w:t>
    </w:r>
    <w:r>
      <w:t xml:space="preserve">     </w:t>
    </w:r>
    <w:r>
      <w:rPr>
        <w:rFonts w:hint="eastAsia"/>
      </w:rPr>
      <w:fldChar w:fldCharType="begin"/>
    </w:r>
    <w:r>
      <w:instrText xml:space="preserve"> If </w:instrText>
    </w:r>
    <w:fldSimple w:instr=" Section ">
      <w:r w:rsidR="00785F67">
        <w:instrText>1</w:instrText>
      </w:r>
    </w:fldSimple>
    <w:r>
      <w:instrText xml:space="preserve"> &gt; 1 “</w:instrText>
    </w:r>
    <w:r>
      <w:fldChar w:fldCharType="begin"/>
    </w:r>
    <w:r>
      <w:instrText xml:space="preserve">PAGE </w:instrText>
    </w:r>
    <w:r>
      <w:fldChar w:fldCharType="separate"/>
    </w:r>
    <w:r w:rsidR="00785F67">
      <w:rPr>
        <w:noProof/>
      </w:rPr>
      <w:instrText>6</w:instrText>
    </w:r>
    <w:r>
      <w:fldChar w:fldCharType="end"/>
    </w:r>
    <w:r>
      <w:instrText xml:space="preserve"> of </w:instrText>
    </w:r>
    <w:r>
      <w:fldChar w:fldCharType="begin"/>
    </w:r>
    <w:r>
      <w:instrText xml:space="preserve"> =  </w:instrText>
    </w:r>
    <w:fldSimple w:instr=" NUMPAGES ">
      <w:r w:rsidR="00785F67">
        <w:rPr>
          <w:noProof/>
        </w:rPr>
        <w:instrText>8</w:instrText>
      </w:r>
    </w:fldSimple>
    <w:r>
      <w:instrText xml:space="preserve"> - Sec1  </w:instrText>
    </w:r>
    <w:r>
      <w:fldChar w:fldCharType="separate"/>
    </w:r>
    <w:r w:rsidR="00785F67">
      <w:rPr>
        <w:noProof/>
      </w:rPr>
      <w:instrText>8</w:instrText>
    </w:r>
    <w:r>
      <w:fldChar w:fldCharType="end"/>
    </w:r>
    <w:r>
      <w:instrText>” “</w:instrText>
    </w:r>
    <w:r>
      <w:fldChar w:fldCharType="begin"/>
    </w:r>
    <w:r>
      <w:instrText xml:space="preserve"> PAGE </w:instrText>
    </w:r>
    <w:r>
      <w:fldChar w:fldCharType="separate"/>
    </w:r>
    <w:r w:rsidR="00785F67">
      <w:rPr>
        <w:noProof/>
      </w:rPr>
      <w:instrText>ii</w:instrText>
    </w:r>
    <w:r>
      <w:fldChar w:fldCharType="end"/>
    </w:r>
    <w:r>
      <w:instrText xml:space="preserve">” </w:instrText>
    </w:r>
    <w:r>
      <w:rPr>
        <w:noProof/>
      </w:rPr>
      <w:instrText>ii</w:instrText>
    </w:r>
    <w:r>
      <w:rPr>
        <w:rFonts w:hint="eastAsia"/>
      </w:rPr>
      <w:fldChar w:fldCharType="separate"/>
    </w:r>
    <w:r w:rsidR="00785F67">
      <w:rPr>
        <w:noProof/>
      </w:rPr>
      <w:t>ii</w:t>
    </w:r>
    <w:r>
      <w:rPr>
        <w:rFonts w:hint="eastAsia"/>
      </w:rPr>
      <w:fldChar w:fldCharType="end"/>
    </w:r>
  </w:p>
  <w:p w14:paraId="7BBA6BDD" w14:textId="77777777" w:rsidR="00387234" w:rsidRPr="00E3714D" w:rsidRDefault="00387234" w:rsidP="00494352">
    <w:pPr>
      <w:pStyle w:val="a7"/>
      <w:tabs>
        <w:tab w:val="right" w:pos="9900"/>
        <w:tab w:val="right" w:pos="10440"/>
      </w:tabs>
    </w:pPr>
  </w:p>
  <w:p w14:paraId="39C8ED4E" w14:textId="77777777" w:rsidR="00387234" w:rsidRDefault="00387234" w:rsidP="00494352">
    <w:pPr>
      <w:pStyle w:val="a7"/>
      <w:tabs>
        <w:tab w:val="center" w:pos="5400"/>
        <w:tab w:val="right" w:pos="9720"/>
        <w:tab w:val="right" w:pos="10440"/>
      </w:tabs>
    </w:pPr>
    <w:bookmarkStart w:id="4" w:name="Sec1"/>
  </w:p>
  <w:p w14:paraId="6C449217" w14:textId="77777777" w:rsidR="00387234" w:rsidRDefault="00387234" w:rsidP="00494352">
    <w:pPr>
      <w:pStyle w:val="a7"/>
      <w:tabs>
        <w:tab w:val="center" w:pos="5400"/>
        <w:tab w:val="right" w:pos="9720"/>
        <w:tab w:val="right" w:pos="10440"/>
      </w:tabs>
      <w:jc w:val="center"/>
    </w:pPr>
    <w:r>
      <w:t>Company</w:t>
    </w:r>
    <w:r>
      <w:rPr>
        <w:color w:val="0000FF"/>
      </w:rPr>
      <w:t xml:space="preserve"> </w:t>
    </w:r>
    <w:r>
      <w:t xml:space="preserve">Confidential - </w:t>
    </w:r>
    <w:proofErr w:type="gramStart"/>
    <w:r w:rsidRPr="00554A9A">
      <w:t>For  HAND</w:t>
    </w:r>
    <w:proofErr w:type="gramEnd"/>
    <w:r>
      <w:t xml:space="preserve"> use only</w:t>
    </w:r>
    <w:bookmarkEnd w:id="4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D9548" w14:textId="77777777" w:rsidR="00387234" w:rsidRDefault="00387234">
    <w:pPr>
      <w:pStyle w:val="a7"/>
      <w:tabs>
        <w:tab w:val="right" w:pos="1044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1A53C" w14:textId="77777777" w:rsidR="00387234" w:rsidRDefault="00387234">
    <w:pPr>
      <w:pStyle w:val="a7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10</w:t>
    </w:r>
    <w:r>
      <w:rPr>
        <w:rStyle w:val="ad"/>
      </w:rPr>
      <w:fldChar w:fldCharType="end"/>
    </w:r>
  </w:p>
  <w:p w14:paraId="61DCDB24" w14:textId="77777777" w:rsidR="00387234" w:rsidRDefault="00387234">
    <w:pPr>
      <w:pStyle w:val="a7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B96D8" w14:textId="77777777" w:rsidR="00387234" w:rsidRDefault="00387234">
    <w:pPr>
      <w:pStyle w:val="a7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5DE8B" w14:textId="77777777" w:rsidR="00810B1A" w:rsidRDefault="00810B1A">
      <w:r>
        <w:separator/>
      </w:r>
    </w:p>
  </w:footnote>
  <w:footnote w:type="continuationSeparator" w:id="0">
    <w:p w14:paraId="048CBE9C" w14:textId="77777777" w:rsidR="00810B1A" w:rsidRDefault="00810B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C1DB1" w14:textId="77777777" w:rsidR="00387234" w:rsidRPr="00D613AD" w:rsidRDefault="00387234">
    <w:pPr>
      <w:pStyle w:val="a8"/>
      <w:rPr>
        <w:rFonts w:ascii="Times New Roman" w:hAnsi="Times New Roman"/>
      </w:rPr>
    </w:pPr>
    <w:r w:rsidRPr="00184C3B">
      <w:rPr>
        <w:rStyle w:val="HighlightedVariable"/>
        <w:rFonts w:hint="eastAsia"/>
        <w:noProof/>
        <w:sz w:val="18"/>
      </w:rPr>
      <w:t xml:space="preserve">                   </w:t>
    </w:r>
    <w:r>
      <w:rPr>
        <w:rStyle w:val="HighlightedVariable"/>
        <w:rFonts w:hint="eastAsia"/>
        <w:noProof/>
        <w:sz w:val="18"/>
      </w:rPr>
      <w:t xml:space="preserve">                                                </w:t>
    </w:r>
    <w:r w:rsidRPr="00184C3B">
      <w:rPr>
        <w:rStyle w:val="HighlightedVariable"/>
        <w:rFonts w:hint="eastAsia"/>
        <w:noProof/>
        <w:sz w:val="18"/>
      </w:rPr>
      <w:t xml:space="preserve">               </w:t>
    </w:r>
    <w:r>
      <w:rPr>
        <w:rStyle w:val="HighlightedVariable"/>
        <w:rFonts w:hint="eastAsia"/>
        <w:noProof/>
        <w:sz w:val="18"/>
      </w:rPr>
      <w:t xml:space="preserve">                                  </w:t>
    </w:r>
    <w:r w:rsidRPr="00184C3B">
      <w:rPr>
        <w:rStyle w:val="HighlightedVariable"/>
        <w:rFonts w:hint="eastAsia"/>
        <w:noProof/>
        <w:sz w:val="18"/>
      </w:rPr>
      <w:t xml:space="preserve">               </w:t>
    </w:r>
    <w:r>
      <w:rPr>
        <w:rStyle w:val="HighlightedVariable"/>
        <w:rFonts w:hint="eastAsia"/>
        <w:noProof/>
        <w:sz w:val="18"/>
      </w:rPr>
      <w:t xml:space="preserve">                                         </w:t>
    </w:r>
    <w:r>
      <w:rPr>
        <w:noProof/>
      </w:rPr>
      <w:drawing>
        <wp:inline distT="0" distB="0" distL="0" distR="0" wp14:anchorId="3690D5BF" wp14:editId="6D64C026">
          <wp:extent cx="1371600" cy="390525"/>
          <wp:effectExtent l="0" t="0" r="0" b="9525"/>
          <wp:docPr id="4" name="Picture 4" descr="HAND logo new-20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AND logo new-200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05pt;height:11.05pt" o:bullet="t">
        <v:imagedata r:id="rId1" o:title="mso55"/>
      </v:shape>
    </w:pict>
  </w:numPicBullet>
  <w:abstractNum w:abstractNumId="0" w15:restartNumberingAfterBreak="0">
    <w:nsid w:val="FFFFFF7C"/>
    <w:multiLevelType w:val="singleLevel"/>
    <w:tmpl w:val="FE9E76C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25CB53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C101AF0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FB08DCE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5D899E0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1B4617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1A0433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B96B4B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C52502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C72F10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9106B0"/>
    <w:multiLevelType w:val="hybridMultilevel"/>
    <w:tmpl w:val="CE16C916"/>
    <w:lvl w:ilvl="0" w:tplc="0409000B">
      <w:start w:val="1"/>
      <w:numFmt w:val="bullet"/>
      <w:lvlText w:val=""/>
      <w:lvlJc w:val="left"/>
      <w:pPr>
        <w:ind w:left="28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1" w15:restartNumberingAfterBreak="0">
    <w:nsid w:val="07E5012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3970"/>
        </w:tabs>
        <w:ind w:left="3970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2" w15:restartNumberingAfterBreak="0">
    <w:nsid w:val="08CF2B7D"/>
    <w:multiLevelType w:val="hybridMultilevel"/>
    <w:tmpl w:val="AF805A60"/>
    <w:lvl w:ilvl="0" w:tplc="EBF0D706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AEC3C7A"/>
    <w:multiLevelType w:val="multilevel"/>
    <w:tmpl w:val="3184FA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FFF5226"/>
    <w:multiLevelType w:val="hybridMultilevel"/>
    <w:tmpl w:val="7AE8A07E"/>
    <w:lvl w:ilvl="0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5" w15:restartNumberingAfterBreak="0">
    <w:nsid w:val="117F56CB"/>
    <w:multiLevelType w:val="hybridMultilevel"/>
    <w:tmpl w:val="B0F4F452"/>
    <w:lvl w:ilvl="0" w:tplc="33EEC21E">
      <w:start w:val="6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6" w15:restartNumberingAfterBreak="0">
    <w:nsid w:val="214B0078"/>
    <w:multiLevelType w:val="hybridMultilevel"/>
    <w:tmpl w:val="C87A7988"/>
    <w:lvl w:ilvl="0" w:tplc="BAC22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127A25"/>
    <w:multiLevelType w:val="multilevel"/>
    <w:tmpl w:val="65F4BAD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5185234"/>
    <w:multiLevelType w:val="hybridMultilevel"/>
    <w:tmpl w:val="A2702A6C"/>
    <w:lvl w:ilvl="0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19" w15:restartNumberingAfterBreak="0">
    <w:nsid w:val="29A262C8"/>
    <w:multiLevelType w:val="multilevel"/>
    <w:tmpl w:val="B03A1C52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9A726A4"/>
    <w:multiLevelType w:val="hybridMultilevel"/>
    <w:tmpl w:val="4088EE16"/>
    <w:lvl w:ilvl="0" w:tplc="BD2A7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1472465"/>
    <w:multiLevelType w:val="hybridMultilevel"/>
    <w:tmpl w:val="163C4E08"/>
    <w:lvl w:ilvl="0" w:tplc="6CA0CE2C">
      <w:start w:val="1"/>
      <w:numFmt w:val="decimalEnclosedCircle"/>
      <w:lvlText w:val="%1"/>
      <w:lvlJc w:val="left"/>
      <w:pPr>
        <w:ind w:left="288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322146BB"/>
    <w:multiLevelType w:val="hybridMultilevel"/>
    <w:tmpl w:val="27705E64"/>
    <w:lvl w:ilvl="0" w:tplc="81C008F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BB71BB5"/>
    <w:multiLevelType w:val="hybridMultilevel"/>
    <w:tmpl w:val="2E54D62E"/>
    <w:lvl w:ilvl="0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24" w15:restartNumberingAfterBreak="0">
    <w:nsid w:val="468C36A3"/>
    <w:multiLevelType w:val="multilevel"/>
    <w:tmpl w:val="8B0E28C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16C5727"/>
    <w:multiLevelType w:val="multilevel"/>
    <w:tmpl w:val="64F8E8D8"/>
    <w:lvl w:ilvl="0">
      <w:start w:val="5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6" w15:restartNumberingAfterBreak="0">
    <w:nsid w:val="548D60EE"/>
    <w:multiLevelType w:val="hybridMultilevel"/>
    <w:tmpl w:val="AC78286E"/>
    <w:lvl w:ilvl="0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27" w15:restartNumberingAfterBreak="0">
    <w:nsid w:val="549E7A94"/>
    <w:multiLevelType w:val="hybridMultilevel"/>
    <w:tmpl w:val="CA56E3FA"/>
    <w:lvl w:ilvl="0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28" w15:restartNumberingAfterBreak="0">
    <w:nsid w:val="59474BDD"/>
    <w:multiLevelType w:val="multilevel"/>
    <w:tmpl w:val="AFD889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B2B5553"/>
    <w:multiLevelType w:val="hybridMultilevel"/>
    <w:tmpl w:val="22CE9CEA"/>
    <w:lvl w:ilvl="0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30" w15:restartNumberingAfterBreak="0">
    <w:nsid w:val="5B3D7A2A"/>
    <w:multiLevelType w:val="multilevel"/>
    <w:tmpl w:val="D42653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D531589"/>
    <w:multiLevelType w:val="hybridMultilevel"/>
    <w:tmpl w:val="AAC6FE3A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5F532F1B"/>
    <w:multiLevelType w:val="multilevel"/>
    <w:tmpl w:val="DA2EA3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46246AA"/>
    <w:multiLevelType w:val="hybridMultilevel"/>
    <w:tmpl w:val="7B1C753A"/>
    <w:lvl w:ilvl="0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34" w15:restartNumberingAfterBreak="0">
    <w:nsid w:val="66A62B13"/>
    <w:multiLevelType w:val="hybridMultilevel"/>
    <w:tmpl w:val="726C06F4"/>
    <w:lvl w:ilvl="0" w:tplc="0409000F">
      <w:start w:val="1"/>
      <w:numFmt w:val="decimal"/>
      <w:lvlText w:val="%1.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35" w15:restartNumberingAfterBreak="0">
    <w:nsid w:val="68FE38A8"/>
    <w:multiLevelType w:val="hybridMultilevel"/>
    <w:tmpl w:val="7174E39E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6" w15:restartNumberingAfterBreak="0">
    <w:nsid w:val="6B2E1DAF"/>
    <w:multiLevelType w:val="hybridMultilevel"/>
    <w:tmpl w:val="C4824E94"/>
    <w:lvl w:ilvl="0" w:tplc="D354F1FA">
      <w:start w:val="1"/>
      <w:numFmt w:val="decimalEnclosedCircle"/>
      <w:lvlText w:val="%1"/>
      <w:lvlJc w:val="left"/>
      <w:pPr>
        <w:ind w:left="288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7" w15:restartNumberingAfterBreak="0">
    <w:nsid w:val="6E7430EE"/>
    <w:multiLevelType w:val="multilevel"/>
    <w:tmpl w:val="A90CA99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1691F74"/>
    <w:multiLevelType w:val="hybridMultilevel"/>
    <w:tmpl w:val="C090F950"/>
    <w:lvl w:ilvl="0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39" w15:restartNumberingAfterBreak="0">
    <w:nsid w:val="76F319E5"/>
    <w:multiLevelType w:val="hybridMultilevel"/>
    <w:tmpl w:val="7EA628F6"/>
    <w:lvl w:ilvl="0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40" w15:restartNumberingAfterBreak="0">
    <w:nsid w:val="79BB4C75"/>
    <w:multiLevelType w:val="hybridMultilevel"/>
    <w:tmpl w:val="FE7A330A"/>
    <w:lvl w:ilvl="0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41" w15:restartNumberingAfterBreak="0">
    <w:nsid w:val="7CD84AFA"/>
    <w:multiLevelType w:val="hybridMultilevel"/>
    <w:tmpl w:val="214A6DAA"/>
    <w:lvl w:ilvl="0" w:tplc="0409000B">
      <w:start w:val="1"/>
      <w:numFmt w:val="bullet"/>
      <w:lvlText w:val=""/>
      <w:lvlJc w:val="left"/>
      <w:pPr>
        <w:tabs>
          <w:tab w:val="num" w:pos="2937"/>
        </w:tabs>
        <w:ind w:left="2937" w:hanging="420"/>
      </w:pPr>
      <w:rPr>
        <w:rFonts w:ascii="Wingdings" w:hAnsi="Wingdings" w:hint="default"/>
        <w:color w:val="auto"/>
      </w:rPr>
    </w:lvl>
    <w:lvl w:ilvl="1" w:tplc="34003E0E">
      <w:start w:val="1"/>
      <w:numFmt w:val="bullet"/>
      <w:lvlText w:val=""/>
      <w:lvlJc w:val="left"/>
      <w:pPr>
        <w:tabs>
          <w:tab w:val="num" w:pos="3357"/>
        </w:tabs>
        <w:ind w:left="3357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3777"/>
        </w:tabs>
        <w:ind w:left="37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197"/>
        </w:tabs>
        <w:ind w:left="41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17"/>
        </w:tabs>
        <w:ind w:left="46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37"/>
        </w:tabs>
        <w:ind w:left="50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57"/>
        </w:tabs>
        <w:ind w:left="54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77"/>
        </w:tabs>
        <w:ind w:left="58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97"/>
        </w:tabs>
        <w:ind w:left="6297" w:hanging="420"/>
      </w:pPr>
      <w:rPr>
        <w:rFonts w:ascii="Wingdings" w:hAnsi="Wingdings" w:hint="default"/>
      </w:rPr>
    </w:lvl>
  </w:abstractNum>
  <w:abstractNum w:abstractNumId="42" w15:restartNumberingAfterBreak="0">
    <w:nsid w:val="7F9C5038"/>
    <w:multiLevelType w:val="hybridMultilevel"/>
    <w:tmpl w:val="910E6930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41"/>
  </w:num>
  <w:num w:numId="14">
    <w:abstractNumId w:val="10"/>
  </w:num>
  <w:num w:numId="15">
    <w:abstractNumId w:val="16"/>
  </w:num>
  <w:num w:numId="16">
    <w:abstractNumId w:val="20"/>
  </w:num>
  <w:num w:numId="17">
    <w:abstractNumId w:val="31"/>
  </w:num>
  <w:num w:numId="18">
    <w:abstractNumId w:val="42"/>
  </w:num>
  <w:num w:numId="19">
    <w:abstractNumId w:val="35"/>
  </w:num>
  <w:num w:numId="20">
    <w:abstractNumId w:val="36"/>
  </w:num>
  <w:num w:numId="21">
    <w:abstractNumId w:val="21"/>
  </w:num>
  <w:num w:numId="22">
    <w:abstractNumId w:val="32"/>
  </w:num>
  <w:num w:numId="23">
    <w:abstractNumId w:val="22"/>
  </w:num>
  <w:num w:numId="24">
    <w:abstractNumId w:val="25"/>
  </w:num>
  <w:num w:numId="25">
    <w:abstractNumId w:val="19"/>
  </w:num>
  <w:num w:numId="26">
    <w:abstractNumId w:val="24"/>
  </w:num>
  <w:num w:numId="27">
    <w:abstractNumId w:val="37"/>
  </w:num>
  <w:num w:numId="28">
    <w:abstractNumId w:val="17"/>
  </w:num>
  <w:num w:numId="29">
    <w:abstractNumId w:val="12"/>
  </w:num>
  <w:num w:numId="30">
    <w:abstractNumId w:val="30"/>
  </w:num>
  <w:num w:numId="31">
    <w:abstractNumId w:val="15"/>
  </w:num>
  <w:num w:numId="32">
    <w:abstractNumId w:val="40"/>
  </w:num>
  <w:num w:numId="33">
    <w:abstractNumId w:val="33"/>
  </w:num>
  <w:num w:numId="34">
    <w:abstractNumId w:val="39"/>
  </w:num>
  <w:num w:numId="35">
    <w:abstractNumId w:val="34"/>
  </w:num>
  <w:num w:numId="36">
    <w:abstractNumId w:val="29"/>
  </w:num>
  <w:num w:numId="37">
    <w:abstractNumId w:val="27"/>
  </w:num>
  <w:num w:numId="38">
    <w:abstractNumId w:val="14"/>
  </w:num>
  <w:num w:numId="39">
    <w:abstractNumId w:val="26"/>
  </w:num>
  <w:num w:numId="40">
    <w:abstractNumId w:val="23"/>
  </w:num>
  <w:num w:numId="41">
    <w:abstractNumId w:val="18"/>
  </w:num>
  <w:num w:numId="42">
    <w:abstractNumId w:val="38"/>
  </w:num>
  <w:num w:numId="43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intFractionalCharacterWidth/>
  <w:embedSystemFonts/>
  <w:bordersDoNotSurroundHeader/>
  <w:bordersDoNotSurroundFooter/>
  <w:hideSpellingErrors/>
  <w:hideGrammaticalErrors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6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IM_Version" w:val="1.2.0"/>
    <w:docVar w:name="ProjectCode" w:val="AIM20DEV"/>
  </w:docVars>
  <w:rsids>
    <w:rsidRoot w:val="00AC041F"/>
    <w:rsid w:val="0000075E"/>
    <w:rsid w:val="00000851"/>
    <w:rsid w:val="00000D06"/>
    <w:rsid w:val="0000103A"/>
    <w:rsid w:val="00001B56"/>
    <w:rsid w:val="00002644"/>
    <w:rsid w:val="000027BF"/>
    <w:rsid w:val="00002C6F"/>
    <w:rsid w:val="00002EF0"/>
    <w:rsid w:val="000031A2"/>
    <w:rsid w:val="000032E7"/>
    <w:rsid w:val="00003693"/>
    <w:rsid w:val="00003777"/>
    <w:rsid w:val="00003A16"/>
    <w:rsid w:val="000040E1"/>
    <w:rsid w:val="0000443E"/>
    <w:rsid w:val="00004EAB"/>
    <w:rsid w:val="00005481"/>
    <w:rsid w:val="00005626"/>
    <w:rsid w:val="0000596F"/>
    <w:rsid w:val="00005C26"/>
    <w:rsid w:val="000065C0"/>
    <w:rsid w:val="00006757"/>
    <w:rsid w:val="00006A85"/>
    <w:rsid w:val="00006ECE"/>
    <w:rsid w:val="00006F8E"/>
    <w:rsid w:val="000070AD"/>
    <w:rsid w:val="00007263"/>
    <w:rsid w:val="00007B61"/>
    <w:rsid w:val="00007B6A"/>
    <w:rsid w:val="00007C2A"/>
    <w:rsid w:val="000104EC"/>
    <w:rsid w:val="0001072A"/>
    <w:rsid w:val="00010818"/>
    <w:rsid w:val="000109A6"/>
    <w:rsid w:val="00010C9E"/>
    <w:rsid w:val="00010E7D"/>
    <w:rsid w:val="000110F7"/>
    <w:rsid w:val="0001151C"/>
    <w:rsid w:val="00011D90"/>
    <w:rsid w:val="0001250D"/>
    <w:rsid w:val="0001288E"/>
    <w:rsid w:val="000128F5"/>
    <w:rsid w:val="00012DDC"/>
    <w:rsid w:val="00012EE3"/>
    <w:rsid w:val="00014017"/>
    <w:rsid w:val="000141B1"/>
    <w:rsid w:val="000142D0"/>
    <w:rsid w:val="000142D7"/>
    <w:rsid w:val="00014376"/>
    <w:rsid w:val="0001451C"/>
    <w:rsid w:val="00014AD1"/>
    <w:rsid w:val="00014F3B"/>
    <w:rsid w:val="00015319"/>
    <w:rsid w:val="00015A27"/>
    <w:rsid w:val="00015C96"/>
    <w:rsid w:val="00015D87"/>
    <w:rsid w:val="00015DDB"/>
    <w:rsid w:val="00016237"/>
    <w:rsid w:val="000164E0"/>
    <w:rsid w:val="00016CA3"/>
    <w:rsid w:val="00016D49"/>
    <w:rsid w:val="00016FF7"/>
    <w:rsid w:val="0001710B"/>
    <w:rsid w:val="00017BF4"/>
    <w:rsid w:val="00017C77"/>
    <w:rsid w:val="00017D28"/>
    <w:rsid w:val="00020140"/>
    <w:rsid w:val="000201DF"/>
    <w:rsid w:val="00020619"/>
    <w:rsid w:val="00020763"/>
    <w:rsid w:val="00020774"/>
    <w:rsid w:val="00021062"/>
    <w:rsid w:val="00021417"/>
    <w:rsid w:val="0002165F"/>
    <w:rsid w:val="000217CA"/>
    <w:rsid w:val="00021EF8"/>
    <w:rsid w:val="00021F1B"/>
    <w:rsid w:val="00022522"/>
    <w:rsid w:val="0002269F"/>
    <w:rsid w:val="0002274D"/>
    <w:rsid w:val="000227D4"/>
    <w:rsid w:val="00022B01"/>
    <w:rsid w:val="00022B0F"/>
    <w:rsid w:val="00023272"/>
    <w:rsid w:val="00023357"/>
    <w:rsid w:val="000233B1"/>
    <w:rsid w:val="00023592"/>
    <w:rsid w:val="00023A3B"/>
    <w:rsid w:val="00023AF2"/>
    <w:rsid w:val="00023DFD"/>
    <w:rsid w:val="00023EF0"/>
    <w:rsid w:val="0002440E"/>
    <w:rsid w:val="00024763"/>
    <w:rsid w:val="00024ED2"/>
    <w:rsid w:val="00024FE3"/>
    <w:rsid w:val="0002511E"/>
    <w:rsid w:val="00025239"/>
    <w:rsid w:val="000255BC"/>
    <w:rsid w:val="000255F7"/>
    <w:rsid w:val="00025752"/>
    <w:rsid w:val="000258E5"/>
    <w:rsid w:val="00025AD6"/>
    <w:rsid w:val="00025D67"/>
    <w:rsid w:val="0002651A"/>
    <w:rsid w:val="000269F4"/>
    <w:rsid w:val="00026EFD"/>
    <w:rsid w:val="0002732C"/>
    <w:rsid w:val="000273C6"/>
    <w:rsid w:val="0002765B"/>
    <w:rsid w:val="00027ACD"/>
    <w:rsid w:val="00030424"/>
    <w:rsid w:val="000308CE"/>
    <w:rsid w:val="00030C20"/>
    <w:rsid w:val="00030E06"/>
    <w:rsid w:val="00030E2F"/>
    <w:rsid w:val="0003105E"/>
    <w:rsid w:val="00031C18"/>
    <w:rsid w:val="00032104"/>
    <w:rsid w:val="0003222D"/>
    <w:rsid w:val="000322B0"/>
    <w:rsid w:val="00032442"/>
    <w:rsid w:val="0003249B"/>
    <w:rsid w:val="00032547"/>
    <w:rsid w:val="000325F8"/>
    <w:rsid w:val="00032788"/>
    <w:rsid w:val="0003346E"/>
    <w:rsid w:val="00034045"/>
    <w:rsid w:val="000340F1"/>
    <w:rsid w:val="0003419F"/>
    <w:rsid w:val="0003457E"/>
    <w:rsid w:val="00034C5F"/>
    <w:rsid w:val="00034D48"/>
    <w:rsid w:val="00034DAF"/>
    <w:rsid w:val="00034F5B"/>
    <w:rsid w:val="0003535D"/>
    <w:rsid w:val="00035757"/>
    <w:rsid w:val="00035902"/>
    <w:rsid w:val="00035E83"/>
    <w:rsid w:val="0003647A"/>
    <w:rsid w:val="0003666A"/>
    <w:rsid w:val="0003681F"/>
    <w:rsid w:val="00036A81"/>
    <w:rsid w:val="00036C0F"/>
    <w:rsid w:val="0003714F"/>
    <w:rsid w:val="000373A3"/>
    <w:rsid w:val="00037667"/>
    <w:rsid w:val="00037862"/>
    <w:rsid w:val="00040367"/>
    <w:rsid w:val="0004085B"/>
    <w:rsid w:val="000409D7"/>
    <w:rsid w:val="00041DE1"/>
    <w:rsid w:val="00041FAC"/>
    <w:rsid w:val="00041FCF"/>
    <w:rsid w:val="0004229C"/>
    <w:rsid w:val="000434DD"/>
    <w:rsid w:val="000434E9"/>
    <w:rsid w:val="00043B94"/>
    <w:rsid w:val="00043EEC"/>
    <w:rsid w:val="00043F7F"/>
    <w:rsid w:val="000441C7"/>
    <w:rsid w:val="000442B5"/>
    <w:rsid w:val="00045799"/>
    <w:rsid w:val="00045EB0"/>
    <w:rsid w:val="000463D7"/>
    <w:rsid w:val="0004693F"/>
    <w:rsid w:val="00046967"/>
    <w:rsid w:val="00046EE6"/>
    <w:rsid w:val="000474CC"/>
    <w:rsid w:val="00047591"/>
    <w:rsid w:val="000475EE"/>
    <w:rsid w:val="0004762A"/>
    <w:rsid w:val="00047A74"/>
    <w:rsid w:val="00047C51"/>
    <w:rsid w:val="00050217"/>
    <w:rsid w:val="000502AF"/>
    <w:rsid w:val="00050851"/>
    <w:rsid w:val="00051569"/>
    <w:rsid w:val="0005179A"/>
    <w:rsid w:val="00051833"/>
    <w:rsid w:val="00051A1D"/>
    <w:rsid w:val="00051D24"/>
    <w:rsid w:val="00051E10"/>
    <w:rsid w:val="00051E99"/>
    <w:rsid w:val="0005235C"/>
    <w:rsid w:val="000526F9"/>
    <w:rsid w:val="000527A7"/>
    <w:rsid w:val="00052806"/>
    <w:rsid w:val="000528AE"/>
    <w:rsid w:val="000528C4"/>
    <w:rsid w:val="000528E3"/>
    <w:rsid w:val="00053024"/>
    <w:rsid w:val="00053467"/>
    <w:rsid w:val="00053E03"/>
    <w:rsid w:val="000540E1"/>
    <w:rsid w:val="00054129"/>
    <w:rsid w:val="000541D8"/>
    <w:rsid w:val="0005464D"/>
    <w:rsid w:val="00054757"/>
    <w:rsid w:val="00054943"/>
    <w:rsid w:val="00055060"/>
    <w:rsid w:val="00055342"/>
    <w:rsid w:val="00055491"/>
    <w:rsid w:val="000557EA"/>
    <w:rsid w:val="00055AB4"/>
    <w:rsid w:val="00056310"/>
    <w:rsid w:val="000568E3"/>
    <w:rsid w:val="00056B2C"/>
    <w:rsid w:val="00056B44"/>
    <w:rsid w:val="00056C7D"/>
    <w:rsid w:val="00057256"/>
    <w:rsid w:val="000578A5"/>
    <w:rsid w:val="00057929"/>
    <w:rsid w:val="00057ED7"/>
    <w:rsid w:val="00057FE6"/>
    <w:rsid w:val="000606D8"/>
    <w:rsid w:val="00061314"/>
    <w:rsid w:val="000615D9"/>
    <w:rsid w:val="0006167A"/>
    <w:rsid w:val="000616E2"/>
    <w:rsid w:val="00061B39"/>
    <w:rsid w:val="00061B5B"/>
    <w:rsid w:val="00061DFA"/>
    <w:rsid w:val="00061FE0"/>
    <w:rsid w:val="00062181"/>
    <w:rsid w:val="0006255A"/>
    <w:rsid w:val="00062673"/>
    <w:rsid w:val="0006273B"/>
    <w:rsid w:val="000629E2"/>
    <w:rsid w:val="0006303D"/>
    <w:rsid w:val="0006324E"/>
    <w:rsid w:val="00063264"/>
    <w:rsid w:val="0006390A"/>
    <w:rsid w:val="00064AC8"/>
    <w:rsid w:val="00064D8A"/>
    <w:rsid w:val="00064DB3"/>
    <w:rsid w:val="00065042"/>
    <w:rsid w:val="000657BE"/>
    <w:rsid w:val="00065AF9"/>
    <w:rsid w:val="00065D7A"/>
    <w:rsid w:val="00065EDF"/>
    <w:rsid w:val="00066297"/>
    <w:rsid w:val="0006649E"/>
    <w:rsid w:val="00066B11"/>
    <w:rsid w:val="00066D5D"/>
    <w:rsid w:val="00067240"/>
    <w:rsid w:val="0007039A"/>
    <w:rsid w:val="000703E1"/>
    <w:rsid w:val="00070434"/>
    <w:rsid w:val="00070AC6"/>
    <w:rsid w:val="00070D6B"/>
    <w:rsid w:val="00071684"/>
    <w:rsid w:val="00071EDE"/>
    <w:rsid w:val="00072008"/>
    <w:rsid w:val="0007204A"/>
    <w:rsid w:val="000722F5"/>
    <w:rsid w:val="00073395"/>
    <w:rsid w:val="000733AA"/>
    <w:rsid w:val="000736C5"/>
    <w:rsid w:val="00073C92"/>
    <w:rsid w:val="00074740"/>
    <w:rsid w:val="00074BA1"/>
    <w:rsid w:val="000759DE"/>
    <w:rsid w:val="00075A95"/>
    <w:rsid w:val="00076070"/>
    <w:rsid w:val="00076239"/>
    <w:rsid w:val="000762C6"/>
    <w:rsid w:val="00076388"/>
    <w:rsid w:val="000764D9"/>
    <w:rsid w:val="000766B2"/>
    <w:rsid w:val="000772AE"/>
    <w:rsid w:val="00077419"/>
    <w:rsid w:val="000779E0"/>
    <w:rsid w:val="00077DF6"/>
    <w:rsid w:val="00080234"/>
    <w:rsid w:val="00080682"/>
    <w:rsid w:val="000808D0"/>
    <w:rsid w:val="00080AE7"/>
    <w:rsid w:val="00080B1F"/>
    <w:rsid w:val="00080B2E"/>
    <w:rsid w:val="00080C68"/>
    <w:rsid w:val="000811EA"/>
    <w:rsid w:val="00081371"/>
    <w:rsid w:val="0008163B"/>
    <w:rsid w:val="000816F7"/>
    <w:rsid w:val="00081D34"/>
    <w:rsid w:val="000822BE"/>
    <w:rsid w:val="0008238B"/>
    <w:rsid w:val="0008262B"/>
    <w:rsid w:val="00082C60"/>
    <w:rsid w:val="000835BA"/>
    <w:rsid w:val="000837C3"/>
    <w:rsid w:val="00083EDE"/>
    <w:rsid w:val="000845C2"/>
    <w:rsid w:val="00084E21"/>
    <w:rsid w:val="00084FD7"/>
    <w:rsid w:val="00085322"/>
    <w:rsid w:val="0008576D"/>
    <w:rsid w:val="00085A44"/>
    <w:rsid w:val="00085BCE"/>
    <w:rsid w:val="00086A06"/>
    <w:rsid w:val="00086A57"/>
    <w:rsid w:val="00086B67"/>
    <w:rsid w:val="00086D3A"/>
    <w:rsid w:val="000870A8"/>
    <w:rsid w:val="0008741D"/>
    <w:rsid w:val="0008749D"/>
    <w:rsid w:val="0009061D"/>
    <w:rsid w:val="000907AA"/>
    <w:rsid w:val="00090920"/>
    <w:rsid w:val="00090A99"/>
    <w:rsid w:val="00090C16"/>
    <w:rsid w:val="000912B2"/>
    <w:rsid w:val="00091426"/>
    <w:rsid w:val="00091787"/>
    <w:rsid w:val="00091B64"/>
    <w:rsid w:val="00091CA6"/>
    <w:rsid w:val="00091D6E"/>
    <w:rsid w:val="00091ECB"/>
    <w:rsid w:val="00091EF3"/>
    <w:rsid w:val="000923AF"/>
    <w:rsid w:val="00092841"/>
    <w:rsid w:val="00092ACA"/>
    <w:rsid w:val="00092B30"/>
    <w:rsid w:val="00093B1C"/>
    <w:rsid w:val="00093C60"/>
    <w:rsid w:val="00094816"/>
    <w:rsid w:val="00094BB4"/>
    <w:rsid w:val="0009578D"/>
    <w:rsid w:val="000957B9"/>
    <w:rsid w:val="000963BC"/>
    <w:rsid w:val="00096452"/>
    <w:rsid w:val="0009678C"/>
    <w:rsid w:val="00096A76"/>
    <w:rsid w:val="00096C84"/>
    <w:rsid w:val="000974C3"/>
    <w:rsid w:val="000975DA"/>
    <w:rsid w:val="000977EA"/>
    <w:rsid w:val="000A053A"/>
    <w:rsid w:val="000A0892"/>
    <w:rsid w:val="000A0AAC"/>
    <w:rsid w:val="000A0B4F"/>
    <w:rsid w:val="000A0EB4"/>
    <w:rsid w:val="000A0F00"/>
    <w:rsid w:val="000A11F8"/>
    <w:rsid w:val="000A1792"/>
    <w:rsid w:val="000A1BC7"/>
    <w:rsid w:val="000A1C47"/>
    <w:rsid w:val="000A1E30"/>
    <w:rsid w:val="000A2734"/>
    <w:rsid w:val="000A2A07"/>
    <w:rsid w:val="000A2A70"/>
    <w:rsid w:val="000A2C63"/>
    <w:rsid w:val="000A33FE"/>
    <w:rsid w:val="000A3657"/>
    <w:rsid w:val="000A3F0A"/>
    <w:rsid w:val="000A45F8"/>
    <w:rsid w:val="000A4800"/>
    <w:rsid w:val="000A4F81"/>
    <w:rsid w:val="000A56C5"/>
    <w:rsid w:val="000A633D"/>
    <w:rsid w:val="000A66FF"/>
    <w:rsid w:val="000A6DD5"/>
    <w:rsid w:val="000A713D"/>
    <w:rsid w:val="000A7B07"/>
    <w:rsid w:val="000A7BA5"/>
    <w:rsid w:val="000A7C3D"/>
    <w:rsid w:val="000A7F55"/>
    <w:rsid w:val="000B0728"/>
    <w:rsid w:val="000B07B9"/>
    <w:rsid w:val="000B0A87"/>
    <w:rsid w:val="000B0AFF"/>
    <w:rsid w:val="000B0B9F"/>
    <w:rsid w:val="000B0FE3"/>
    <w:rsid w:val="000B1013"/>
    <w:rsid w:val="000B1073"/>
    <w:rsid w:val="000B1726"/>
    <w:rsid w:val="000B179E"/>
    <w:rsid w:val="000B1FFC"/>
    <w:rsid w:val="000B24CF"/>
    <w:rsid w:val="000B33B5"/>
    <w:rsid w:val="000B4075"/>
    <w:rsid w:val="000B465A"/>
    <w:rsid w:val="000B4D2F"/>
    <w:rsid w:val="000B4DA8"/>
    <w:rsid w:val="000B4DE3"/>
    <w:rsid w:val="000B5437"/>
    <w:rsid w:val="000B553C"/>
    <w:rsid w:val="000B579E"/>
    <w:rsid w:val="000B5EB6"/>
    <w:rsid w:val="000B607B"/>
    <w:rsid w:val="000B6380"/>
    <w:rsid w:val="000B657F"/>
    <w:rsid w:val="000B6EA1"/>
    <w:rsid w:val="000B70CF"/>
    <w:rsid w:val="000B766A"/>
    <w:rsid w:val="000B7DC2"/>
    <w:rsid w:val="000B7E6D"/>
    <w:rsid w:val="000B7E6F"/>
    <w:rsid w:val="000C0284"/>
    <w:rsid w:val="000C07B4"/>
    <w:rsid w:val="000C0E17"/>
    <w:rsid w:val="000C1964"/>
    <w:rsid w:val="000C1CFA"/>
    <w:rsid w:val="000C1E98"/>
    <w:rsid w:val="000C1EF0"/>
    <w:rsid w:val="000C2071"/>
    <w:rsid w:val="000C211E"/>
    <w:rsid w:val="000C2380"/>
    <w:rsid w:val="000C23C0"/>
    <w:rsid w:val="000C2472"/>
    <w:rsid w:val="000C2FF9"/>
    <w:rsid w:val="000C34E5"/>
    <w:rsid w:val="000C35F0"/>
    <w:rsid w:val="000C36A8"/>
    <w:rsid w:val="000C3A4A"/>
    <w:rsid w:val="000C3C1E"/>
    <w:rsid w:val="000C3E51"/>
    <w:rsid w:val="000C3F27"/>
    <w:rsid w:val="000C425B"/>
    <w:rsid w:val="000C42B7"/>
    <w:rsid w:val="000C454F"/>
    <w:rsid w:val="000C4561"/>
    <w:rsid w:val="000C45BD"/>
    <w:rsid w:val="000C4641"/>
    <w:rsid w:val="000C4BE7"/>
    <w:rsid w:val="000C4D9A"/>
    <w:rsid w:val="000C557F"/>
    <w:rsid w:val="000C59CA"/>
    <w:rsid w:val="000C5A8D"/>
    <w:rsid w:val="000C5B79"/>
    <w:rsid w:val="000C610D"/>
    <w:rsid w:val="000C61A4"/>
    <w:rsid w:val="000C673C"/>
    <w:rsid w:val="000C6F53"/>
    <w:rsid w:val="000C7044"/>
    <w:rsid w:val="000D00A8"/>
    <w:rsid w:val="000D0349"/>
    <w:rsid w:val="000D0959"/>
    <w:rsid w:val="000D0D58"/>
    <w:rsid w:val="000D10E2"/>
    <w:rsid w:val="000D1261"/>
    <w:rsid w:val="000D1D1C"/>
    <w:rsid w:val="000D1F28"/>
    <w:rsid w:val="000D2052"/>
    <w:rsid w:val="000D25D1"/>
    <w:rsid w:val="000D2CB6"/>
    <w:rsid w:val="000D2D72"/>
    <w:rsid w:val="000D2F9C"/>
    <w:rsid w:val="000D307B"/>
    <w:rsid w:val="000D34B8"/>
    <w:rsid w:val="000D3A46"/>
    <w:rsid w:val="000D3F09"/>
    <w:rsid w:val="000D40AE"/>
    <w:rsid w:val="000D43C4"/>
    <w:rsid w:val="000D46B2"/>
    <w:rsid w:val="000D478B"/>
    <w:rsid w:val="000D493C"/>
    <w:rsid w:val="000D4B10"/>
    <w:rsid w:val="000D4B1E"/>
    <w:rsid w:val="000D4B68"/>
    <w:rsid w:val="000D4C7B"/>
    <w:rsid w:val="000D4F84"/>
    <w:rsid w:val="000D5A58"/>
    <w:rsid w:val="000D5FD8"/>
    <w:rsid w:val="000D6279"/>
    <w:rsid w:val="000D64E7"/>
    <w:rsid w:val="000D70E1"/>
    <w:rsid w:val="000D7229"/>
    <w:rsid w:val="000D7717"/>
    <w:rsid w:val="000D7861"/>
    <w:rsid w:val="000D7E38"/>
    <w:rsid w:val="000D7FD6"/>
    <w:rsid w:val="000E03D4"/>
    <w:rsid w:val="000E068A"/>
    <w:rsid w:val="000E0A32"/>
    <w:rsid w:val="000E179B"/>
    <w:rsid w:val="000E1A47"/>
    <w:rsid w:val="000E1A52"/>
    <w:rsid w:val="000E1E4C"/>
    <w:rsid w:val="000E2213"/>
    <w:rsid w:val="000E23C6"/>
    <w:rsid w:val="000E2C08"/>
    <w:rsid w:val="000E2CC0"/>
    <w:rsid w:val="000E3020"/>
    <w:rsid w:val="000E31AF"/>
    <w:rsid w:val="000E348A"/>
    <w:rsid w:val="000E3AD4"/>
    <w:rsid w:val="000E3B2D"/>
    <w:rsid w:val="000E3CD2"/>
    <w:rsid w:val="000E3EE1"/>
    <w:rsid w:val="000E44CB"/>
    <w:rsid w:val="000E472A"/>
    <w:rsid w:val="000E498F"/>
    <w:rsid w:val="000E4A5A"/>
    <w:rsid w:val="000E4B79"/>
    <w:rsid w:val="000E4DE5"/>
    <w:rsid w:val="000E4FBC"/>
    <w:rsid w:val="000E52B0"/>
    <w:rsid w:val="000E52F0"/>
    <w:rsid w:val="000E55F8"/>
    <w:rsid w:val="000E5B4A"/>
    <w:rsid w:val="000E5CE5"/>
    <w:rsid w:val="000E5E6C"/>
    <w:rsid w:val="000E62F3"/>
    <w:rsid w:val="000E6E09"/>
    <w:rsid w:val="000E6E3F"/>
    <w:rsid w:val="000E6F05"/>
    <w:rsid w:val="000E72EE"/>
    <w:rsid w:val="000E74E7"/>
    <w:rsid w:val="000E7A50"/>
    <w:rsid w:val="000E7B83"/>
    <w:rsid w:val="000F029E"/>
    <w:rsid w:val="000F032A"/>
    <w:rsid w:val="000F033E"/>
    <w:rsid w:val="000F0529"/>
    <w:rsid w:val="000F0AC6"/>
    <w:rsid w:val="000F1362"/>
    <w:rsid w:val="000F28C1"/>
    <w:rsid w:val="000F2D39"/>
    <w:rsid w:val="000F2D3D"/>
    <w:rsid w:val="000F2F90"/>
    <w:rsid w:val="000F3F33"/>
    <w:rsid w:val="000F40E0"/>
    <w:rsid w:val="000F41C6"/>
    <w:rsid w:val="000F423D"/>
    <w:rsid w:val="000F48AF"/>
    <w:rsid w:val="000F500D"/>
    <w:rsid w:val="000F50DF"/>
    <w:rsid w:val="000F5657"/>
    <w:rsid w:val="000F56EB"/>
    <w:rsid w:val="000F5706"/>
    <w:rsid w:val="000F5B84"/>
    <w:rsid w:val="000F6231"/>
    <w:rsid w:val="000F64B3"/>
    <w:rsid w:val="000F6829"/>
    <w:rsid w:val="000F68AE"/>
    <w:rsid w:val="000F6A7D"/>
    <w:rsid w:val="000F6E37"/>
    <w:rsid w:val="000F6E39"/>
    <w:rsid w:val="000F790C"/>
    <w:rsid w:val="000F7B6A"/>
    <w:rsid w:val="000F7BF2"/>
    <w:rsid w:val="000F7D61"/>
    <w:rsid w:val="000F7F51"/>
    <w:rsid w:val="000F7FB5"/>
    <w:rsid w:val="00100186"/>
    <w:rsid w:val="001004AB"/>
    <w:rsid w:val="001007E9"/>
    <w:rsid w:val="00100C45"/>
    <w:rsid w:val="00100F62"/>
    <w:rsid w:val="001011F5"/>
    <w:rsid w:val="00102150"/>
    <w:rsid w:val="0010241D"/>
    <w:rsid w:val="00102F90"/>
    <w:rsid w:val="00102FA7"/>
    <w:rsid w:val="00103116"/>
    <w:rsid w:val="001036B9"/>
    <w:rsid w:val="00103A53"/>
    <w:rsid w:val="00103B88"/>
    <w:rsid w:val="00104719"/>
    <w:rsid w:val="001047CA"/>
    <w:rsid w:val="00104C0D"/>
    <w:rsid w:val="00104C7E"/>
    <w:rsid w:val="00105B95"/>
    <w:rsid w:val="00105EFD"/>
    <w:rsid w:val="001062CB"/>
    <w:rsid w:val="00106341"/>
    <w:rsid w:val="00106355"/>
    <w:rsid w:val="0010679F"/>
    <w:rsid w:val="0010720B"/>
    <w:rsid w:val="00107381"/>
    <w:rsid w:val="00107710"/>
    <w:rsid w:val="001078D2"/>
    <w:rsid w:val="001079A1"/>
    <w:rsid w:val="001105E0"/>
    <w:rsid w:val="00110C6A"/>
    <w:rsid w:val="00110D29"/>
    <w:rsid w:val="00110D45"/>
    <w:rsid w:val="0011110F"/>
    <w:rsid w:val="0011183E"/>
    <w:rsid w:val="00111951"/>
    <w:rsid w:val="00112274"/>
    <w:rsid w:val="0011230A"/>
    <w:rsid w:val="001123F2"/>
    <w:rsid w:val="0011242E"/>
    <w:rsid w:val="0011270D"/>
    <w:rsid w:val="00112DB7"/>
    <w:rsid w:val="00112E93"/>
    <w:rsid w:val="001135DB"/>
    <w:rsid w:val="0011368A"/>
    <w:rsid w:val="00113D48"/>
    <w:rsid w:val="00113EAE"/>
    <w:rsid w:val="00113F67"/>
    <w:rsid w:val="00113FB2"/>
    <w:rsid w:val="0011410D"/>
    <w:rsid w:val="00114225"/>
    <w:rsid w:val="0011472D"/>
    <w:rsid w:val="00115277"/>
    <w:rsid w:val="00115610"/>
    <w:rsid w:val="00115909"/>
    <w:rsid w:val="00115A16"/>
    <w:rsid w:val="00115BB4"/>
    <w:rsid w:val="00115E26"/>
    <w:rsid w:val="00116300"/>
    <w:rsid w:val="00116331"/>
    <w:rsid w:val="001165E2"/>
    <w:rsid w:val="001166A7"/>
    <w:rsid w:val="00116703"/>
    <w:rsid w:val="00116D61"/>
    <w:rsid w:val="00117361"/>
    <w:rsid w:val="0012040A"/>
    <w:rsid w:val="00120465"/>
    <w:rsid w:val="00120C05"/>
    <w:rsid w:val="00120DCA"/>
    <w:rsid w:val="00120F47"/>
    <w:rsid w:val="00121383"/>
    <w:rsid w:val="00121A15"/>
    <w:rsid w:val="00121B8F"/>
    <w:rsid w:val="00121F9F"/>
    <w:rsid w:val="00122172"/>
    <w:rsid w:val="0012227A"/>
    <w:rsid w:val="001225D5"/>
    <w:rsid w:val="0012271E"/>
    <w:rsid w:val="00122DA9"/>
    <w:rsid w:val="00122DD4"/>
    <w:rsid w:val="00122DD6"/>
    <w:rsid w:val="001235CD"/>
    <w:rsid w:val="00123D76"/>
    <w:rsid w:val="00123EF5"/>
    <w:rsid w:val="00123F1D"/>
    <w:rsid w:val="0012446B"/>
    <w:rsid w:val="00124A2D"/>
    <w:rsid w:val="00124B4A"/>
    <w:rsid w:val="00124D11"/>
    <w:rsid w:val="001254FE"/>
    <w:rsid w:val="00125784"/>
    <w:rsid w:val="00125D63"/>
    <w:rsid w:val="001263E0"/>
    <w:rsid w:val="001268F5"/>
    <w:rsid w:val="00127511"/>
    <w:rsid w:val="0012757A"/>
    <w:rsid w:val="00127C23"/>
    <w:rsid w:val="00127D02"/>
    <w:rsid w:val="00130135"/>
    <w:rsid w:val="0013088E"/>
    <w:rsid w:val="00130A05"/>
    <w:rsid w:val="00130B46"/>
    <w:rsid w:val="00130E01"/>
    <w:rsid w:val="00130FBE"/>
    <w:rsid w:val="0013140A"/>
    <w:rsid w:val="00131487"/>
    <w:rsid w:val="00131588"/>
    <w:rsid w:val="00131976"/>
    <w:rsid w:val="00131FEB"/>
    <w:rsid w:val="001323FA"/>
    <w:rsid w:val="00133355"/>
    <w:rsid w:val="0013342A"/>
    <w:rsid w:val="0013389F"/>
    <w:rsid w:val="00133ABA"/>
    <w:rsid w:val="00133C7C"/>
    <w:rsid w:val="001341A1"/>
    <w:rsid w:val="001342B8"/>
    <w:rsid w:val="00134A12"/>
    <w:rsid w:val="00134FBF"/>
    <w:rsid w:val="00135009"/>
    <w:rsid w:val="001351C0"/>
    <w:rsid w:val="00135BCD"/>
    <w:rsid w:val="00135D8A"/>
    <w:rsid w:val="00135F81"/>
    <w:rsid w:val="00135FBD"/>
    <w:rsid w:val="001369E0"/>
    <w:rsid w:val="00136BB8"/>
    <w:rsid w:val="0013700C"/>
    <w:rsid w:val="001372CB"/>
    <w:rsid w:val="00137487"/>
    <w:rsid w:val="00137496"/>
    <w:rsid w:val="001375A1"/>
    <w:rsid w:val="0013774C"/>
    <w:rsid w:val="001378E4"/>
    <w:rsid w:val="00137D58"/>
    <w:rsid w:val="00137F3A"/>
    <w:rsid w:val="001405E3"/>
    <w:rsid w:val="001410EC"/>
    <w:rsid w:val="00141469"/>
    <w:rsid w:val="001415E0"/>
    <w:rsid w:val="0014174F"/>
    <w:rsid w:val="00141779"/>
    <w:rsid w:val="00141B41"/>
    <w:rsid w:val="001422FF"/>
    <w:rsid w:val="001426A8"/>
    <w:rsid w:val="00142700"/>
    <w:rsid w:val="00142A03"/>
    <w:rsid w:val="00142B43"/>
    <w:rsid w:val="00142BC5"/>
    <w:rsid w:val="0014300A"/>
    <w:rsid w:val="00143257"/>
    <w:rsid w:val="001437C9"/>
    <w:rsid w:val="001442B5"/>
    <w:rsid w:val="00144430"/>
    <w:rsid w:val="001448B2"/>
    <w:rsid w:val="00144FA3"/>
    <w:rsid w:val="00144FE0"/>
    <w:rsid w:val="00145049"/>
    <w:rsid w:val="0014511B"/>
    <w:rsid w:val="001451C3"/>
    <w:rsid w:val="00145216"/>
    <w:rsid w:val="00145486"/>
    <w:rsid w:val="00145DE7"/>
    <w:rsid w:val="00145E0C"/>
    <w:rsid w:val="001461B9"/>
    <w:rsid w:val="00146414"/>
    <w:rsid w:val="0014671D"/>
    <w:rsid w:val="00146ABD"/>
    <w:rsid w:val="00146CE4"/>
    <w:rsid w:val="00146D81"/>
    <w:rsid w:val="001470DF"/>
    <w:rsid w:val="0014716F"/>
    <w:rsid w:val="001473E3"/>
    <w:rsid w:val="00147561"/>
    <w:rsid w:val="001476EA"/>
    <w:rsid w:val="00147B75"/>
    <w:rsid w:val="001502C7"/>
    <w:rsid w:val="001507BB"/>
    <w:rsid w:val="00150D13"/>
    <w:rsid w:val="00150D5A"/>
    <w:rsid w:val="00151487"/>
    <w:rsid w:val="001515E2"/>
    <w:rsid w:val="001516F3"/>
    <w:rsid w:val="00151717"/>
    <w:rsid w:val="00151798"/>
    <w:rsid w:val="00151EB3"/>
    <w:rsid w:val="00151F5A"/>
    <w:rsid w:val="00151F79"/>
    <w:rsid w:val="0015224E"/>
    <w:rsid w:val="00152782"/>
    <w:rsid w:val="0015284D"/>
    <w:rsid w:val="00152C96"/>
    <w:rsid w:val="00152E73"/>
    <w:rsid w:val="00152EE9"/>
    <w:rsid w:val="00153381"/>
    <w:rsid w:val="001539ED"/>
    <w:rsid w:val="00153FE8"/>
    <w:rsid w:val="00154408"/>
    <w:rsid w:val="001548DC"/>
    <w:rsid w:val="001549EA"/>
    <w:rsid w:val="00154C0A"/>
    <w:rsid w:val="00155582"/>
    <w:rsid w:val="001555EB"/>
    <w:rsid w:val="0015572F"/>
    <w:rsid w:val="00155C03"/>
    <w:rsid w:val="001562AE"/>
    <w:rsid w:val="001565E5"/>
    <w:rsid w:val="00156878"/>
    <w:rsid w:val="00156B61"/>
    <w:rsid w:val="00156BD1"/>
    <w:rsid w:val="00157246"/>
    <w:rsid w:val="001572F6"/>
    <w:rsid w:val="0015742F"/>
    <w:rsid w:val="0015747F"/>
    <w:rsid w:val="001574DA"/>
    <w:rsid w:val="00157519"/>
    <w:rsid w:val="00157815"/>
    <w:rsid w:val="001578B1"/>
    <w:rsid w:val="00160010"/>
    <w:rsid w:val="001603CE"/>
    <w:rsid w:val="0016080A"/>
    <w:rsid w:val="00160DE1"/>
    <w:rsid w:val="00160F26"/>
    <w:rsid w:val="00161373"/>
    <w:rsid w:val="00161DAE"/>
    <w:rsid w:val="0016222A"/>
    <w:rsid w:val="0016227D"/>
    <w:rsid w:val="001623B2"/>
    <w:rsid w:val="00162A62"/>
    <w:rsid w:val="00162AE0"/>
    <w:rsid w:val="00162E66"/>
    <w:rsid w:val="00162F39"/>
    <w:rsid w:val="001633F5"/>
    <w:rsid w:val="00163848"/>
    <w:rsid w:val="00163AE7"/>
    <w:rsid w:val="00163EBC"/>
    <w:rsid w:val="00164000"/>
    <w:rsid w:val="00164053"/>
    <w:rsid w:val="00164B7D"/>
    <w:rsid w:val="00164C6E"/>
    <w:rsid w:val="00164D57"/>
    <w:rsid w:val="00164DB7"/>
    <w:rsid w:val="00164E1D"/>
    <w:rsid w:val="00164F43"/>
    <w:rsid w:val="00165014"/>
    <w:rsid w:val="00165121"/>
    <w:rsid w:val="001652F6"/>
    <w:rsid w:val="00165550"/>
    <w:rsid w:val="001655C3"/>
    <w:rsid w:val="001659BB"/>
    <w:rsid w:val="00165ED0"/>
    <w:rsid w:val="00166023"/>
    <w:rsid w:val="00166392"/>
    <w:rsid w:val="001665D0"/>
    <w:rsid w:val="00166E90"/>
    <w:rsid w:val="001670A5"/>
    <w:rsid w:val="001671C0"/>
    <w:rsid w:val="00167750"/>
    <w:rsid w:val="00167D79"/>
    <w:rsid w:val="001704D5"/>
    <w:rsid w:val="00170998"/>
    <w:rsid w:val="00170A50"/>
    <w:rsid w:val="00170EDB"/>
    <w:rsid w:val="001711AC"/>
    <w:rsid w:val="001711AE"/>
    <w:rsid w:val="00171407"/>
    <w:rsid w:val="001714AC"/>
    <w:rsid w:val="001716A2"/>
    <w:rsid w:val="001716BE"/>
    <w:rsid w:val="001725FF"/>
    <w:rsid w:val="00172B64"/>
    <w:rsid w:val="00172BAB"/>
    <w:rsid w:val="00172F7A"/>
    <w:rsid w:val="001748FA"/>
    <w:rsid w:val="001751F7"/>
    <w:rsid w:val="001754AF"/>
    <w:rsid w:val="00175C7D"/>
    <w:rsid w:val="00175E8E"/>
    <w:rsid w:val="001770D9"/>
    <w:rsid w:val="001772FA"/>
    <w:rsid w:val="001773D4"/>
    <w:rsid w:val="00177649"/>
    <w:rsid w:val="001779A0"/>
    <w:rsid w:val="00177D3C"/>
    <w:rsid w:val="00177DAF"/>
    <w:rsid w:val="00177E4F"/>
    <w:rsid w:val="00180001"/>
    <w:rsid w:val="001804E2"/>
    <w:rsid w:val="00180CC4"/>
    <w:rsid w:val="0018101D"/>
    <w:rsid w:val="001811AF"/>
    <w:rsid w:val="001812DA"/>
    <w:rsid w:val="00181C67"/>
    <w:rsid w:val="00181D4F"/>
    <w:rsid w:val="0018201C"/>
    <w:rsid w:val="00182715"/>
    <w:rsid w:val="00182AA2"/>
    <w:rsid w:val="00182FA4"/>
    <w:rsid w:val="001832E2"/>
    <w:rsid w:val="00183AF7"/>
    <w:rsid w:val="00183FE1"/>
    <w:rsid w:val="00184813"/>
    <w:rsid w:val="00184845"/>
    <w:rsid w:val="00184D62"/>
    <w:rsid w:val="00184E84"/>
    <w:rsid w:val="00184FF4"/>
    <w:rsid w:val="001852B8"/>
    <w:rsid w:val="001853C6"/>
    <w:rsid w:val="0018589D"/>
    <w:rsid w:val="00185C26"/>
    <w:rsid w:val="00185CFB"/>
    <w:rsid w:val="00185E99"/>
    <w:rsid w:val="00185EDC"/>
    <w:rsid w:val="00186459"/>
    <w:rsid w:val="00187179"/>
    <w:rsid w:val="00187434"/>
    <w:rsid w:val="001874D9"/>
    <w:rsid w:val="00187542"/>
    <w:rsid w:val="00187662"/>
    <w:rsid w:val="001876EA"/>
    <w:rsid w:val="00187986"/>
    <w:rsid w:val="00187BE0"/>
    <w:rsid w:val="001906B0"/>
    <w:rsid w:val="00190B63"/>
    <w:rsid w:val="001917C6"/>
    <w:rsid w:val="0019186D"/>
    <w:rsid w:val="00191AF8"/>
    <w:rsid w:val="00191DA2"/>
    <w:rsid w:val="0019266E"/>
    <w:rsid w:val="00192ADA"/>
    <w:rsid w:val="00192EE7"/>
    <w:rsid w:val="00192F2A"/>
    <w:rsid w:val="001933A3"/>
    <w:rsid w:val="0019398A"/>
    <w:rsid w:val="00193A03"/>
    <w:rsid w:val="00193A21"/>
    <w:rsid w:val="00193A31"/>
    <w:rsid w:val="00193B03"/>
    <w:rsid w:val="00194246"/>
    <w:rsid w:val="00194961"/>
    <w:rsid w:val="00194CEB"/>
    <w:rsid w:val="00194E0B"/>
    <w:rsid w:val="001952DC"/>
    <w:rsid w:val="00195581"/>
    <w:rsid w:val="00195676"/>
    <w:rsid w:val="00195759"/>
    <w:rsid w:val="001957AF"/>
    <w:rsid w:val="00195C32"/>
    <w:rsid w:val="00195DD9"/>
    <w:rsid w:val="00196042"/>
    <w:rsid w:val="001966DB"/>
    <w:rsid w:val="001969F6"/>
    <w:rsid w:val="00196C6C"/>
    <w:rsid w:val="00197AE0"/>
    <w:rsid w:val="00197D23"/>
    <w:rsid w:val="00197DF1"/>
    <w:rsid w:val="001A00E1"/>
    <w:rsid w:val="001A018E"/>
    <w:rsid w:val="001A01AC"/>
    <w:rsid w:val="001A0458"/>
    <w:rsid w:val="001A0B7A"/>
    <w:rsid w:val="001A1563"/>
    <w:rsid w:val="001A19E5"/>
    <w:rsid w:val="001A2269"/>
    <w:rsid w:val="001A25DB"/>
    <w:rsid w:val="001A267C"/>
    <w:rsid w:val="001A2F5A"/>
    <w:rsid w:val="001A3261"/>
    <w:rsid w:val="001A3812"/>
    <w:rsid w:val="001A412F"/>
    <w:rsid w:val="001A4DF0"/>
    <w:rsid w:val="001A56D5"/>
    <w:rsid w:val="001A5B7F"/>
    <w:rsid w:val="001A5DA6"/>
    <w:rsid w:val="001A646F"/>
    <w:rsid w:val="001A6A48"/>
    <w:rsid w:val="001A6DF4"/>
    <w:rsid w:val="001A702A"/>
    <w:rsid w:val="001A7673"/>
    <w:rsid w:val="001B03FA"/>
    <w:rsid w:val="001B05C9"/>
    <w:rsid w:val="001B063A"/>
    <w:rsid w:val="001B06A9"/>
    <w:rsid w:val="001B078D"/>
    <w:rsid w:val="001B0C0F"/>
    <w:rsid w:val="001B1576"/>
    <w:rsid w:val="001B1677"/>
    <w:rsid w:val="001B19B9"/>
    <w:rsid w:val="001B1C34"/>
    <w:rsid w:val="001B1F1D"/>
    <w:rsid w:val="001B202F"/>
    <w:rsid w:val="001B2961"/>
    <w:rsid w:val="001B2FFE"/>
    <w:rsid w:val="001B302B"/>
    <w:rsid w:val="001B312E"/>
    <w:rsid w:val="001B314B"/>
    <w:rsid w:val="001B3366"/>
    <w:rsid w:val="001B3831"/>
    <w:rsid w:val="001B3B27"/>
    <w:rsid w:val="001B3CA4"/>
    <w:rsid w:val="001B3DD3"/>
    <w:rsid w:val="001B3F18"/>
    <w:rsid w:val="001B3F5E"/>
    <w:rsid w:val="001B40F0"/>
    <w:rsid w:val="001B42E6"/>
    <w:rsid w:val="001B4360"/>
    <w:rsid w:val="001B57A9"/>
    <w:rsid w:val="001B582F"/>
    <w:rsid w:val="001B5AE9"/>
    <w:rsid w:val="001B5D2D"/>
    <w:rsid w:val="001B66EF"/>
    <w:rsid w:val="001B70B1"/>
    <w:rsid w:val="001B7655"/>
    <w:rsid w:val="001B786E"/>
    <w:rsid w:val="001B7BB9"/>
    <w:rsid w:val="001B7F64"/>
    <w:rsid w:val="001C01DD"/>
    <w:rsid w:val="001C03C5"/>
    <w:rsid w:val="001C0AF2"/>
    <w:rsid w:val="001C0C10"/>
    <w:rsid w:val="001C1069"/>
    <w:rsid w:val="001C13A1"/>
    <w:rsid w:val="001C16F4"/>
    <w:rsid w:val="001C177D"/>
    <w:rsid w:val="001C2812"/>
    <w:rsid w:val="001C2B0E"/>
    <w:rsid w:val="001C2ECC"/>
    <w:rsid w:val="001C36C4"/>
    <w:rsid w:val="001C38BB"/>
    <w:rsid w:val="001C3A79"/>
    <w:rsid w:val="001C3D3B"/>
    <w:rsid w:val="001C3E6D"/>
    <w:rsid w:val="001C4287"/>
    <w:rsid w:val="001C478D"/>
    <w:rsid w:val="001C4966"/>
    <w:rsid w:val="001C4BED"/>
    <w:rsid w:val="001C4DE3"/>
    <w:rsid w:val="001C53BA"/>
    <w:rsid w:val="001C596A"/>
    <w:rsid w:val="001C5B2E"/>
    <w:rsid w:val="001C6C5B"/>
    <w:rsid w:val="001C7108"/>
    <w:rsid w:val="001C7113"/>
    <w:rsid w:val="001C768A"/>
    <w:rsid w:val="001C7787"/>
    <w:rsid w:val="001C7879"/>
    <w:rsid w:val="001D07C1"/>
    <w:rsid w:val="001D09BA"/>
    <w:rsid w:val="001D0AE3"/>
    <w:rsid w:val="001D1891"/>
    <w:rsid w:val="001D1F8F"/>
    <w:rsid w:val="001D231A"/>
    <w:rsid w:val="001D23FF"/>
    <w:rsid w:val="001D28A1"/>
    <w:rsid w:val="001D2A12"/>
    <w:rsid w:val="001D2D3E"/>
    <w:rsid w:val="001D3457"/>
    <w:rsid w:val="001D349E"/>
    <w:rsid w:val="001D3905"/>
    <w:rsid w:val="001D3B17"/>
    <w:rsid w:val="001D3FAB"/>
    <w:rsid w:val="001D41D6"/>
    <w:rsid w:val="001D43C0"/>
    <w:rsid w:val="001D465E"/>
    <w:rsid w:val="001D4B29"/>
    <w:rsid w:val="001D4D28"/>
    <w:rsid w:val="001D4DDA"/>
    <w:rsid w:val="001D524C"/>
    <w:rsid w:val="001D5DA1"/>
    <w:rsid w:val="001D5FB8"/>
    <w:rsid w:val="001D6100"/>
    <w:rsid w:val="001D6395"/>
    <w:rsid w:val="001D692E"/>
    <w:rsid w:val="001D6D0D"/>
    <w:rsid w:val="001D7159"/>
    <w:rsid w:val="001D7B4F"/>
    <w:rsid w:val="001D7F92"/>
    <w:rsid w:val="001E0437"/>
    <w:rsid w:val="001E0939"/>
    <w:rsid w:val="001E0B15"/>
    <w:rsid w:val="001E0B89"/>
    <w:rsid w:val="001E0F0F"/>
    <w:rsid w:val="001E1243"/>
    <w:rsid w:val="001E1A3D"/>
    <w:rsid w:val="001E210E"/>
    <w:rsid w:val="001E275E"/>
    <w:rsid w:val="001E3383"/>
    <w:rsid w:val="001E383B"/>
    <w:rsid w:val="001E3B56"/>
    <w:rsid w:val="001E4CF8"/>
    <w:rsid w:val="001E4DD7"/>
    <w:rsid w:val="001E5151"/>
    <w:rsid w:val="001E5155"/>
    <w:rsid w:val="001E5483"/>
    <w:rsid w:val="001E5753"/>
    <w:rsid w:val="001E6234"/>
    <w:rsid w:val="001E6461"/>
    <w:rsid w:val="001E6538"/>
    <w:rsid w:val="001E6580"/>
    <w:rsid w:val="001E69D2"/>
    <w:rsid w:val="001E6A04"/>
    <w:rsid w:val="001E6D84"/>
    <w:rsid w:val="001E79C7"/>
    <w:rsid w:val="001F0056"/>
    <w:rsid w:val="001F04C3"/>
    <w:rsid w:val="001F0682"/>
    <w:rsid w:val="001F08FF"/>
    <w:rsid w:val="001F0A25"/>
    <w:rsid w:val="001F0A8F"/>
    <w:rsid w:val="001F0C14"/>
    <w:rsid w:val="001F100D"/>
    <w:rsid w:val="001F1840"/>
    <w:rsid w:val="001F1D5C"/>
    <w:rsid w:val="001F2B8A"/>
    <w:rsid w:val="001F37F9"/>
    <w:rsid w:val="001F3C6B"/>
    <w:rsid w:val="001F4708"/>
    <w:rsid w:val="001F4A04"/>
    <w:rsid w:val="001F4BB1"/>
    <w:rsid w:val="001F5034"/>
    <w:rsid w:val="001F5802"/>
    <w:rsid w:val="001F5BC4"/>
    <w:rsid w:val="001F5DFC"/>
    <w:rsid w:val="001F5F31"/>
    <w:rsid w:val="001F6135"/>
    <w:rsid w:val="001F65ED"/>
    <w:rsid w:val="001F6862"/>
    <w:rsid w:val="001F6936"/>
    <w:rsid w:val="001F7049"/>
    <w:rsid w:val="001F74DB"/>
    <w:rsid w:val="001F7547"/>
    <w:rsid w:val="001F7EF5"/>
    <w:rsid w:val="002001AA"/>
    <w:rsid w:val="002003D2"/>
    <w:rsid w:val="0020136A"/>
    <w:rsid w:val="0020167F"/>
    <w:rsid w:val="002017B4"/>
    <w:rsid w:val="00201B09"/>
    <w:rsid w:val="00201B3D"/>
    <w:rsid w:val="00201BAE"/>
    <w:rsid w:val="00201EC4"/>
    <w:rsid w:val="00201F11"/>
    <w:rsid w:val="00201F55"/>
    <w:rsid w:val="002027E7"/>
    <w:rsid w:val="002028A4"/>
    <w:rsid w:val="00202D54"/>
    <w:rsid w:val="00202ED1"/>
    <w:rsid w:val="0020357D"/>
    <w:rsid w:val="002039C6"/>
    <w:rsid w:val="00203B74"/>
    <w:rsid w:val="00204448"/>
    <w:rsid w:val="0020444E"/>
    <w:rsid w:val="002044F5"/>
    <w:rsid w:val="00204D0A"/>
    <w:rsid w:val="002050EF"/>
    <w:rsid w:val="002052C6"/>
    <w:rsid w:val="00205398"/>
    <w:rsid w:val="00205489"/>
    <w:rsid w:val="00205CD6"/>
    <w:rsid w:val="00206043"/>
    <w:rsid w:val="00206C25"/>
    <w:rsid w:val="00206DF4"/>
    <w:rsid w:val="00207029"/>
    <w:rsid w:val="002071ED"/>
    <w:rsid w:val="00207210"/>
    <w:rsid w:val="0020757E"/>
    <w:rsid w:val="002076A6"/>
    <w:rsid w:val="002076ED"/>
    <w:rsid w:val="002079D7"/>
    <w:rsid w:val="00207D21"/>
    <w:rsid w:val="00207F4F"/>
    <w:rsid w:val="00207FEE"/>
    <w:rsid w:val="00210378"/>
    <w:rsid w:val="002107BD"/>
    <w:rsid w:val="002109EE"/>
    <w:rsid w:val="00210AA3"/>
    <w:rsid w:val="00210AB5"/>
    <w:rsid w:val="00210B85"/>
    <w:rsid w:val="00210F43"/>
    <w:rsid w:val="00211097"/>
    <w:rsid w:val="00211717"/>
    <w:rsid w:val="0021173B"/>
    <w:rsid w:val="002118BD"/>
    <w:rsid w:val="00212072"/>
    <w:rsid w:val="00212266"/>
    <w:rsid w:val="0021251F"/>
    <w:rsid w:val="00212E5D"/>
    <w:rsid w:val="002131F6"/>
    <w:rsid w:val="00213381"/>
    <w:rsid w:val="0021342F"/>
    <w:rsid w:val="00213ABF"/>
    <w:rsid w:val="00213B1E"/>
    <w:rsid w:val="00213EE8"/>
    <w:rsid w:val="00214006"/>
    <w:rsid w:val="002140E4"/>
    <w:rsid w:val="002144CA"/>
    <w:rsid w:val="002148D3"/>
    <w:rsid w:val="00214B80"/>
    <w:rsid w:val="00214E70"/>
    <w:rsid w:val="0021502A"/>
    <w:rsid w:val="0021527D"/>
    <w:rsid w:val="0021548D"/>
    <w:rsid w:val="002155C6"/>
    <w:rsid w:val="00215D0C"/>
    <w:rsid w:val="00215D1E"/>
    <w:rsid w:val="0021644C"/>
    <w:rsid w:val="002169CE"/>
    <w:rsid w:val="00216AF4"/>
    <w:rsid w:val="00216B30"/>
    <w:rsid w:val="00216DA8"/>
    <w:rsid w:val="00216DBA"/>
    <w:rsid w:val="002170BD"/>
    <w:rsid w:val="0021719B"/>
    <w:rsid w:val="002171CF"/>
    <w:rsid w:val="002175A1"/>
    <w:rsid w:val="00217A95"/>
    <w:rsid w:val="00217DF0"/>
    <w:rsid w:val="00220106"/>
    <w:rsid w:val="00220271"/>
    <w:rsid w:val="002203D6"/>
    <w:rsid w:val="0022044E"/>
    <w:rsid w:val="00220945"/>
    <w:rsid w:val="00220F98"/>
    <w:rsid w:val="00221354"/>
    <w:rsid w:val="00222067"/>
    <w:rsid w:val="002224E2"/>
    <w:rsid w:val="002225ED"/>
    <w:rsid w:val="00222715"/>
    <w:rsid w:val="002228DD"/>
    <w:rsid w:val="002229E8"/>
    <w:rsid w:val="00223019"/>
    <w:rsid w:val="00223301"/>
    <w:rsid w:val="0022330B"/>
    <w:rsid w:val="00223610"/>
    <w:rsid w:val="00223956"/>
    <w:rsid w:val="0022421D"/>
    <w:rsid w:val="002244B1"/>
    <w:rsid w:val="00224518"/>
    <w:rsid w:val="00224A32"/>
    <w:rsid w:val="00225576"/>
    <w:rsid w:val="00225707"/>
    <w:rsid w:val="0022575D"/>
    <w:rsid w:val="002258BE"/>
    <w:rsid w:val="00225FB1"/>
    <w:rsid w:val="00226387"/>
    <w:rsid w:val="002263E4"/>
    <w:rsid w:val="002267D5"/>
    <w:rsid w:val="00226B0A"/>
    <w:rsid w:val="00226C6E"/>
    <w:rsid w:val="002273CF"/>
    <w:rsid w:val="002278A8"/>
    <w:rsid w:val="002279BD"/>
    <w:rsid w:val="00227B51"/>
    <w:rsid w:val="00227CE6"/>
    <w:rsid w:val="00227EBC"/>
    <w:rsid w:val="00230725"/>
    <w:rsid w:val="0023072F"/>
    <w:rsid w:val="002309EA"/>
    <w:rsid w:val="0023132E"/>
    <w:rsid w:val="00231333"/>
    <w:rsid w:val="00231B09"/>
    <w:rsid w:val="00231C0A"/>
    <w:rsid w:val="00231C36"/>
    <w:rsid w:val="00231E44"/>
    <w:rsid w:val="0023202E"/>
    <w:rsid w:val="002320DE"/>
    <w:rsid w:val="00232356"/>
    <w:rsid w:val="0023298F"/>
    <w:rsid w:val="00232C57"/>
    <w:rsid w:val="00233122"/>
    <w:rsid w:val="002334CF"/>
    <w:rsid w:val="00233726"/>
    <w:rsid w:val="00233B52"/>
    <w:rsid w:val="00234515"/>
    <w:rsid w:val="00234705"/>
    <w:rsid w:val="00234965"/>
    <w:rsid w:val="00234A2B"/>
    <w:rsid w:val="00234F5C"/>
    <w:rsid w:val="0023543E"/>
    <w:rsid w:val="002354F3"/>
    <w:rsid w:val="00235C53"/>
    <w:rsid w:val="00235CA8"/>
    <w:rsid w:val="0023609C"/>
    <w:rsid w:val="002362AF"/>
    <w:rsid w:val="00236582"/>
    <w:rsid w:val="00236F78"/>
    <w:rsid w:val="0023712B"/>
    <w:rsid w:val="00237CB3"/>
    <w:rsid w:val="00237F27"/>
    <w:rsid w:val="00241279"/>
    <w:rsid w:val="002413E7"/>
    <w:rsid w:val="00241452"/>
    <w:rsid w:val="00241509"/>
    <w:rsid w:val="00241D9B"/>
    <w:rsid w:val="00242102"/>
    <w:rsid w:val="00242237"/>
    <w:rsid w:val="002424F5"/>
    <w:rsid w:val="0024258E"/>
    <w:rsid w:val="00242657"/>
    <w:rsid w:val="00242E4A"/>
    <w:rsid w:val="0024360B"/>
    <w:rsid w:val="0024364C"/>
    <w:rsid w:val="00243740"/>
    <w:rsid w:val="00243763"/>
    <w:rsid w:val="002439D0"/>
    <w:rsid w:val="0024438E"/>
    <w:rsid w:val="0024450F"/>
    <w:rsid w:val="002445CE"/>
    <w:rsid w:val="00244B89"/>
    <w:rsid w:val="00244DD2"/>
    <w:rsid w:val="00245090"/>
    <w:rsid w:val="00245440"/>
    <w:rsid w:val="00245442"/>
    <w:rsid w:val="002456C9"/>
    <w:rsid w:val="002456EB"/>
    <w:rsid w:val="002457B3"/>
    <w:rsid w:val="002458B2"/>
    <w:rsid w:val="002458C7"/>
    <w:rsid w:val="00245981"/>
    <w:rsid w:val="00245BFE"/>
    <w:rsid w:val="00245E94"/>
    <w:rsid w:val="0024673B"/>
    <w:rsid w:val="002468AC"/>
    <w:rsid w:val="00246C4C"/>
    <w:rsid w:val="00246C67"/>
    <w:rsid w:val="002473E0"/>
    <w:rsid w:val="00247A97"/>
    <w:rsid w:val="002502E2"/>
    <w:rsid w:val="002505F6"/>
    <w:rsid w:val="0025083A"/>
    <w:rsid w:val="00250C54"/>
    <w:rsid w:val="00250CE8"/>
    <w:rsid w:val="00250EA5"/>
    <w:rsid w:val="00250FB9"/>
    <w:rsid w:val="0025102D"/>
    <w:rsid w:val="002514CE"/>
    <w:rsid w:val="00251516"/>
    <w:rsid w:val="00251590"/>
    <w:rsid w:val="002516AF"/>
    <w:rsid w:val="002516B2"/>
    <w:rsid w:val="002521A9"/>
    <w:rsid w:val="00252357"/>
    <w:rsid w:val="00252D9B"/>
    <w:rsid w:val="00252DF4"/>
    <w:rsid w:val="002536D8"/>
    <w:rsid w:val="002538FC"/>
    <w:rsid w:val="00253AB1"/>
    <w:rsid w:val="00253BC9"/>
    <w:rsid w:val="00253EFA"/>
    <w:rsid w:val="002541E1"/>
    <w:rsid w:val="002545F4"/>
    <w:rsid w:val="002553E6"/>
    <w:rsid w:val="00255866"/>
    <w:rsid w:val="0025597F"/>
    <w:rsid w:val="00255B7F"/>
    <w:rsid w:val="00255E09"/>
    <w:rsid w:val="00256591"/>
    <w:rsid w:val="00256A9D"/>
    <w:rsid w:val="00256B2E"/>
    <w:rsid w:val="00256B66"/>
    <w:rsid w:val="0025727D"/>
    <w:rsid w:val="002577EB"/>
    <w:rsid w:val="00257B58"/>
    <w:rsid w:val="0026109C"/>
    <w:rsid w:val="002610E4"/>
    <w:rsid w:val="0026138E"/>
    <w:rsid w:val="002613F1"/>
    <w:rsid w:val="00261D56"/>
    <w:rsid w:val="00261D9A"/>
    <w:rsid w:val="002623CF"/>
    <w:rsid w:val="00262688"/>
    <w:rsid w:val="00262D26"/>
    <w:rsid w:val="00262D81"/>
    <w:rsid w:val="00263076"/>
    <w:rsid w:val="002632A4"/>
    <w:rsid w:val="0026345F"/>
    <w:rsid w:val="00263467"/>
    <w:rsid w:val="002634FA"/>
    <w:rsid w:val="002637A9"/>
    <w:rsid w:val="002639EE"/>
    <w:rsid w:val="00263D97"/>
    <w:rsid w:val="00263FF3"/>
    <w:rsid w:val="002644EE"/>
    <w:rsid w:val="0026466F"/>
    <w:rsid w:val="00264719"/>
    <w:rsid w:val="00265183"/>
    <w:rsid w:val="0026526A"/>
    <w:rsid w:val="002654C8"/>
    <w:rsid w:val="00265549"/>
    <w:rsid w:val="0026598F"/>
    <w:rsid w:val="00265C16"/>
    <w:rsid w:val="00266141"/>
    <w:rsid w:val="0026675D"/>
    <w:rsid w:val="00266B6F"/>
    <w:rsid w:val="002673D2"/>
    <w:rsid w:val="00267F25"/>
    <w:rsid w:val="0027052C"/>
    <w:rsid w:val="00270B7F"/>
    <w:rsid w:val="0027104B"/>
    <w:rsid w:val="0027157C"/>
    <w:rsid w:val="002718F8"/>
    <w:rsid w:val="00271FC1"/>
    <w:rsid w:val="0027233D"/>
    <w:rsid w:val="00272776"/>
    <w:rsid w:val="0027286A"/>
    <w:rsid w:val="002729D0"/>
    <w:rsid w:val="00272B60"/>
    <w:rsid w:val="0027339C"/>
    <w:rsid w:val="00273506"/>
    <w:rsid w:val="00273F08"/>
    <w:rsid w:val="00274491"/>
    <w:rsid w:val="002745D3"/>
    <w:rsid w:val="00274EC6"/>
    <w:rsid w:val="00275965"/>
    <w:rsid w:val="00275F6F"/>
    <w:rsid w:val="0027649E"/>
    <w:rsid w:val="00276A1B"/>
    <w:rsid w:val="00276BD2"/>
    <w:rsid w:val="00276EBA"/>
    <w:rsid w:val="00276F16"/>
    <w:rsid w:val="00277BCD"/>
    <w:rsid w:val="00277E26"/>
    <w:rsid w:val="00277F3C"/>
    <w:rsid w:val="002800EC"/>
    <w:rsid w:val="0028029F"/>
    <w:rsid w:val="002805B8"/>
    <w:rsid w:val="002805E5"/>
    <w:rsid w:val="002806DD"/>
    <w:rsid w:val="0028087C"/>
    <w:rsid w:val="00280AB3"/>
    <w:rsid w:val="00280ABD"/>
    <w:rsid w:val="00280CE1"/>
    <w:rsid w:val="00280DDD"/>
    <w:rsid w:val="002810DB"/>
    <w:rsid w:val="00281451"/>
    <w:rsid w:val="002814F4"/>
    <w:rsid w:val="0028177E"/>
    <w:rsid w:val="00282232"/>
    <w:rsid w:val="00282826"/>
    <w:rsid w:val="0028290F"/>
    <w:rsid w:val="00282F9D"/>
    <w:rsid w:val="002830B8"/>
    <w:rsid w:val="002830E2"/>
    <w:rsid w:val="00283A24"/>
    <w:rsid w:val="00283BE2"/>
    <w:rsid w:val="00283D20"/>
    <w:rsid w:val="00283FC7"/>
    <w:rsid w:val="0028409B"/>
    <w:rsid w:val="002840AF"/>
    <w:rsid w:val="00284516"/>
    <w:rsid w:val="00284B00"/>
    <w:rsid w:val="0028503C"/>
    <w:rsid w:val="002850EE"/>
    <w:rsid w:val="0028553C"/>
    <w:rsid w:val="002855F7"/>
    <w:rsid w:val="0028578D"/>
    <w:rsid w:val="00286125"/>
    <w:rsid w:val="0028625F"/>
    <w:rsid w:val="002866FC"/>
    <w:rsid w:val="00286763"/>
    <w:rsid w:val="00286891"/>
    <w:rsid w:val="00286B21"/>
    <w:rsid w:val="00286B53"/>
    <w:rsid w:val="00287061"/>
    <w:rsid w:val="002871D7"/>
    <w:rsid w:val="002872A8"/>
    <w:rsid w:val="00287735"/>
    <w:rsid w:val="0028776D"/>
    <w:rsid w:val="0028782E"/>
    <w:rsid w:val="0028792A"/>
    <w:rsid w:val="00287B3C"/>
    <w:rsid w:val="00287B73"/>
    <w:rsid w:val="00287E5E"/>
    <w:rsid w:val="00290995"/>
    <w:rsid w:val="00290AA4"/>
    <w:rsid w:val="00290DF6"/>
    <w:rsid w:val="0029166F"/>
    <w:rsid w:val="002919C2"/>
    <w:rsid w:val="00291C17"/>
    <w:rsid w:val="00291C8F"/>
    <w:rsid w:val="00291FF0"/>
    <w:rsid w:val="00292324"/>
    <w:rsid w:val="00292AA6"/>
    <w:rsid w:val="00292C83"/>
    <w:rsid w:val="00292FE2"/>
    <w:rsid w:val="002934AD"/>
    <w:rsid w:val="0029350D"/>
    <w:rsid w:val="00293B35"/>
    <w:rsid w:val="00294516"/>
    <w:rsid w:val="00294C6C"/>
    <w:rsid w:val="002950E0"/>
    <w:rsid w:val="00295BF8"/>
    <w:rsid w:val="00295D87"/>
    <w:rsid w:val="002960D8"/>
    <w:rsid w:val="00296415"/>
    <w:rsid w:val="002964CA"/>
    <w:rsid w:val="00296689"/>
    <w:rsid w:val="00296724"/>
    <w:rsid w:val="00296C0A"/>
    <w:rsid w:val="00296CBF"/>
    <w:rsid w:val="0029704C"/>
    <w:rsid w:val="0029723D"/>
    <w:rsid w:val="00297422"/>
    <w:rsid w:val="0029770C"/>
    <w:rsid w:val="00297C21"/>
    <w:rsid w:val="002A01AB"/>
    <w:rsid w:val="002A0666"/>
    <w:rsid w:val="002A0867"/>
    <w:rsid w:val="002A08D4"/>
    <w:rsid w:val="002A0D3A"/>
    <w:rsid w:val="002A0DD2"/>
    <w:rsid w:val="002A0F85"/>
    <w:rsid w:val="002A0F96"/>
    <w:rsid w:val="002A1043"/>
    <w:rsid w:val="002A11B4"/>
    <w:rsid w:val="002A1743"/>
    <w:rsid w:val="002A1A96"/>
    <w:rsid w:val="002A1B8A"/>
    <w:rsid w:val="002A1C10"/>
    <w:rsid w:val="002A1C14"/>
    <w:rsid w:val="002A1C46"/>
    <w:rsid w:val="002A1C87"/>
    <w:rsid w:val="002A2158"/>
    <w:rsid w:val="002A2659"/>
    <w:rsid w:val="002A3022"/>
    <w:rsid w:val="002A3C70"/>
    <w:rsid w:val="002A3D5A"/>
    <w:rsid w:val="002A445F"/>
    <w:rsid w:val="002A49F6"/>
    <w:rsid w:val="002A4C24"/>
    <w:rsid w:val="002A4E66"/>
    <w:rsid w:val="002A5680"/>
    <w:rsid w:val="002A5A67"/>
    <w:rsid w:val="002A5FFA"/>
    <w:rsid w:val="002A62D5"/>
    <w:rsid w:val="002A62D8"/>
    <w:rsid w:val="002A638F"/>
    <w:rsid w:val="002A68D8"/>
    <w:rsid w:val="002A6AE1"/>
    <w:rsid w:val="002A6D97"/>
    <w:rsid w:val="002A74B7"/>
    <w:rsid w:val="002A75C5"/>
    <w:rsid w:val="002A7823"/>
    <w:rsid w:val="002A7B7B"/>
    <w:rsid w:val="002A7EA7"/>
    <w:rsid w:val="002A7F00"/>
    <w:rsid w:val="002B0015"/>
    <w:rsid w:val="002B007F"/>
    <w:rsid w:val="002B022D"/>
    <w:rsid w:val="002B0654"/>
    <w:rsid w:val="002B0731"/>
    <w:rsid w:val="002B0B18"/>
    <w:rsid w:val="002B0EDA"/>
    <w:rsid w:val="002B1130"/>
    <w:rsid w:val="002B1375"/>
    <w:rsid w:val="002B28F0"/>
    <w:rsid w:val="002B2CE6"/>
    <w:rsid w:val="002B3020"/>
    <w:rsid w:val="002B32B8"/>
    <w:rsid w:val="002B33DB"/>
    <w:rsid w:val="002B347E"/>
    <w:rsid w:val="002B3597"/>
    <w:rsid w:val="002B3D55"/>
    <w:rsid w:val="002B455F"/>
    <w:rsid w:val="002B45C0"/>
    <w:rsid w:val="002B47AC"/>
    <w:rsid w:val="002B4E08"/>
    <w:rsid w:val="002B5967"/>
    <w:rsid w:val="002B615F"/>
    <w:rsid w:val="002B659B"/>
    <w:rsid w:val="002B660A"/>
    <w:rsid w:val="002B6662"/>
    <w:rsid w:val="002B66CC"/>
    <w:rsid w:val="002B6BF9"/>
    <w:rsid w:val="002B6E46"/>
    <w:rsid w:val="002B6F07"/>
    <w:rsid w:val="002B70CF"/>
    <w:rsid w:val="002B7331"/>
    <w:rsid w:val="002B7783"/>
    <w:rsid w:val="002C0129"/>
    <w:rsid w:val="002C0586"/>
    <w:rsid w:val="002C08EB"/>
    <w:rsid w:val="002C0BA3"/>
    <w:rsid w:val="002C0D93"/>
    <w:rsid w:val="002C0E77"/>
    <w:rsid w:val="002C0F07"/>
    <w:rsid w:val="002C100C"/>
    <w:rsid w:val="002C122F"/>
    <w:rsid w:val="002C1248"/>
    <w:rsid w:val="002C1321"/>
    <w:rsid w:val="002C1419"/>
    <w:rsid w:val="002C1864"/>
    <w:rsid w:val="002C19F4"/>
    <w:rsid w:val="002C1A0B"/>
    <w:rsid w:val="002C1B38"/>
    <w:rsid w:val="002C2EBC"/>
    <w:rsid w:val="002C2F1D"/>
    <w:rsid w:val="002C31CB"/>
    <w:rsid w:val="002C3519"/>
    <w:rsid w:val="002C35DB"/>
    <w:rsid w:val="002C37F1"/>
    <w:rsid w:val="002C4082"/>
    <w:rsid w:val="002C41EF"/>
    <w:rsid w:val="002C44F9"/>
    <w:rsid w:val="002C47DD"/>
    <w:rsid w:val="002C4B25"/>
    <w:rsid w:val="002C4B33"/>
    <w:rsid w:val="002C4C86"/>
    <w:rsid w:val="002C592F"/>
    <w:rsid w:val="002C5B08"/>
    <w:rsid w:val="002C5CF4"/>
    <w:rsid w:val="002C5D49"/>
    <w:rsid w:val="002C6107"/>
    <w:rsid w:val="002C6362"/>
    <w:rsid w:val="002C63E3"/>
    <w:rsid w:val="002C6496"/>
    <w:rsid w:val="002C710E"/>
    <w:rsid w:val="002C7535"/>
    <w:rsid w:val="002C7F94"/>
    <w:rsid w:val="002D04C2"/>
    <w:rsid w:val="002D0537"/>
    <w:rsid w:val="002D09EE"/>
    <w:rsid w:val="002D0E85"/>
    <w:rsid w:val="002D1005"/>
    <w:rsid w:val="002D1143"/>
    <w:rsid w:val="002D12EC"/>
    <w:rsid w:val="002D15CC"/>
    <w:rsid w:val="002D17C3"/>
    <w:rsid w:val="002D19A4"/>
    <w:rsid w:val="002D2509"/>
    <w:rsid w:val="002D25F0"/>
    <w:rsid w:val="002D2C8A"/>
    <w:rsid w:val="002D2DB1"/>
    <w:rsid w:val="002D2F44"/>
    <w:rsid w:val="002D2F9F"/>
    <w:rsid w:val="002D30F1"/>
    <w:rsid w:val="002D32E1"/>
    <w:rsid w:val="002D3498"/>
    <w:rsid w:val="002D360F"/>
    <w:rsid w:val="002D3854"/>
    <w:rsid w:val="002D3C6C"/>
    <w:rsid w:val="002D3FA0"/>
    <w:rsid w:val="002D4324"/>
    <w:rsid w:val="002D43D4"/>
    <w:rsid w:val="002D49C6"/>
    <w:rsid w:val="002D4C77"/>
    <w:rsid w:val="002D4D1B"/>
    <w:rsid w:val="002D4E0B"/>
    <w:rsid w:val="002D4F21"/>
    <w:rsid w:val="002D4F3E"/>
    <w:rsid w:val="002D57DE"/>
    <w:rsid w:val="002D5972"/>
    <w:rsid w:val="002D5A93"/>
    <w:rsid w:val="002D5D42"/>
    <w:rsid w:val="002D6A40"/>
    <w:rsid w:val="002D6E12"/>
    <w:rsid w:val="002D6F10"/>
    <w:rsid w:val="002D7360"/>
    <w:rsid w:val="002D7379"/>
    <w:rsid w:val="002D73C8"/>
    <w:rsid w:val="002E0002"/>
    <w:rsid w:val="002E009E"/>
    <w:rsid w:val="002E06CE"/>
    <w:rsid w:val="002E07AD"/>
    <w:rsid w:val="002E088C"/>
    <w:rsid w:val="002E0C36"/>
    <w:rsid w:val="002E0CFE"/>
    <w:rsid w:val="002E1678"/>
    <w:rsid w:val="002E1D12"/>
    <w:rsid w:val="002E1D77"/>
    <w:rsid w:val="002E1EF7"/>
    <w:rsid w:val="002E1F4F"/>
    <w:rsid w:val="002E1FD5"/>
    <w:rsid w:val="002E217A"/>
    <w:rsid w:val="002E21BA"/>
    <w:rsid w:val="002E260E"/>
    <w:rsid w:val="002E2645"/>
    <w:rsid w:val="002E2682"/>
    <w:rsid w:val="002E2798"/>
    <w:rsid w:val="002E302D"/>
    <w:rsid w:val="002E32C8"/>
    <w:rsid w:val="002E334B"/>
    <w:rsid w:val="002E3607"/>
    <w:rsid w:val="002E3AF9"/>
    <w:rsid w:val="002E3FA7"/>
    <w:rsid w:val="002E4469"/>
    <w:rsid w:val="002E44AE"/>
    <w:rsid w:val="002E4ADD"/>
    <w:rsid w:val="002E4B48"/>
    <w:rsid w:val="002E4D6F"/>
    <w:rsid w:val="002E505B"/>
    <w:rsid w:val="002E5154"/>
    <w:rsid w:val="002E52F4"/>
    <w:rsid w:val="002E53F7"/>
    <w:rsid w:val="002E59ED"/>
    <w:rsid w:val="002E5B17"/>
    <w:rsid w:val="002E6023"/>
    <w:rsid w:val="002E61EA"/>
    <w:rsid w:val="002E6555"/>
    <w:rsid w:val="002E67DA"/>
    <w:rsid w:val="002E6A79"/>
    <w:rsid w:val="002E6BB9"/>
    <w:rsid w:val="002E6EB9"/>
    <w:rsid w:val="002E717C"/>
    <w:rsid w:val="002E720A"/>
    <w:rsid w:val="002E72A6"/>
    <w:rsid w:val="002F0372"/>
    <w:rsid w:val="002F05CF"/>
    <w:rsid w:val="002F05F7"/>
    <w:rsid w:val="002F0860"/>
    <w:rsid w:val="002F0AD6"/>
    <w:rsid w:val="002F0B65"/>
    <w:rsid w:val="002F1223"/>
    <w:rsid w:val="002F17A9"/>
    <w:rsid w:val="002F183D"/>
    <w:rsid w:val="002F19BC"/>
    <w:rsid w:val="002F1EF4"/>
    <w:rsid w:val="002F1F22"/>
    <w:rsid w:val="002F2156"/>
    <w:rsid w:val="002F22F3"/>
    <w:rsid w:val="002F2379"/>
    <w:rsid w:val="002F2ACD"/>
    <w:rsid w:val="002F2BEF"/>
    <w:rsid w:val="002F2C6F"/>
    <w:rsid w:val="002F2E99"/>
    <w:rsid w:val="002F31F1"/>
    <w:rsid w:val="002F31FE"/>
    <w:rsid w:val="002F3224"/>
    <w:rsid w:val="002F37A0"/>
    <w:rsid w:val="002F3D08"/>
    <w:rsid w:val="002F3E28"/>
    <w:rsid w:val="002F40D3"/>
    <w:rsid w:val="002F4280"/>
    <w:rsid w:val="002F4327"/>
    <w:rsid w:val="002F4919"/>
    <w:rsid w:val="002F4A66"/>
    <w:rsid w:val="002F4B42"/>
    <w:rsid w:val="002F4C01"/>
    <w:rsid w:val="002F4CBE"/>
    <w:rsid w:val="002F4E2B"/>
    <w:rsid w:val="002F547B"/>
    <w:rsid w:val="002F5F62"/>
    <w:rsid w:val="002F633F"/>
    <w:rsid w:val="002F6400"/>
    <w:rsid w:val="002F66AA"/>
    <w:rsid w:val="002F67C7"/>
    <w:rsid w:val="002F6B1E"/>
    <w:rsid w:val="002F6D20"/>
    <w:rsid w:val="002F7B22"/>
    <w:rsid w:val="002F7DC3"/>
    <w:rsid w:val="003000F0"/>
    <w:rsid w:val="0030058C"/>
    <w:rsid w:val="00300618"/>
    <w:rsid w:val="00300B89"/>
    <w:rsid w:val="003010A2"/>
    <w:rsid w:val="0030182D"/>
    <w:rsid w:val="00301C37"/>
    <w:rsid w:val="00301EFC"/>
    <w:rsid w:val="00301F57"/>
    <w:rsid w:val="003026BF"/>
    <w:rsid w:val="00302832"/>
    <w:rsid w:val="00302B08"/>
    <w:rsid w:val="00302CF9"/>
    <w:rsid w:val="00303481"/>
    <w:rsid w:val="003037DF"/>
    <w:rsid w:val="00303853"/>
    <w:rsid w:val="00303972"/>
    <w:rsid w:val="00303D57"/>
    <w:rsid w:val="00303E6A"/>
    <w:rsid w:val="003040F5"/>
    <w:rsid w:val="00304157"/>
    <w:rsid w:val="0030423D"/>
    <w:rsid w:val="00304A81"/>
    <w:rsid w:val="00304B57"/>
    <w:rsid w:val="00304D9F"/>
    <w:rsid w:val="00304DD3"/>
    <w:rsid w:val="0030505F"/>
    <w:rsid w:val="0030526E"/>
    <w:rsid w:val="0030536F"/>
    <w:rsid w:val="003056D2"/>
    <w:rsid w:val="003058B1"/>
    <w:rsid w:val="00305C61"/>
    <w:rsid w:val="00305EA9"/>
    <w:rsid w:val="003061F1"/>
    <w:rsid w:val="0030625E"/>
    <w:rsid w:val="0030647C"/>
    <w:rsid w:val="00306770"/>
    <w:rsid w:val="00306AFA"/>
    <w:rsid w:val="00306C6B"/>
    <w:rsid w:val="00306EC8"/>
    <w:rsid w:val="00307083"/>
    <w:rsid w:val="003070AA"/>
    <w:rsid w:val="00307E0D"/>
    <w:rsid w:val="00307E92"/>
    <w:rsid w:val="00307FF7"/>
    <w:rsid w:val="0031018F"/>
    <w:rsid w:val="003103E8"/>
    <w:rsid w:val="00310529"/>
    <w:rsid w:val="00310730"/>
    <w:rsid w:val="003108A3"/>
    <w:rsid w:val="00310C25"/>
    <w:rsid w:val="00311694"/>
    <w:rsid w:val="0031192B"/>
    <w:rsid w:val="00311A02"/>
    <w:rsid w:val="00311C3C"/>
    <w:rsid w:val="00312903"/>
    <w:rsid w:val="00313209"/>
    <w:rsid w:val="00313211"/>
    <w:rsid w:val="00313242"/>
    <w:rsid w:val="003139C8"/>
    <w:rsid w:val="00313A10"/>
    <w:rsid w:val="00313B37"/>
    <w:rsid w:val="00313BE4"/>
    <w:rsid w:val="00314230"/>
    <w:rsid w:val="00314362"/>
    <w:rsid w:val="0031472E"/>
    <w:rsid w:val="0031477B"/>
    <w:rsid w:val="00314995"/>
    <w:rsid w:val="00314C04"/>
    <w:rsid w:val="00314CA7"/>
    <w:rsid w:val="00314DDA"/>
    <w:rsid w:val="00314E48"/>
    <w:rsid w:val="00314EFE"/>
    <w:rsid w:val="00315479"/>
    <w:rsid w:val="00315779"/>
    <w:rsid w:val="00315798"/>
    <w:rsid w:val="003158D1"/>
    <w:rsid w:val="00315F5A"/>
    <w:rsid w:val="00315FF3"/>
    <w:rsid w:val="0031655A"/>
    <w:rsid w:val="00316EB0"/>
    <w:rsid w:val="00316F1B"/>
    <w:rsid w:val="00316F65"/>
    <w:rsid w:val="00317170"/>
    <w:rsid w:val="0031775F"/>
    <w:rsid w:val="00317D5D"/>
    <w:rsid w:val="00317F50"/>
    <w:rsid w:val="00320CB2"/>
    <w:rsid w:val="00320E68"/>
    <w:rsid w:val="00321250"/>
    <w:rsid w:val="003217E8"/>
    <w:rsid w:val="00321D46"/>
    <w:rsid w:val="00321D97"/>
    <w:rsid w:val="0032233B"/>
    <w:rsid w:val="0032299A"/>
    <w:rsid w:val="003229AA"/>
    <w:rsid w:val="00322C99"/>
    <w:rsid w:val="00322D05"/>
    <w:rsid w:val="00323AB6"/>
    <w:rsid w:val="00323DFB"/>
    <w:rsid w:val="00323EE4"/>
    <w:rsid w:val="00324554"/>
    <w:rsid w:val="00324862"/>
    <w:rsid w:val="0032597B"/>
    <w:rsid w:val="0032598F"/>
    <w:rsid w:val="00325D60"/>
    <w:rsid w:val="00325E54"/>
    <w:rsid w:val="0032605C"/>
    <w:rsid w:val="00326524"/>
    <w:rsid w:val="00326756"/>
    <w:rsid w:val="0032687A"/>
    <w:rsid w:val="0032687B"/>
    <w:rsid w:val="00326959"/>
    <w:rsid w:val="00326A97"/>
    <w:rsid w:val="00326EA1"/>
    <w:rsid w:val="00327785"/>
    <w:rsid w:val="00327C1F"/>
    <w:rsid w:val="00330127"/>
    <w:rsid w:val="00330AAC"/>
    <w:rsid w:val="00330D09"/>
    <w:rsid w:val="00330FB3"/>
    <w:rsid w:val="00331088"/>
    <w:rsid w:val="003313EA"/>
    <w:rsid w:val="003316B9"/>
    <w:rsid w:val="00331A63"/>
    <w:rsid w:val="00331D2E"/>
    <w:rsid w:val="00331EAF"/>
    <w:rsid w:val="003323E4"/>
    <w:rsid w:val="003328FF"/>
    <w:rsid w:val="00332EEB"/>
    <w:rsid w:val="003331C8"/>
    <w:rsid w:val="003333B2"/>
    <w:rsid w:val="0033350D"/>
    <w:rsid w:val="0033360C"/>
    <w:rsid w:val="003337DF"/>
    <w:rsid w:val="0033391D"/>
    <w:rsid w:val="00333DBC"/>
    <w:rsid w:val="00333E23"/>
    <w:rsid w:val="00333F36"/>
    <w:rsid w:val="00333F77"/>
    <w:rsid w:val="00333FC1"/>
    <w:rsid w:val="0033456B"/>
    <w:rsid w:val="0033461A"/>
    <w:rsid w:val="00334845"/>
    <w:rsid w:val="00334C9F"/>
    <w:rsid w:val="00335893"/>
    <w:rsid w:val="00335985"/>
    <w:rsid w:val="00335D2B"/>
    <w:rsid w:val="00336C01"/>
    <w:rsid w:val="00336D57"/>
    <w:rsid w:val="00336E4E"/>
    <w:rsid w:val="00336F96"/>
    <w:rsid w:val="0033721F"/>
    <w:rsid w:val="00337647"/>
    <w:rsid w:val="0033779C"/>
    <w:rsid w:val="003377F0"/>
    <w:rsid w:val="00337BDE"/>
    <w:rsid w:val="00337D2A"/>
    <w:rsid w:val="00340341"/>
    <w:rsid w:val="003404F6"/>
    <w:rsid w:val="003405C5"/>
    <w:rsid w:val="00340611"/>
    <w:rsid w:val="00340822"/>
    <w:rsid w:val="00340844"/>
    <w:rsid w:val="00340893"/>
    <w:rsid w:val="003408A5"/>
    <w:rsid w:val="00340977"/>
    <w:rsid w:val="00340B97"/>
    <w:rsid w:val="00340CE9"/>
    <w:rsid w:val="00340E3E"/>
    <w:rsid w:val="003412FA"/>
    <w:rsid w:val="003416C4"/>
    <w:rsid w:val="00341747"/>
    <w:rsid w:val="00341ABA"/>
    <w:rsid w:val="00341AC7"/>
    <w:rsid w:val="00341AF9"/>
    <w:rsid w:val="00341CE9"/>
    <w:rsid w:val="00342282"/>
    <w:rsid w:val="00342397"/>
    <w:rsid w:val="00342752"/>
    <w:rsid w:val="00342F54"/>
    <w:rsid w:val="0034338C"/>
    <w:rsid w:val="00343829"/>
    <w:rsid w:val="0034389F"/>
    <w:rsid w:val="00343B24"/>
    <w:rsid w:val="00343D66"/>
    <w:rsid w:val="00343EA7"/>
    <w:rsid w:val="00343FEC"/>
    <w:rsid w:val="00344229"/>
    <w:rsid w:val="003444A7"/>
    <w:rsid w:val="003446E0"/>
    <w:rsid w:val="00344A83"/>
    <w:rsid w:val="00344CE2"/>
    <w:rsid w:val="00344F05"/>
    <w:rsid w:val="003455A0"/>
    <w:rsid w:val="0034560B"/>
    <w:rsid w:val="00345986"/>
    <w:rsid w:val="003459F6"/>
    <w:rsid w:val="00345C5A"/>
    <w:rsid w:val="00345E6D"/>
    <w:rsid w:val="00346282"/>
    <w:rsid w:val="0034652E"/>
    <w:rsid w:val="003465D2"/>
    <w:rsid w:val="003467E8"/>
    <w:rsid w:val="0034685D"/>
    <w:rsid w:val="00346A53"/>
    <w:rsid w:val="00346B78"/>
    <w:rsid w:val="00346DAF"/>
    <w:rsid w:val="00346F27"/>
    <w:rsid w:val="0034760E"/>
    <w:rsid w:val="003477D2"/>
    <w:rsid w:val="00347AD1"/>
    <w:rsid w:val="00347C80"/>
    <w:rsid w:val="00347F29"/>
    <w:rsid w:val="0035025E"/>
    <w:rsid w:val="003502BB"/>
    <w:rsid w:val="00350912"/>
    <w:rsid w:val="003509ED"/>
    <w:rsid w:val="00350D82"/>
    <w:rsid w:val="00351571"/>
    <w:rsid w:val="003516B8"/>
    <w:rsid w:val="00351963"/>
    <w:rsid w:val="003521DA"/>
    <w:rsid w:val="003524BB"/>
    <w:rsid w:val="00352D1F"/>
    <w:rsid w:val="00352F2E"/>
    <w:rsid w:val="0035314A"/>
    <w:rsid w:val="0035361A"/>
    <w:rsid w:val="003536CF"/>
    <w:rsid w:val="00353B5B"/>
    <w:rsid w:val="00353FC2"/>
    <w:rsid w:val="00354030"/>
    <w:rsid w:val="0035406D"/>
    <w:rsid w:val="003542B7"/>
    <w:rsid w:val="003542E8"/>
    <w:rsid w:val="003546CD"/>
    <w:rsid w:val="00354863"/>
    <w:rsid w:val="00354960"/>
    <w:rsid w:val="00354985"/>
    <w:rsid w:val="00354AFA"/>
    <w:rsid w:val="003550EA"/>
    <w:rsid w:val="003554A3"/>
    <w:rsid w:val="003558A8"/>
    <w:rsid w:val="00355B4F"/>
    <w:rsid w:val="00355BB3"/>
    <w:rsid w:val="00355D2D"/>
    <w:rsid w:val="0035601D"/>
    <w:rsid w:val="0035654C"/>
    <w:rsid w:val="0035661A"/>
    <w:rsid w:val="00356CC6"/>
    <w:rsid w:val="00356F89"/>
    <w:rsid w:val="003571B7"/>
    <w:rsid w:val="00357908"/>
    <w:rsid w:val="003579BB"/>
    <w:rsid w:val="00357A4E"/>
    <w:rsid w:val="00357BF6"/>
    <w:rsid w:val="00357E7F"/>
    <w:rsid w:val="00357F48"/>
    <w:rsid w:val="0036001C"/>
    <w:rsid w:val="00360033"/>
    <w:rsid w:val="0036028C"/>
    <w:rsid w:val="00360A6F"/>
    <w:rsid w:val="00360E0F"/>
    <w:rsid w:val="00361553"/>
    <w:rsid w:val="00361A3B"/>
    <w:rsid w:val="003620D0"/>
    <w:rsid w:val="0036230A"/>
    <w:rsid w:val="00362F02"/>
    <w:rsid w:val="00363836"/>
    <w:rsid w:val="003640ED"/>
    <w:rsid w:val="0036471F"/>
    <w:rsid w:val="003649B5"/>
    <w:rsid w:val="00364AD4"/>
    <w:rsid w:val="00364C42"/>
    <w:rsid w:val="00365043"/>
    <w:rsid w:val="00365387"/>
    <w:rsid w:val="00365455"/>
    <w:rsid w:val="003658A5"/>
    <w:rsid w:val="0036590F"/>
    <w:rsid w:val="00365B61"/>
    <w:rsid w:val="00365CF5"/>
    <w:rsid w:val="00365D14"/>
    <w:rsid w:val="00365FF2"/>
    <w:rsid w:val="00366955"/>
    <w:rsid w:val="00366F41"/>
    <w:rsid w:val="00366FB8"/>
    <w:rsid w:val="0036745E"/>
    <w:rsid w:val="003678BD"/>
    <w:rsid w:val="00367F89"/>
    <w:rsid w:val="00370095"/>
    <w:rsid w:val="0037039F"/>
    <w:rsid w:val="00370716"/>
    <w:rsid w:val="00370804"/>
    <w:rsid w:val="003716E8"/>
    <w:rsid w:val="00371756"/>
    <w:rsid w:val="00371D5E"/>
    <w:rsid w:val="00371F14"/>
    <w:rsid w:val="00371FC6"/>
    <w:rsid w:val="00372218"/>
    <w:rsid w:val="00372471"/>
    <w:rsid w:val="003728D5"/>
    <w:rsid w:val="00372B40"/>
    <w:rsid w:val="003732E9"/>
    <w:rsid w:val="00373862"/>
    <w:rsid w:val="00374612"/>
    <w:rsid w:val="003749FE"/>
    <w:rsid w:val="00374A62"/>
    <w:rsid w:val="00374E6F"/>
    <w:rsid w:val="00375057"/>
    <w:rsid w:val="003756BB"/>
    <w:rsid w:val="00375702"/>
    <w:rsid w:val="00375815"/>
    <w:rsid w:val="00375CA8"/>
    <w:rsid w:val="00375DB2"/>
    <w:rsid w:val="00376456"/>
    <w:rsid w:val="0037664D"/>
    <w:rsid w:val="00376703"/>
    <w:rsid w:val="00377111"/>
    <w:rsid w:val="003774D7"/>
    <w:rsid w:val="003778FB"/>
    <w:rsid w:val="00377AFA"/>
    <w:rsid w:val="00377B38"/>
    <w:rsid w:val="00377B66"/>
    <w:rsid w:val="00377E00"/>
    <w:rsid w:val="00377F82"/>
    <w:rsid w:val="003806F2"/>
    <w:rsid w:val="00380753"/>
    <w:rsid w:val="00381CA1"/>
    <w:rsid w:val="00381E87"/>
    <w:rsid w:val="003821D4"/>
    <w:rsid w:val="0038225B"/>
    <w:rsid w:val="003824DB"/>
    <w:rsid w:val="00382636"/>
    <w:rsid w:val="003830DB"/>
    <w:rsid w:val="00383306"/>
    <w:rsid w:val="003836C2"/>
    <w:rsid w:val="00383BEE"/>
    <w:rsid w:val="0038411E"/>
    <w:rsid w:val="003844B0"/>
    <w:rsid w:val="00384673"/>
    <w:rsid w:val="00384810"/>
    <w:rsid w:val="00384903"/>
    <w:rsid w:val="00384926"/>
    <w:rsid w:val="00384B05"/>
    <w:rsid w:val="00384BD0"/>
    <w:rsid w:val="00384EFE"/>
    <w:rsid w:val="0038502C"/>
    <w:rsid w:val="003854FF"/>
    <w:rsid w:val="003857BE"/>
    <w:rsid w:val="00385A67"/>
    <w:rsid w:val="00385C55"/>
    <w:rsid w:val="00385CE6"/>
    <w:rsid w:val="00385D34"/>
    <w:rsid w:val="00385FC0"/>
    <w:rsid w:val="00385FD8"/>
    <w:rsid w:val="00386F1B"/>
    <w:rsid w:val="00387234"/>
    <w:rsid w:val="00387B9B"/>
    <w:rsid w:val="00387F14"/>
    <w:rsid w:val="0039054C"/>
    <w:rsid w:val="0039055B"/>
    <w:rsid w:val="00390725"/>
    <w:rsid w:val="00390910"/>
    <w:rsid w:val="00390DE4"/>
    <w:rsid w:val="00390DF4"/>
    <w:rsid w:val="00390F40"/>
    <w:rsid w:val="00391058"/>
    <w:rsid w:val="00391885"/>
    <w:rsid w:val="003919FC"/>
    <w:rsid w:val="00391CC9"/>
    <w:rsid w:val="00391DE1"/>
    <w:rsid w:val="0039200E"/>
    <w:rsid w:val="0039258B"/>
    <w:rsid w:val="00392B32"/>
    <w:rsid w:val="00392B79"/>
    <w:rsid w:val="00392C25"/>
    <w:rsid w:val="00394B11"/>
    <w:rsid w:val="0039508C"/>
    <w:rsid w:val="003953DE"/>
    <w:rsid w:val="003959C6"/>
    <w:rsid w:val="00395A2A"/>
    <w:rsid w:val="003964A0"/>
    <w:rsid w:val="00396B98"/>
    <w:rsid w:val="003977C5"/>
    <w:rsid w:val="003979ED"/>
    <w:rsid w:val="00397D02"/>
    <w:rsid w:val="003A0625"/>
    <w:rsid w:val="003A0A52"/>
    <w:rsid w:val="003A0B37"/>
    <w:rsid w:val="003A0B49"/>
    <w:rsid w:val="003A0C91"/>
    <w:rsid w:val="003A0DC2"/>
    <w:rsid w:val="003A0FCA"/>
    <w:rsid w:val="003A1180"/>
    <w:rsid w:val="003A13C4"/>
    <w:rsid w:val="003A164D"/>
    <w:rsid w:val="003A1EF0"/>
    <w:rsid w:val="003A23E8"/>
    <w:rsid w:val="003A28C7"/>
    <w:rsid w:val="003A30A6"/>
    <w:rsid w:val="003A37C2"/>
    <w:rsid w:val="003A3A25"/>
    <w:rsid w:val="003A4273"/>
    <w:rsid w:val="003A43A8"/>
    <w:rsid w:val="003A4535"/>
    <w:rsid w:val="003A47A1"/>
    <w:rsid w:val="003A4AAB"/>
    <w:rsid w:val="003A5698"/>
    <w:rsid w:val="003A5ACE"/>
    <w:rsid w:val="003A5EFB"/>
    <w:rsid w:val="003A604B"/>
    <w:rsid w:val="003A69C2"/>
    <w:rsid w:val="003A6A91"/>
    <w:rsid w:val="003A6D3C"/>
    <w:rsid w:val="003A6FDB"/>
    <w:rsid w:val="003A7197"/>
    <w:rsid w:val="003A7266"/>
    <w:rsid w:val="003A72CC"/>
    <w:rsid w:val="003A7B1D"/>
    <w:rsid w:val="003B022B"/>
    <w:rsid w:val="003B05EB"/>
    <w:rsid w:val="003B0B45"/>
    <w:rsid w:val="003B0EBE"/>
    <w:rsid w:val="003B12E0"/>
    <w:rsid w:val="003B1423"/>
    <w:rsid w:val="003B15E2"/>
    <w:rsid w:val="003B165C"/>
    <w:rsid w:val="003B184C"/>
    <w:rsid w:val="003B18DD"/>
    <w:rsid w:val="003B1916"/>
    <w:rsid w:val="003B1CB4"/>
    <w:rsid w:val="003B2099"/>
    <w:rsid w:val="003B26B0"/>
    <w:rsid w:val="003B26EA"/>
    <w:rsid w:val="003B2F1F"/>
    <w:rsid w:val="003B3DAC"/>
    <w:rsid w:val="003B43A4"/>
    <w:rsid w:val="003B4484"/>
    <w:rsid w:val="003B4A46"/>
    <w:rsid w:val="003B4B0A"/>
    <w:rsid w:val="003B4B39"/>
    <w:rsid w:val="003B4BE1"/>
    <w:rsid w:val="003B50F9"/>
    <w:rsid w:val="003B516C"/>
    <w:rsid w:val="003B5301"/>
    <w:rsid w:val="003B580F"/>
    <w:rsid w:val="003B58A3"/>
    <w:rsid w:val="003B5921"/>
    <w:rsid w:val="003B5B6D"/>
    <w:rsid w:val="003B5C26"/>
    <w:rsid w:val="003B63AB"/>
    <w:rsid w:val="003B66FD"/>
    <w:rsid w:val="003B6C2E"/>
    <w:rsid w:val="003B6E7D"/>
    <w:rsid w:val="003B741D"/>
    <w:rsid w:val="003B747A"/>
    <w:rsid w:val="003B7D0A"/>
    <w:rsid w:val="003B7E36"/>
    <w:rsid w:val="003B7FB8"/>
    <w:rsid w:val="003C0054"/>
    <w:rsid w:val="003C0114"/>
    <w:rsid w:val="003C08CB"/>
    <w:rsid w:val="003C130E"/>
    <w:rsid w:val="003C1F6E"/>
    <w:rsid w:val="003C20B5"/>
    <w:rsid w:val="003C26E9"/>
    <w:rsid w:val="003C27FB"/>
    <w:rsid w:val="003C2852"/>
    <w:rsid w:val="003C3579"/>
    <w:rsid w:val="003C377A"/>
    <w:rsid w:val="003C3A06"/>
    <w:rsid w:val="003C3A1D"/>
    <w:rsid w:val="003C402E"/>
    <w:rsid w:val="003C43FB"/>
    <w:rsid w:val="003C4505"/>
    <w:rsid w:val="003C4B0E"/>
    <w:rsid w:val="003C51E8"/>
    <w:rsid w:val="003C5308"/>
    <w:rsid w:val="003C553E"/>
    <w:rsid w:val="003C5D9D"/>
    <w:rsid w:val="003C6079"/>
    <w:rsid w:val="003C63F6"/>
    <w:rsid w:val="003C656F"/>
    <w:rsid w:val="003C6890"/>
    <w:rsid w:val="003C6FA5"/>
    <w:rsid w:val="003C759D"/>
    <w:rsid w:val="003C774D"/>
    <w:rsid w:val="003C7F11"/>
    <w:rsid w:val="003D0055"/>
    <w:rsid w:val="003D04F4"/>
    <w:rsid w:val="003D0823"/>
    <w:rsid w:val="003D0FEC"/>
    <w:rsid w:val="003D10BF"/>
    <w:rsid w:val="003D112D"/>
    <w:rsid w:val="003D17AF"/>
    <w:rsid w:val="003D1BFC"/>
    <w:rsid w:val="003D23CE"/>
    <w:rsid w:val="003D2C95"/>
    <w:rsid w:val="003D31B8"/>
    <w:rsid w:val="003D31EE"/>
    <w:rsid w:val="003D33F6"/>
    <w:rsid w:val="003D35F6"/>
    <w:rsid w:val="003D4B02"/>
    <w:rsid w:val="003D5529"/>
    <w:rsid w:val="003D5A22"/>
    <w:rsid w:val="003D5AF1"/>
    <w:rsid w:val="003D5C83"/>
    <w:rsid w:val="003D5CE7"/>
    <w:rsid w:val="003D5EC5"/>
    <w:rsid w:val="003D6084"/>
    <w:rsid w:val="003D6574"/>
    <w:rsid w:val="003D65CB"/>
    <w:rsid w:val="003D6630"/>
    <w:rsid w:val="003D669F"/>
    <w:rsid w:val="003D6BB4"/>
    <w:rsid w:val="003D6FA4"/>
    <w:rsid w:val="003D71F8"/>
    <w:rsid w:val="003D7328"/>
    <w:rsid w:val="003D733F"/>
    <w:rsid w:val="003D744D"/>
    <w:rsid w:val="003D76AD"/>
    <w:rsid w:val="003D7958"/>
    <w:rsid w:val="003D7D51"/>
    <w:rsid w:val="003D7EAD"/>
    <w:rsid w:val="003E004C"/>
    <w:rsid w:val="003E02B7"/>
    <w:rsid w:val="003E05EA"/>
    <w:rsid w:val="003E0646"/>
    <w:rsid w:val="003E16A9"/>
    <w:rsid w:val="003E1B80"/>
    <w:rsid w:val="003E2576"/>
    <w:rsid w:val="003E27D0"/>
    <w:rsid w:val="003E28CF"/>
    <w:rsid w:val="003E2BC1"/>
    <w:rsid w:val="003E2BF3"/>
    <w:rsid w:val="003E2FAA"/>
    <w:rsid w:val="003E3433"/>
    <w:rsid w:val="003E35AD"/>
    <w:rsid w:val="003E3612"/>
    <w:rsid w:val="003E46DB"/>
    <w:rsid w:val="003E4729"/>
    <w:rsid w:val="003E47FD"/>
    <w:rsid w:val="003E4E0C"/>
    <w:rsid w:val="003E5227"/>
    <w:rsid w:val="003E5802"/>
    <w:rsid w:val="003E5A96"/>
    <w:rsid w:val="003E5C58"/>
    <w:rsid w:val="003E5C8E"/>
    <w:rsid w:val="003E5D53"/>
    <w:rsid w:val="003E650E"/>
    <w:rsid w:val="003E68BB"/>
    <w:rsid w:val="003E6996"/>
    <w:rsid w:val="003E6D0F"/>
    <w:rsid w:val="003E6F97"/>
    <w:rsid w:val="003E7321"/>
    <w:rsid w:val="003E741C"/>
    <w:rsid w:val="003E7D9B"/>
    <w:rsid w:val="003E7DDC"/>
    <w:rsid w:val="003F057C"/>
    <w:rsid w:val="003F090F"/>
    <w:rsid w:val="003F0AA3"/>
    <w:rsid w:val="003F0CAE"/>
    <w:rsid w:val="003F0D16"/>
    <w:rsid w:val="003F1483"/>
    <w:rsid w:val="003F166E"/>
    <w:rsid w:val="003F1731"/>
    <w:rsid w:val="003F18DF"/>
    <w:rsid w:val="003F190C"/>
    <w:rsid w:val="003F1E1B"/>
    <w:rsid w:val="003F1F02"/>
    <w:rsid w:val="003F20E7"/>
    <w:rsid w:val="003F226C"/>
    <w:rsid w:val="003F2773"/>
    <w:rsid w:val="003F2F5A"/>
    <w:rsid w:val="003F3270"/>
    <w:rsid w:val="003F3B48"/>
    <w:rsid w:val="003F400F"/>
    <w:rsid w:val="003F4255"/>
    <w:rsid w:val="003F4ECC"/>
    <w:rsid w:val="003F4F13"/>
    <w:rsid w:val="003F5447"/>
    <w:rsid w:val="003F54ED"/>
    <w:rsid w:val="003F5642"/>
    <w:rsid w:val="003F5707"/>
    <w:rsid w:val="003F6B4A"/>
    <w:rsid w:val="003F6C78"/>
    <w:rsid w:val="003F6CBA"/>
    <w:rsid w:val="003F7454"/>
    <w:rsid w:val="003F74CB"/>
    <w:rsid w:val="003F770D"/>
    <w:rsid w:val="0040000B"/>
    <w:rsid w:val="00400046"/>
    <w:rsid w:val="00400443"/>
    <w:rsid w:val="004009E1"/>
    <w:rsid w:val="00400BE0"/>
    <w:rsid w:val="0040163A"/>
    <w:rsid w:val="00401806"/>
    <w:rsid w:val="00401DA4"/>
    <w:rsid w:val="0040310B"/>
    <w:rsid w:val="0040336A"/>
    <w:rsid w:val="00403566"/>
    <w:rsid w:val="00403613"/>
    <w:rsid w:val="00403849"/>
    <w:rsid w:val="0040390C"/>
    <w:rsid w:val="00403960"/>
    <w:rsid w:val="00403A7A"/>
    <w:rsid w:val="00403F6F"/>
    <w:rsid w:val="00404357"/>
    <w:rsid w:val="0040477A"/>
    <w:rsid w:val="00404989"/>
    <w:rsid w:val="00404F4F"/>
    <w:rsid w:val="00405B6A"/>
    <w:rsid w:val="00405B74"/>
    <w:rsid w:val="00405B7C"/>
    <w:rsid w:val="00405DE5"/>
    <w:rsid w:val="004064C9"/>
    <w:rsid w:val="004067D8"/>
    <w:rsid w:val="00406AA7"/>
    <w:rsid w:val="00406DD9"/>
    <w:rsid w:val="004070B5"/>
    <w:rsid w:val="00407159"/>
    <w:rsid w:val="00407381"/>
    <w:rsid w:val="0040792F"/>
    <w:rsid w:val="00407D19"/>
    <w:rsid w:val="00407F88"/>
    <w:rsid w:val="00410A9E"/>
    <w:rsid w:val="00410C9F"/>
    <w:rsid w:val="004113FF"/>
    <w:rsid w:val="0041147D"/>
    <w:rsid w:val="0041160E"/>
    <w:rsid w:val="0041176A"/>
    <w:rsid w:val="00411AC8"/>
    <w:rsid w:val="00411AFD"/>
    <w:rsid w:val="00411E8F"/>
    <w:rsid w:val="0041242F"/>
    <w:rsid w:val="00412814"/>
    <w:rsid w:val="00412A48"/>
    <w:rsid w:val="00412B82"/>
    <w:rsid w:val="0041326E"/>
    <w:rsid w:val="004133EB"/>
    <w:rsid w:val="0041494A"/>
    <w:rsid w:val="00414C08"/>
    <w:rsid w:val="00414D60"/>
    <w:rsid w:val="004153CB"/>
    <w:rsid w:val="00415723"/>
    <w:rsid w:val="00415CBE"/>
    <w:rsid w:val="00416413"/>
    <w:rsid w:val="0041643F"/>
    <w:rsid w:val="00416626"/>
    <w:rsid w:val="0041672C"/>
    <w:rsid w:val="004167E9"/>
    <w:rsid w:val="00416D4A"/>
    <w:rsid w:val="0041741F"/>
    <w:rsid w:val="00417589"/>
    <w:rsid w:val="00417878"/>
    <w:rsid w:val="00417B25"/>
    <w:rsid w:val="004200DB"/>
    <w:rsid w:val="00420133"/>
    <w:rsid w:val="004201A5"/>
    <w:rsid w:val="00421053"/>
    <w:rsid w:val="00421190"/>
    <w:rsid w:val="00421495"/>
    <w:rsid w:val="00421DCC"/>
    <w:rsid w:val="0042247F"/>
    <w:rsid w:val="004226D2"/>
    <w:rsid w:val="00422A6E"/>
    <w:rsid w:val="00422DC4"/>
    <w:rsid w:val="00422F3C"/>
    <w:rsid w:val="0042300A"/>
    <w:rsid w:val="004232F6"/>
    <w:rsid w:val="00423A67"/>
    <w:rsid w:val="00423DF2"/>
    <w:rsid w:val="00424453"/>
    <w:rsid w:val="004244A4"/>
    <w:rsid w:val="004245C0"/>
    <w:rsid w:val="004245D7"/>
    <w:rsid w:val="0042469A"/>
    <w:rsid w:val="00424975"/>
    <w:rsid w:val="00424A76"/>
    <w:rsid w:val="00424B3F"/>
    <w:rsid w:val="00424B86"/>
    <w:rsid w:val="00424F94"/>
    <w:rsid w:val="00425262"/>
    <w:rsid w:val="00425511"/>
    <w:rsid w:val="004256BC"/>
    <w:rsid w:val="00425851"/>
    <w:rsid w:val="00425F6A"/>
    <w:rsid w:val="0042662C"/>
    <w:rsid w:val="004267D6"/>
    <w:rsid w:val="00426C44"/>
    <w:rsid w:val="00427600"/>
    <w:rsid w:val="004278BA"/>
    <w:rsid w:val="00427C6B"/>
    <w:rsid w:val="00427CB4"/>
    <w:rsid w:val="00427D31"/>
    <w:rsid w:val="004301AF"/>
    <w:rsid w:val="00430455"/>
    <w:rsid w:val="00430699"/>
    <w:rsid w:val="004307C1"/>
    <w:rsid w:val="004307CA"/>
    <w:rsid w:val="00430AAB"/>
    <w:rsid w:val="00431458"/>
    <w:rsid w:val="004314FC"/>
    <w:rsid w:val="004319E3"/>
    <w:rsid w:val="00431AC7"/>
    <w:rsid w:val="0043208E"/>
    <w:rsid w:val="004324CA"/>
    <w:rsid w:val="004328B6"/>
    <w:rsid w:val="00432A57"/>
    <w:rsid w:val="00432B69"/>
    <w:rsid w:val="00432F89"/>
    <w:rsid w:val="00433189"/>
    <w:rsid w:val="00433223"/>
    <w:rsid w:val="004334F4"/>
    <w:rsid w:val="00433B32"/>
    <w:rsid w:val="00433C6A"/>
    <w:rsid w:val="0043462D"/>
    <w:rsid w:val="00434858"/>
    <w:rsid w:val="00434A11"/>
    <w:rsid w:val="00435037"/>
    <w:rsid w:val="004352DB"/>
    <w:rsid w:val="004355D6"/>
    <w:rsid w:val="00436AA6"/>
    <w:rsid w:val="00436F8B"/>
    <w:rsid w:val="00436FC7"/>
    <w:rsid w:val="00437281"/>
    <w:rsid w:val="0043787F"/>
    <w:rsid w:val="004404F6"/>
    <w:rsid w:val="004405BD"/>
    <w:rsid w:val="00440BA0"/>
    <w:rsid w:val="00440C2E"/>
    <w:rsid w:val="004412EC"/>
    <w:rsid w:val="004413F8"/>
    <w:rsid w:val="00441BBB"/>
    <w:rsid w:val="00441D04"/>
    <w:rsid w:val="00442808"/>
    <w:rsid w:val="00442879"/>
    <w:rsid w:val="0044287F"/>
    <w:rsid w:val="00442DAB"/>
    <w:rsid w:val="00442DE8"/>
    <w:rsid w:val="00443484"/>
    <w:rsid w:val="00443BA4"/>
    <w:rsid w:val="00443D39"/>
    <w:rsid w:val="004444EA"/>
    <w:rsid w:val="004445B2"/>
    <w:rsid w:val="0044476F"/>
    <w:rsid w:val="00444C79"/>
    <w:rsid w:val="00444D0B"/>
    <w:rsid w:val="00444D85"/>
    <w:rsid w:val="004451C6"/>
    <w:rsid w:val="004452C3"/>
    <w:rsid w:val="0044584F"/>
    <w:rsid w:val="00445B01"/>
    <w:rsid w:val="00445BA4"/>
    <w:rsid w:val="00445CAA"/>
    <w:rsid w:val="00445ECE"/>
    <w:rsid w:val="00446520"/>
    <w:rsid w:val="00446586"/>
    <w:rsid w:val="0044697C"/>
    <w:rsid w:val="00446AD3"/>
    <w:rsid w:val="004470E5"/>
    <w:rsid w:val="004477F3"/>
    <w:rsid w:val="00447AC4"/>
    <w:rsid w:val="00447FF2"/>
    <w:rsid w:val="00450A64"/>
    <w:rsid w:val="00450E7C"/>
    <w:rsid w:val="00451C3E"/>
    <w:rsid w:val="00451CB0"/>
    <w:rsid w:val="00452958"/>
    <w:rsid w:val="00452D1D"/>
    <w:rsid w:val="00452F4A"/>
    <w:rsid w:val="00453019"/>
    <w:rsid w:val="004530FE"/>
    <w:rsid w:val="00453155"/>
    <w:rsid w:val="0045341D"/>
    <w:rsid w:val="00453591"/>
    <w:rsid w:val="004539EB"/>
    <w:rsid w:val="00453B58"/>
    <w:rsid w:val="004540E2"/>
    <w:rsid w:val="00455090"/>
    <w:rsid w:val="00455604"/>
    <w:rsid w:val="00455709"/>
    <w:rsid w:val="00455CC1"/>
    <w:rsid w:val="004561E9"/>
    <w:rsid w:val="004567B4"/>
    <w:rsid w:val="00456E81"/>
    <w:rsid w:val="004570FD"/>
    <w:rsid w:val="00457824"/>
    <w:rsid w:val="00460140"/>
    <w:rsid w:val="0046021B"/>
    <w:rsid w:val="004606BF"/>
    <w:rsid w:val="0046080D"/>
    <w:rsid w:val="00460D4E"/>
    <w:rsid w:val="00460E2B"/>
    <w:rsid w:val="0046127C"/>
    <w:rsid w:val="00461617"/>
    <w:rsid w:val="0046173D"/>
    <w:rsid w:val="00461A47"/>
    <w:rsid w:val="00461BAF"/>
    <w:rsid w:val="00461E96"/>
    <w:rsid w:val="0046213E"/>
    <w:rsid w:val="00462481"/>
    <w:rsid w:val="00462A75"/>
    <w:rsid w:val="00462BD5"/>
    <w:rsid w:val="00462EA0"/>
    <w:rsid w:val="00463042"/>
    <w:rsid w:val="00463690"/>
    <w:rsid w:val="00463967"/>
    <w:rsid w:val="00464130"/>
    <w:rsid w:val="0046458D"/>
    <w:rsid w:val="00464846"/>
    <w:rsid w:val="0046493A"/>
    <w:rsid w:val="00465666"/>
    <w:rsid w:val="00465D2C"/>
    <w:rsid w:val="00465F0A"/>
    <w:rsid w:val="00466248"/>
    <w:rsid w:val="004662C1"/>
    <w:rsid w:val="00466440"/>
    <w:rsid w:val="004668A8"/>
    <w:rsid w:val="00466993"/>
    <w:rsid w:val="00466E5C"/>
    <w:rsid w:val="00467327"/>
    <w:rsid w:val="00467457"/>
    <w:rsid w:val="004674C7"/>
    <w:rsid w:val="004678B3"/>
    <w:rsid w:val="004678FD"/>
    <w:rsid w:val="00467AE9"/>
    <w:rsid w:val="00467CA9"/>
    <w:rsid w:val="00467F7C"/>
    <w:rsid w:val="0047030A"/>
    <w:rsid w:val="00470835"/>
    <w:rsid w:val="00470A22"/>
    <w:rsid w:val="00470A94"/>
    <w:rsid w:val="00470D4A"/>
    <w:rsid w:val="004712A7"/>
    <w:rsid w:val="00471370"/>
    <w:rsid w:val="004718E1"/>
    <w:rsid w:val="00471DEF"/>
    <w:rsid w:val="00472284"/>
    <w:rsid w:val="004724F3"/>
    <w:rsid w:val="00472543"/>
    <w:rsid w:val="004728E3"/>
    <w:rsid w:val="0047346D"/>
    <w:rsid w:val="004736BE"/>
    <w:rsid w:val="004738DC"/>
    <w:rsid w:val="00473C65"/>
    <w:rsid w:val="00473D0F"/>
    <w:rsid w:val="00473EB9"/>
    <w:rsid w:val="004747A0"/>
    <w:rsid w:val="004747C3"/>
    <w:rsid w:val="004748D2"/>
    <w:rsid w:val="00475342"/>
    <w:rsid w:val="0047576F"/>
    <w:rsid w:val="0047577A"/>
    <w:rsid w:val="00475816"/>
    <w:rsid w:val="00475ECC"/>
    <w:rsid w:val="00476508"/>
    <w:rsid w:val="00477B99"/>
    <w:rsid w:val="004800D8"/>
    <w:rsid w:val="004801A2"/>
    <w:rsid w:val="0048028B"/>
    <w:rsid w:val="004807D7"/>
    <w:rsid w:val="00480AD5"/>
    <w:rsid w:val="00480EF0"/>
    <w:rsid w:val="00480F7B"/>
    <w:rsid w:val="00481011"/>
    <w:rsid w:val="004818F8"/>
    <w:rsid w:val="00481D04"/>
    <w:rsid w:val="00481D51"/>
    <w:rsid w:val="004828C5"/>
    <w:rsid w:val="00482A1D"/>
    <w:rsid w:val="00483031"/>
    <w:rsid w:val="00483CF8"/>
    <w:rsid w:val="00483EED"/>
    <w:rsid w:val="00484460"/>
    <w:rsid w:val="004844B6"/>
    <w:rsid w:val="004845FC"/>
    <w:rsid w:val="00484A1D"/>
    <w:rsid w:val="00484E2D"/>
    <w:rsid w:val="004850CF"/>
    <w:rsid w:val="004851F1"/>
    <w:rsid w:val="004852AE"/>
    <w:rsid w:val="00485AB7"/>
    <w:rsid w:val="00485B04"/>
    <w:rsid w:val="00486039"/>
    <w:rsid w:val="004862D7"/>
    <w:rsid w:val="00486618"/>
    <w:rsid w:val="00486A6C"/>
    <w:rsid w:val="00486AE3"/>
    <w:rsid w:val="0048716F"/>
    <w:rsid w:val="004872D9"/>
    <w:rsid w:val="0048750B"/>
    <w:rsid w:val="00487550"/>
    <w:rsid w:val="004875D9"/>
    <w:rsid w:val="00487924"/>
    <w:rsid w:val="004879F3"/>
    <w:rsid w:val="00487BC3"/>
    <w:rsid w:val="00487E0B"/>
    <w:rsid w:val="00487F42"/>
    <w:rsid w:val="004908E7"/>
    <w:rsid w:val="00490B42"/>
    <w:rsid w:val="00490EF5"/>
    <w:rsid w:val="00490F16"/>
    <w:rsid w:val="00490F4C"/>
    <w:rsid w:val="004913D9"/>
    <w:rsid w:val="0049147C"/>
    <w:rsid w:val="0049181C"/>
    <w:rsid w:val="00491912"/>
    <w:rsid w:val="00491BE9"/>
    <w:rsid w:val="00491C4F"/>
    <w:rsid w:val="0049211B"/>
    <w:rsid w:val="004926D2"/>
    <w:rsid w:val="0049271A"/>
    <w:rsid w:val="00492970"/>
    <w:rsid w:val="00493118"/>
    <w:rsid w:val="00493829"/>
    <w:rsid w:val="004938D4"/>
    <w:rsid w:val="00493AE9"/>
    <w:rsid w:val="00493B6A"/>
    <w:rsid w:val="00493D26"/>
    <w:rsid w:val="00493F7D"/>
    <w:rsid w:val="00494107"/>
    <w:rsid w:val="004942C8"/>
    <w:rsid w:val="0049431B"/>
    <w:rsid w:val="00494352"/>
    <w:rsid w:val="004945AA"/>
    <w:rsid w:val="00494FA0"/>
    <w:rsid w:val="00495A6B"/>
    <w:rsid w:val="00495AAD"/>
    <w:rsid w:val="00495C97"/>
    <w:rsid w:val="00495D28"/>
    <w:rsid w:val="00496059"/>
    <w:rsid w:val="00496414"/>
    <w:rsid w:val="00496553"/>
    <w:rsid w:val="004966B3"/>
    <w:rsid w:val="00496E61"/>
    <w:rsid w:val="004971FA"/>
    <w:rsid w:val="004974D7"/>
    <w:rsid w:val="004976E8"/>
    <w:rsid w:val="00497B25"/>
    <w:rsid w:val="00497C09"/>
    <w:rsid w:val="00497D0C"/>
    <w:rsid w:val="004A00E7"/>
    <w:rsid w:val="004A03EA"/>
    <w:rsid w:val="004A05F6"/>
    <w:rsid w:val="004A113D"/>
    <w:rsid w:val="004A1333"/>
    <w:rsid w:val="004A14E3"/>
    <w:rsid w:val="004A150E"/>
    <w:rsid w:val="004A1B1B"/>
    <w:rsid w:val="004A1D70"/>
    <w:rsid w:val="004A203D"/>
    <w:rsid w:val="004A20F4"/>
    <w:rsid w:val="004A21CD"/>
    <w:rsid w:val="004A27E9"/>
    <w:rsid w:val="004A28D3"/>
    <w:rsid w:val="004A3601"/>
    <w:rsid w:val="004A38FA"/>
    <w:rsid w:val="004A39C9"/>
    <w:rsid w:val="004A4095"/>
    <w:rsid w:val="004A42A9"/>
    <w:rsid w:val="004A4413"/>
    <w:rsid w:val="004A4E7A"/>
    <w:rsid w:val="004A4F53"/>
    <w:rsid w:val="004A5144"/>
    <w:rsid w:val="004A5804"/>
    <w:rsid w:val="004A5C25"/>
    <w:rsid w:val="004A5CCC"/>
    <w:rsid w:val="004A5E86"/>
    <w:rsid w:val="004A5FE5"/>
    <w:rsid w:val="004A613B"/>
    <w:rsid w:val="004A624E"/>
    <w:rsid w:val="004A6970"/>
    <w:rsid w:val="004A74D1"/>
    <w:rsid w:val="004A77AF"/>
    <w:rsid w:val="004A77BC"/>
    <w:rsid w:val="004B0512"/>
    <w:rsid w:val="004B0898"/>
    <w:rsid w:val="004B121C"/>
    <w:rsid w:val="004B1440"/>
    <w:rsid w:val="004B1810"/>
    <w:rsid w:val="004B1B97"/>
    <w:rsid w:val="004B26A4"/>
    <w:rsid w:val="004B2E61"/>
    <w:rsid w:val="004B304E"/>
    <w:rsid w:val="004B3475"/>
    <w:rsid w:val="004B362A"/>
    <w:rsid w:val="004B3AF7"/>
    <w:rsid w:val="004B3CEA"/>
    <w:rsid w:val="004B3E10"/>
    <w:rsid w:val="004B3F2A"/>
    <w:rsid w:val="004B4202"/>
    <w:rsid w:val="004B4308"/>
    <w:rsid w:val="004B494F"/>
    <w:rsid w:val="004B4CCC"/>
    <w:rsid w:val="004B551D"/>
    <w:rsid w:val="004B5B56"/>
    <w:rsid w:val="004B5C57"/>
    <w:rsid w:val="004B5CF3"/>
    <w:rsid w:val="004B5D03"/>
    <w:rsid w:val="004B5D5F"/>
    <w:rsid w:val="004B645B"/>
    <w:rsid w:val="004B66C0"/>
    <w:rsid w:val="004B6A3A"/>
    <w:rsid w:val="004B7102"/>
    <w:rsid w:val="004B72FC"/>
    <w:rsid w:val="004B7374"/>
    <w:rsid w:val="004B73C9"/>
    <w:rsid w:val="004B75BC"/>
    <w:rsid w:val="004B7860"/>
    <w:rsid w:val="004B7997"/>
    <w:rsid w:val="004B7C25"/>
    <w:rsid w:val="004B7C9D"/>
    <w:rsid w:val="004C05ED"/>
    <w:rsid w:val="004C0DB2"/>
    <w:rsid w:val="004C1A3C"/>
    <w:rsid w:val="004C2086"/>
    <w:rsid w:val="004C2207"/>
    <w:rsid w:val="004C22AF"/>
    <w:rsid w:val="004C22D2"/>
    <w:rsid w:val="004C26F7"/>
    <w:rsid w:val="004C2948"/>
    <w:rsid w:val="004C2AAD"/>
    <w:rsid w:val="004C2BDD"/>
    <w:rsid w:val="004C2C19"/>
    <w:rsid w:val="004C2DB9"/>
    <w:rsid w:val="004C3120"/>
    <w:rsid w:val="004C3463"/>
    <w:rsid w:val="004C34D1"/>
    <w:rsid w:val="004C3B09"/>
    <w:rsid w:val="004C4100"/>
    <w:rsid w:val="004C4166"/>
    <w:rsid w:val="004C444B"/>
    <w:rsid w:val="004C4A12"/>
    <w:rsid w:val="004C4C7D"/>
    <w:rsid w:val="004C5341"/>
    <w:rsid w:val="004C565D"/>
    <w:rsid w:val="004C575C"/>
    <w:rsid w:val="004C5A0B"/>
    <w:rsid w:val="004C5D91"/>
    <w:rsid w:val="004C5FE3"/>
    <w:rsid w:val="004C60FC"/>
    <w:rsid w:val="004C623B"/>
    <w:rsid w:val="004C63DF"/>
    <w:rsid w:val="004C6DD3"/>
    <w:rsid w:val="004C6F7F"/>
    <w:rsid w:val="004C701B"/>
    <w:rsid w:val="004C72A8"/>
    <w:rsid w:val="004C77A9"/>
    <w:rsid w:val="004C78C6"/>
    <w:rsid w:val="004C7B23"/>
    <w:rsid w:val="004C7CDE"/>
    <w:rsid w:val="004C7CFD"/>
    <w:rsid w:val="004D089A"/>
    <w:rsid w:val="004D08C4"/>
    <w:rsid w:val="004D0DC4"/>
    <w:rsid w:val="004D1159"/>
    <w:rsid w:val="004D11A6"/>
    <w:rsid w:val="004D13E5"/>
    <w:rsid w:val="004D1510"/>
    <w:rsid w:val="004D1811"/>
    <w:rsid w:val="004D1A0F"/>
    <w:rsid w:val="004D1AE4"/>
    <w:rsid w:val="004D1C07"/>
    <w:rsid w:val="004D1F45"/>
    <w:rsid w:val="004D22DD"/>
    <w:rsid w:val="004D2507"/>
    <w:rsid w:val="004D2F54"/>
    <w:rsid w:val="004D3164"/>
    <w:rsid w:val="004D3504"/>
    <w:rsid w:val="004D417A"/>
    <w:rsid w:val="004D433E"/>
    <w:rsid w:val="004D4B2D"/>
    <w:rsid w:val="004D4BBE"/>
    <w:rsid w:val="004D4C3A"/>
    <w:rsid w:val="004D4C6C"/>
    <w:rsid w:val="004D4D3D"/>
    <w:rsid w:val="004D56D5"/>
    <w:rsid w:val="004D594A"/>
    <w:rsid w:val="004D5B77"/>
    <w:rsid w:val="004D5DD4"/>
    <w:rsid w:val="004D6266"/>
    <w:rsid w:val="004D62C3"/>
    <w:rsid w:val="004D6335"/>
    <w:rsid w:val="004D696C"/>
    <w:rsid w:val="004D6C1B"/>
    <w:rsid w:val="004D6C4E"/>
    <w:rsid w:val="004D6ECC"/>
    <w:rsid w:val="004D70C2"/>
    <w:rsid w:val="004D71A9"/>
    <w:rsid w:val="004D71B1"/>
    <w:rsid w:val="004D733E"/>
    <w:rsid w:val="004D7DE8"/>
    <w:rsid w:val="004E0012"/>
    <w:rsid w:val="004E01AD"/>
    <w:rsid w:val="004E020E"/>
    <w:rsid w:val="004E0788"/>
    <w:rsid w:val="004E0A31"/>
    <w:rsid w:val="004E0CAF"/>
    <w:rsid w:val="004E10AC"/>
    <w:rsid w:val="004E1387"/>
    <w:rsid w:val="004E1586"/>
    <w:rsid w:val="004E1F5F"/>
    <w:rsid w:val="004E1FD5"/>
    <w:rsid w:val="004E2169"/>
    <w:rsid w:val="004E2608"/>
    <w:rsid w:val="004E2880"/>
    <w:rsid w:val="004E2C09"/>
    <w:rsid w:val="004E2F1C"/>
    <w:rsid w:val="004E3365"/>
    <w:rsid w:val="004E33B5"/>
    <w:rsid w:val="004E3505"/>
    <w:rsid w:val="004E3836"/>
    <w:rsid w:val="004E3B92"/>
    <w:rsid w:val="004E3B9D"/>
    <w:rsid w:val="004E4D51"/>
    <w:rsid w:val="004E5001"/>
    <w:rsid w:val="004E5B6E"/>
    <w:rsid w:val="004E5EC4"/>
    <w:rsid w:val="004E5F9B"/>
    <w:rsid w:val="004E5FF4"/>
    <w:rsid w:val="004E6756"/>
    <w:rsid w:val="004E67C9"/>
    <w:rsid w:val="004E696C"/>
    <w:rsid w:val="004E6D43"/>
    <w:rsid w:val="004E7012"/>
    <w:rsid w:val="004E72ED"/>
    <w:rsid w:val="004F01DB"/>
    <w:rsid w:val="004F0BC2"/>
    <w:rsid w:val="004F115B"/>
    <w:rsid w:val="004F1D6D"/>
    <w:rsid w:val="004F1E25"/>
    <w:rsid w:val="004F237A"/>
    <w:rsid w:val="004F27A5"/>
    <w:rsid w:val="004F27FF"/>
    <w:rsid w:val="004F292D"/>
    <w:rsid w:val="004F2ACE"/>
    <w:rsid w:val="004F2E84"/>
    <w:rsid w:val="004F2FCE"/>
    <w:rsid w:val="004F2FD8"/>
    <w:rsid w:val="004F3339"/>
    <w:rsid w:val="004F39D8"/>
    <w:rsid w:val="004F3A7B"/>
    <w:rsid w:val="004F3AC2"/>
    <w:rsid w:val="004F3B5C"/>
    <w:rsid w:val="004F3BA7"/>
    <w:rsid w:val="004F4259"/>
    <w:rsid w:val="004F43B6"/>
    <w:rsid w:val="004F487A"/>
    <w:rsid w:val="004F4CBC"/>
    <w:rsid w:val="004F4DED"/>
    <w:rsid w:val="004F4EBC"/>
    <w:rsid w:val="004F5C50"/>
    <w:rsid w:val="004F5DFF"/>
    <w:rsid w:val="004F5F87"/>
    <w:rsid w:val="004F603B"/>
    <w:rsid w:val="004F662F"/>
    <w:rsid w:val="004F694C"/>
    <w:rsid w:val="004F6D14"/>
    <w:rsid w:val="004F6EA9"/>
    <w:rsid w:val="004F72B8"/>
    <w:rsid w:val="004F7AEA"/>
    <w:rsid w:val="0050001E"/>
    <w:rsid w:val="00500652"/>
    <w:rsid w:val="0050086A"/>
    <w:rsid w:val="005008C7"/>
    <w:rsid w:val="00500A08"/>
    <w:rsid w:val="005010A7"/>
    <w:rsid w:val="0050142B"/>
    <w:rsid w:val="00501459"/>
    <w:rsid w:val="0050164F"/>
    <w:rsid w:val="00501849"/>
    <w:rsid w:val="005018F2"/>
    <w:rsid w:val="00501A21"/>
    <w:rsid w:val="00501C6F"/>
    <w:rsid w:val="00502009"/>
    <w:rsid w:val="005024B2"/>
    <w:rsid w:val="00503244"/>
    <w:rsid w:val="00503302"/>
    <w:rsid w:val="00503862"/>
    <w:rsid w:val="00503AFB"/>
    <w:rsid w:val="00504216"/>
    <w:rsid w:val="00504640"/>
    <w:rsid w:val="0050515A"/>
    <w:rsid w:val="0050526F"/>
    <w:rsid w:val="005052B0"/>
    <w:rsid w:val="0050533E"/>
    <w:rsid w:val="005053CC"/>
    <w:rsid w:val="005059D7"/>
    <w:rsid w:val="00505A66"/>
    <w:rsid w:val="00505E8F"/>
    <w:rsid w:val="00505EEA"/>
    <w:rsid w:val="00506851"/>
    <w:rsid w:val="00506C04"/>
    <w:rsid w:val="00506FE9"/>
    <w:rsid w:val="005071C4"/>
    <w:rsid w:val="00507500"/>
    <w:rsid w:val="00507B1C"/>
    <w:rsid w:val="00507E26"/>
    <w:rsid w:val="00510178"/>
    <w:rsid w:val="00510211"/>
    <w:rsid w:val="00510320"/>
    <w:rsid w:val="005103EF"/>
    <w:rsid w:val="0051046B"/>
    <w:rsid w:val="00510746"/>
    <w:rsid w:val="005107CE"/>
    <w:rsid w:val="00510842"/>
    <w:rsid w:val="005109A3"/>
    <w:rsid w:val="00511783"/>
    <w:rsid w:val="005119FC"/>
    <w:rsid w:val="00511A32"/>
    <w:rsid w:val="00511DCB"/>
    <w:rsid w:val="00511ECB"/>
    <w:rsid w:val="00512681"/>
    <w:rsid w:val="005128DA"/>
    <w:rsid w:val="00512EEC"/>
    <w:rsid w:val="005133E1"/>
    <w:rsid w:val="0051360D"/>
    <w:rsid w:val="0051363E"/>
    <w:rsid w:val="00513D54"/>
    <w:rsid w:val="00513F01"/>
    <w:rsid w:val="00513F49"/>
    <w:rsid w:val="00514329"/>
    <w:rsid w:val="005146FA"/>
    <w:rsid w:val="00514C86"/>
    <w:rsid w:val="005153AE"/>
    <w:rsid w:val="005156A0"/>
    <w:rsid w:val="005156E7"/>
    <w:rsid w:val="0051588C"/>
    <w:rsid w:val="00515B4A"/>
    <w:rsid w:val="00515CCA"/>
    <w:rsid w:val="00515FE9"/>
    <w:rsid w:val="005168BA"/>
    <w:rsid w:val="00516BB6"/>
    <w:rsid w:val="005177AC"/>
    <w:rsid w:val="00517D83"/>
    <w:rsid w:val="00517E1F"/>
    <w:rsid w:val="005201A3"/>
    <w:rsid w:val="005201F4"/>
    <w:rsid w:val="0052093E"/>
    <w:rsid w:val="00520A3B"/>
    <w:rsid w:val="00520C95"/>
    <w:rsid w:val="00520C9B"/>
    <w:rsid w:val="00520FE2"/>
    <w:rsid w:val="00521275"/>
    <w:rsid w:val="00521D61"/>
    <w:rsid w:val="00521EAD"/>
    <w:rsid w:val="005220B5"/>
    <w:rsid w:val="005222A5"/>
    <w:rsid w:val="00522597"/>
    <w:rsid w:val="00523AA1"/>
    <w:rsid w:val="00523F57"/>
    <w:rsid w:val="00524269"/>
    <w:rsid w:val="005250CA"/>
    <w:rsid w:val="00525448"/>
    <w:rsid w:val="00525661"/>
    <w:rsid w:val="005256DF"/>
    <w:rsid w:val="00525A0B"/>
    <w:rsid w:val="00525AB1"/>
    <w:rsid w:val="00525E0A"/>
    <w:rsid w:val="005263AC"/>
    <w:rsid w:val="00526501"/>
    <w:rsid w:val="005265DB"/>
    <w:rsid w:val="00526688"/>
    <w:rsid w:val="005267F0"/>
    <w:rsid w:val="0052715F"/>
    <w:rsid w:val="00527AA1"/>
    <w:rsid w:val="00527B93"/>
    <w:rsid w:val="00527EA1"/>
    <w:rsid w:val="00527FFD"/>
    <w:rsid w:val="005301B8"/>
    <w:rsid w:val="005303FF"/>
    <w:rsid w:val="00530436"/>
    <w:rsid w:val="0053056B"/>
    <w:rsid w:val="005307D5"/>
    <w:rsid w:val="00530980"/>
    <w:rsid w:val="00530BB0"/>
    <w:rsid w:val="00530EA7"/>
    <w:rsid w:val="00530FED"/>
    <w:rsid w:val="00531745"/>
    <w:rsid w:val="005319FF"/>
    <w:rsid w:val="00531BF5"/>
    <w:rsid w:val="00531DE5"/>
    <w:rsid w:val="00531FC5"/>
    <w:rsid w:val="005320EF"/>
    <w:rsid w:val="0053244C"/>
    <w:rsid w:val="005324FF"/>
    <w:rsid w:val="00532BA4"/>
    <w:rsid w:val="0053301A"/>
    <w:rsid w:val="005330C6"/>
    <w:rsid w:val="00533402"/>
    <w:rsid w:val="00533AE3"/>
    <w:rsid w:val="00533D11"/>
    <w:rsid w:val="00533D9E"/>
    <w:rsid w:val="00533DF1"/>
    <w:rsid w:val="00533E57"/>
    <w:rsid w:val="00533E83"/>
    <w:rsid w:val="00533ECD"/>
    <w:rsid w:val="005340E6"/>
    <w:rsid w:val="00534348"/>
    <w:rsid w:val="0053490B"/>
    <w:rsid w:val="005356F7"/>
    <w:rsid w:val="005358D8"/>
    <w:rsid w:val="00535911"/>
    <w:rsid w:val="00535D87"/>
    <w:rsid w:val="00535DD4"/>
    <w:rsid w:val="00535E27"/>
    <w:rsid w:val="00536007"/>
    <w:rsid w:val="005366CA"/>
    <w:rsid w:val="00536C17"/>
    <w:rsid w:val="00536CD9"/>
    <w:rsid w:val="00537225"/>
    <w:rsid w:val="00537741"/>
    <w:rsid w:val="0053786C"/>
    <w:rsid w:val="005378DA"/>
    <w:rsid w:val="00537ECE"/>
    <w:rsid w:val="0054020F"/>
    <w:rsid w:val="005402AA"/>
    <w:rsid w:val="00540316"/>
    <w:rsid w:val="005404FF"/>
    <w:rsid w:val="005407B4"/>
    <w:rsid w:val="0054087D"/>
    <w:rsid w:val="00540D00"/>
    <w:rsid w:val="00540DF4"/>
    <w:rsid w:val="00540E79"/>
    <w:rsid w:val="0054111B"/>
    <w:rsid w:val="005416BA"/>
    <w:rsid w:val="00541C5D"/>
    <w:rsid w:val="00541C61"/>
    <w:rsid w:val="00541CD8"/>
    <w:rsid w:val="00542058"/>
    <w:rsid w:val="005427FE"/>
    <w:rsid w:val="00542C32"/>
    <w:rsid w:val="00542F23"/>
    <w:rsid w:val="005442DB"/>
    <w:rsid w:val="00544449"/>
    <w:rsid w:val="00544CB9"/>
    <w:rsid w:val="0054524C"/>
    <w:rsid w:val="005457CA"/>
    <w:rsid w:val="00545961"/>
    <w:rsid w:val="00545A49"/>
    <w:rsid w:val="00545AEB"/>
    <w:rsid w:val="00545EDF"/>
    <w:rsid w:val="00546209"/>
    <w:rsid w:val="00546488"/>
    <w:rsid w:val="00546FF0"/>
    <w:rsid w:val="0054716D"/>
    <w:rsid w:val="005475F6"/>
    <w:rsid w:val="00547CB5"/>
    <w:rsid w:val="00547D1F"/>
    <w:rsid w:val="00547F41"/>
    <w:rsid w:val="00550127"/>
    <w:rsid w:val="005505A4"/>
    <w:rsid w:val="005507BD"/>
    <w:rsid w:val="00550E50"/>
    <w:rsid w:val="00550FAC"/>
    <w:rsid w:val="00551459"/>
    <w:rsid w:val="00551597"/>
    <w:rsid w:val="00552085"/>
    <w:rsid w:val="00552B91"/>
    <w:rsid w:val="00552DAD"/>
    <w:rsid w:val="0055354C"/>
    <w:rsid w:val="005539C3"/>
    <w:rsid w:val="00553A73"/>
    <w:rsid w:val="00553BF9"/>
    <w:rsid w:val="00553E5C"/>
    <w:rsid w:val="0055443C"/>
    <w:rsid w:val="005544C0"/>
    <w:rsid w:val="005546A0"/>
    <w:rsid w:val="00554A6B"/>
    <w:rsid w:val="00554C0E"/>
    <w:rsid w:val="00555213"/>
    <w:rsid w:val="0055531E"/>
    <w:rsid w:val="00555AC2"/>
    <w:rsid w:val="005562D8"/>
    <w:rsid w:val="0055639C"/>
    <w:rsid w:val="0055639D"/>
    <w:rsid w:val="00556C9B"/>
    <w:rsid w:val="00556FB9"/>
    <w:rsid w:val="00557018"/>
    <w:rsid w:val="005573B0"/>
    <w:rsid w:val="005573D1"/>
    <w:rsid w:val="005579D4"/>
    <w:rsid w:val="00557C9E"/>
    <w:rsid w:val="00557D91"/>
    <w:rsid w:val="00557DAD"/>
    <w:rsid w:val="0056011C"/>
    <w:rsid w:val="00560BEF"/>
    <w:rsid w:val="00560CD1"/>
    <w:rsid w:val="00560CF5"/>
    <w:rsid w:val="00560EF0"/>
    <w:rsid w:val="005611D5"/>
    <w:rsid w:val="0056127B"/>
    <w:rsid w:val="0056133E"/>
    <w:rsid w:val="00561C20"/>
    <w:rsid w:val="00561DE6"/>
    <w:rsid w:val="00561E62"/>
    <w:rsid w:val="005627E8"/>
    <w:rsid w:val="00562B08"/>
    <w:rsid w:val="00562C72"/>
    <w:rsid w:val="00562F6B"/>
    <w:rsid w:val="0056373C"/>
    <w:rsid w:val="00563A78"/>
    <w:rsid w:val="00563D83"/>
    <w:rsid w:val="0056400A"/>
    <w:rsid w:val="005646E4"/>
    <w:rsid w:val="0056498D"/>
    <w:rsid w:val="005649D0"/>
    <w:rsid w:val="00564E71"/>
    <w:rsid w:val="005655B4"/>
    <w:rsid w:val="00565658"/>
    <w:rsid w:val="00565AAB"/>
    <w:rsid w:val="005666DE"/>
    <w:rsid w:val="00566788"/>
    <w:rsid w:val="00566B32"/>
    <w:rsid w:val="00566E31"/>
    <w:rsid w:val="00566EF1"/>
    <w:rsid w:val="0056739E"/>
    <w:rsid w:val="00567568"/>
    <w:rsid w:val="005678F9"/>
    <w:rsid w:val="00567A77"/>
    <w:rsid w:val="00567C3A"/>
    <w:rsid w:val="00567F08"/>
    <w:rsid w:val="00567FEC"/>
    <w:rsid w:val="0057031E"/>
    <w:rsid w:val="00570AF0"/>
    <w:rsid w:val="00570D80"/>
    <w:rsid w:val="00571450"/>
    <w:rsid w:val="00571616"/>
    <w:rsid w:val="00571D0A"/>
    <w:rsid w:val="00572163"/>
    <w:rsid w:val="005726F0"/>
    <w:rsid w:val="005727E2"/>
    <w:rsid w:val="00572966"/>
    <w:rsid w:val="00572D23"/>
    <w:rsid w:val="00572D61"/>
    <w:rsid w:val="00572FFA"/>
    <w:rsid w:val="00573225"/>
    <w:rsid w:val="005732DB"/>
    <w:rsid w:val="005733A1"/>
    <w:rsid w:val="00573780"/>
    <w:rsid w:val="00573877"/>
    <w:rsid w:val="005738A5"/>
    <w:rsid w:val="00573970"/>
    <w:rsid w:val="00573DE5"/>
    <w:rsid w:val="00573F53"/>
    <w:rsid w:val="00574129"/>
    <w:rsid w:val="00574291"/>
    <w:rsid w:val="00574448"/>
    <w:rsid w:val="0057468C"/>
    <w:rsid w:val="00574F14"/>
    <w:rsid w:val="00575139"/>
    <w:rsid w:val="0057561A"/>
    <w:rsid w:val="005758E8"/>
    <w:rsid w:val="00575E3F"/>
    <w:rsid w:val="00575ED9"/>
    <w:rsid w:val="005764E3"/>
    <w:rsid w:val="00576929"/>
    <w:rsid w:val="00576A7C"/>
    <w:rsid w:val="005775A9"/>
    <w:rsid w:val="005776CD"/>
    <w:rsid w:val="00577980"/>
    <w:rsid w:val="00577BD4"/>
    <w:rsid w:val="00577C5A"/>
    <w:rsid w:val="00577D43"/>
    <w:rsid w:val="00580B9F"/>
    <w:rsid w:val="00581155"/>
    <w:rsid w:val="00581592"/>
    <w:rsid w:val="00581AA2"/>
    <w:rsid w:val="00581B7C"/>
    <w:rsid w:val="00581D81"/>
    <w:rsid w:val="00582037"/>
    <w:rsid w:val="005820C6"/>
    <w:rsid w:val="0058210D"/>
    <w:rsid w:val="005822BB"/>
    <w:rsid w:val="005824AE"/>
    <w:rsid w:val="005824B7"/>
    <w:rsid w:val="00582637"/>
    <w:rsid w:val="0058284C"/>
    <w:rsid w:val="005829A3"/>
    <w:rsid w:val="00583896"/>
    <w:rsid w:val="005838A1"/>
    <w:rsid w:val="005841FE"/>
    <w:rsid w:val="0058438A"/>
    <w:rsid w:val="00584A0D"/>
    <w:rsid w:val="00584A29"/>
    <w:rsid w:val="00584AB0"/>
    <w:rsid w:val="00584E3F"/>
    <w:rsid w:val="005853AB"/>
    <w:rsid w:val="00585B1C"/>
    <w:rsid w:val="00585B66"/>
    <w:rsid w:val="00585CA2"/>
    <w:rsid w:val="00585CB7"/>
    <w:rsid w:val="00586279"/>
    <w:rsid w:val="005866BF"/>
    <w:rsid w:val="005871CA"/>
    <w:rsid w:val="005877C0"/>
    <w:rsid w:val="00587B34"/>
    <w:rsid w:val="00587B97"/>
    <w:rsid w:val="00590044"/>
    <w:rsid w:val="00590601"/>
    <w:rsid w:val="0059083B"/>
    <w:rsid w:val="00590E76"/>
    <w:rsid w:val="00590F67"/>
    <w:rsid w:val="00591273"/>
    <w:rsid w:val="0059163C"/>
    <w:rsid w:val="00591894"/>
    <w:rsid w:val="00591EAF"/>
    <w:rsid w:val="00592445"/>
    <w:rsid w:val="005928C8"/>
    <w:rsid w:val="00592EE3"/>
    <w:rsid w:val="005930B0"/>
    <w:rsid w:val="0059314B"/>
    <w:rsid w:val="0059322A"/>
    <w:rsid w:val="0059325D"/>
    <w:rsid w:val="005939CB"/>
    <w:rsid w:val="00593D30"/>
    <w:rsid w:val="005940CD"/>
    <w:rsid w:val="00594597"/>
    <w:rsid w:val="00594D51"/>
    <w:rsid w:val="00594E60"/>
    <w:rsid w:val="00595254"/>
    <w:rsid w:val="00595466"/>
    <w:rsid w:val="00595562"/>
    <w:rsid w:val="00595682"/>
    <w:rsid w:val="00595D1E"/>
    <w:rsid w:val="00595F30"/>
    <w:rsid w:val="0059610B"/>
    <w:rsid w:val="0059629E"/>
    <w:rsid w:val="00596445"/>
    <w:rsid w:val="005968FE"/>
    <w:rsid w:val="0059693C"/>
    <w:rsid w:val="00596C75"/>
    <w:rsid w:val="00596EA9"/>
    <w:rsid w:val="005972C9"/>
    <w:rsid w:val="00597399"/>
    <w:rsid w:val="00597A13"/>
    <w:rsid w:val="00597C14"/>
    <w:rsid w:val="00597D49"/>
    <w:rsid w:val="00597E9F"/>
    <w:rsid w:val="005A0156"/>
    <w:rsid w:val="005A017B"/>
    <w:rsid w:val="005A01AE"/>
    <w:rsid w:val="005A062D"/>
    <w:rsid w:val="005A0E01"/>
    <w:rsid w:val="005A10CE"/>
    <w:rsid w:val="005A12DC"/>
    <w:rsid w:val="005A1351"/>
    <w:rsid w:val="005A1640"/>
    <w:rsid w:val="005A17B6"/>
    <w:rsid w:val="005A24A5"/>
    <w:rsid w:val="005A2692"/>
    <w:rsid w:val="005A26AD"/>
    <w:rsid w:val="005A2B76"/>
    <w:rsid w:val="005A2D47"/>
    <w:rsid w:val="005A3017"/>
    <w:rsid w:val="005A35FF"/>
    <w:rsid w:val="005A3767"/>
    <w:rsid w:val="005A3923"/>
    <w:rsid w:val="005A39A1"/>
    <w:rsid w:val="005A3B1C"/>
    <w:rsid w:val="005A43B7"/>
    <w:rsid w:val="005A4974"/>
    <w:rsid w:val="005A4FC0"/>
    <w:rsid w:val="005A5453"/>
    <w:rsid w:val="005A5686"/>
    <w:rsid w:val="005A68EC"/>
    <w:rsid w:val="005A6BE4"/>
    <w:rsid w:val="005A7428"/>
    <w:rsid w:val="005A78E9"/>
    <w:rsid w:val="005A7DD0"/>
    <w:rsid w:val="005A7E4F"/>
    <w:rsid w:val="005A7FA7"/>
    <w:rsid w:val="005B0B15"/>
    <w:rsid w:val="005B0BC1"/>
    <w:rsid w:val="005B0D8E"/>
    <w:rsid w:val="005B0E61"/>
    <w:rsid w:val="005B1282"/>
    <w:rsid w:val="005B1507"/>
    <w:rsid w:val="005B1525"/>
    <w:rsid w:val="005B17CD"/>
    <w:rsid w:val="005B2170"/>
    <w:rsid w:val="005B24C9"/>
    <w:rsid w:val="005B29E8"/>
    <w:rsid w:val="005B2CB1"/>
    <w:rsid w:val="005B2ECD"/>
    <w:rsid w:val="005B3142"/>
    <w:rsid w:val="005B355A"/>
    <w:rsid w:val="005B395B"/>
    <w:rsid w:val="005B3A9C"/>
    <w:rsid w:val="005B3CD0"/>
    <w:rsid w:val="005B3D79"/>
    <w:rsid w:val="005B462E"/>
    <w:rsid w:val="005B46D6"/>
    <w:rsid w:val="005B473D"/>
    <w:rsid w:val="005B4BB3"/>
    <w:rsid w:val="005B4C34"/>
    <w:rsid w:val="005B4E71"/>
    <w:rsid w:val="005B4F8F"/>
    <w:rsid w:val="005B5054"/>
    <w:rsid w:val="005B520D"/>
    <w:rsid w:val="005B5244"/>
    <w:rsid w:val="005B52C8"/>
    <w:rsid w:val="005B58C5"/>
    <w:rsid w:val="005B5BED"/>
    <w:rsid w:val="005B5E3B"/>
    <w:rsid w:val="005B6213"/>
    <w:rsid w:val="005B66B1"/>
    <w:rsid w:val="005B70D9"/>
    <w:rsid w:val="005B7684"/>
    <w:rsid w:val="005B7746"/>
    <w:rsid w:val="005B77EA"/>
    <w:rsid w:val="005B77FF"/>
    <w:rsid w:val="005B783A"/>
    <w:rsid w:val="005B7A78"/>
    <w:rsid w:val="005B7AB0"/>
    <w:rsid w:val="005B7F28"/>
    <w:rsid w:val="005C02C8"/>
    <w:rsid w:val="005C0977"/>
    <w:rsid w:val="005C0CFD"/>
    <w:rsid w:val="005C0DAD"/>
    <w:rsid w:val="005C0EA4"/>
    <w:rsid w:val="005C12D3"/>
    <w:rsid w:val="005C15B2"/>
    <w:rsid w:val="005C258C"/>
    <w:rsid w:val="005C2775"/>
    <w:rsid w:val="005C296E"/>
    <w:rsid w:val="005C2A8D"/>
    <w:rsid w:val="005C313E"/>
    <w:rsid w:val="005C3563"/>
    <w:rsid w:val="005C41F3"/>
    <w:rsid w:val="005C4392"/>
    <w:rsid w:val="005C4B4C"/>
    <w:rsid w:val="005C4FF7"/>
    <w:rsid w:val="005C538B"/>
    <w:rsid w:val="005C5A81"/>
    <w:rsid w:val="005C5AD6"/>
    <w:rsid w:val="005C5B7F"/>
    <w:rsid w:val="005C5CDB"/>
    <w:rsid w:val="005C5D82"/>
    <w:rsid w:val="005C6014"/>
    <w:rsid w:val="005C644A"/>
    <w:rsid w:val="005C67CE"/>
    <w:rsid w:val="005C67F8"/>
    <w:rsid w:val="005C69E0"/>
    <w:rsid w:val="005C6A73"/>
    <w:rsid w:val="005C6D7D"/>
    <w:rsid w:val="005C7391"/>
    <w:rsid w:val="005C7521"/>
    <w:rsid w:val="005C7721"/>
    <w:rsid w:val="005C7765"/>
    <w:rsid w:val="005C7C62"/>
    <w:rsid w:val="005D00E4"/>
    <w:rsid w:val="005D013F"/>
    <w:rsid w:val="005D05AE"/>
    <w:rsid w:val="005D0628"/>
    <w:rsid w:val="005D0653"/>
    <w:rsid w:val="005D0D45"/>
    <w:rsid w:val="005D0D4D"/>
    <w:rsid w:val="005D0DF7"/>
    <w:rsid w:val="005D1023"/>
    <w:rsid w:val="005D12EE"/>
    <w:rsid w:val="005D134F"/>
    <w:rsid w:val="005D1E7D"/>
    <w:rsid w:val="005D2E0A"/>
    <w:rsid w:val="005D2F39"/>
    <w:rsid w:val="005D3281"/>
    <w:rsid w:val="005D32A2"/>
    <w:rsid w:val="005D3D10"/>
    <w:rsid w:val="005D3DAE"/>
    <w:rsid w:val="005D3FEA"/>
    <w:rsid w:val="005D5651"/>
    <w:rsid w:val="005D566F"/>
    <w:rsid w:val="005D5E8B"/>
    <w:rsid w:val="005D64C1"/>
    <w:rsid w:val="005D6525"/>
    <w:rsid w:val="005D6A75"/>
    <w:rsid w:val="005D6AAA"/>
    <w:rsid w:val="005D6C3E"/>
    <w:rsid w:val="005D703E"/>
    <w:rsid w:val="005D772B"/>
    <w:rsid w:val="005E0501"/>
    <w:rsid w:val="005E0937"/>
    <w:rsid w:val="005E0FEB"/>
    <w:rsid w:val="005E1830"/>
    <w:rsid w:val="005E199D"/>
    <w:rsid w:val="005E1BCF"/>
    <w:rsid w:val="005E1C9D"/>
    <w:rsid w:val="005E1DA4"/>
    <w:rsid w:val="005E3041"/>
    <w:rsid w:val="005E343D"/>
    <w:rsid w:val="005E35B9"/>
    <w:rsid w:val="005E38D9"/>
    <w:rsid w:val="005E3EB0"/>
    <w:rsid w:val="005E4200"/>
    <w:rsid w:val="005E4447"/>
    <w:rsid w:val="005E45CC"/>
    <w:rsid w:val="005E4CD5"/>
    <w:rsid w:val="005E4F5C"/>
    <w:rsid w:val="005E515F"/>
    <w:rsid w:val="005E5620"/>
    <w:rsid w:val="005E5866"/>
    <w:rsid w:val="005E62F3"/>
    <w:rsid w:val="005E65E9"/>
    <w:rsid w:val="005E679F"/>
    <w:rsid w:val="005E6853"/>
    <w:rsid w:val="005E686F"/>
    <w:rsid w:val="005E721F"/>
    <w:rsid w:val="005E7662"/>
    <w:rsid w:val="005E7677"/>
    <w:rsid w:val="005E7C8E"/>
    <w:rsid w:val="005E7EC6"/>
    <w:rsid w:val="005F0003"/>
    <w:rsid w:val="005F00DE"/>
    <w:rsid w:val="005F02C9"/>
    <w:rsid w:val="005F02D1"/>
    <w:rsid w:val="005F0599"/>
    <w:rsid w:val="005F0C2A"/>
    <w:rsid w:val="005F0C60"/>
    <w:rsid w:val="005F0CCC"/>
    <w:rsid w:val="005F0DFA"/>
    <w:rsid w:val="005F1B75"/>
    <w:rsid w:val="005F2595"/>
    <w:rsid w:val="005F2756"/>
    <w:rsid w:val="005F2B73"/>
    <w:rsid w:val="005F3209"/>
    <w:rsid w:val="005F3548"/>
    <w:rsid w:val="005F3C2C"/>
    <w:rsid w:val="005F3DB0"/>
    <w:rsid w:val="005F3F8B"/>
    <w:rsid w:val="005F411A"/>
    <w:rsid w:val="005F496D"/>
    <w:rsid w:val="005F5644"/>
    <w:rsid w:val="005F572F"/>
    <w:rsid w:val="005F579A"/>
    <w:rsid w:val="005F5867"/>
    <w:rsid w:val="005F646D"/>
    <w:rsid w:val="005F6689"/>
    <w:rsid w:val="005F6B87"/>
    <w:rsid w:val="005F7901"/>
    <w:rsid w:val="005F7A3F"/>
    <w:rsid w:val="005F7E49"/>
    <w:rsid w:val="006000DE"/>
    <w:rsid w:val="00600951"/>
    <w:rsid w:val="006009D5"/>
    <w:rsid w:val="00600D2B"/>
    <w:rsid w:val="00600E9C"/>
    <w:rsid w:val="0060112A"/>
    <w:rsid w:val="00601F4E"/>
    <w:rsid w:val="006020F9"/>
    <w:rsid w:val="00602128"/>
    <w:rsid w:val="006028BF"/>
    <w:rsid w:val="006029C1"/>
    <w:rsid w:val="00602D97"/>
    <w:rsid w:val="00602EB6"/>
    <w:rsid w:val="006030B8"/>
    <w:rsid w:val="00603453"/>
    <w:rsid w:val="0060391F"/>
    <w:rsid w:val="00604197"/>
    <w:rsid w:val="006045F0"/>
    <w:rsid w:val="006049A7"/>
    <w:rsid w:val="00604DB8"/>
    <w:rsid w:val="00604E7B"/>
    <w:rsid w:val="00604F62"/>
    <w:rsid w:val="0060505F"/>
    <w:rsid w:val="00605552"/>
    <w:rsid w:val="00605651"/>
    <w:rsid w:val="00605A44"/>
    <w:rsid w:val="00605B43"/>
    <w:rsid w:val="00605B6D"/>
    <w:rsid w:val="00606017"/>
    <w:rsid w:val="006060C3"/>
    <w:rsid w:val="00606AD5"/>
    <w:rsid w:val="0060758C"/>
    <w:rsid w:val="00607E29"/>
    <w:rsid w:val="00610188"/>
    <w:rsid w:val="006105DD"/>
    <w:rsid w:val="0061143C"/>
    <w:rsid w:val="00611805"/>
    <w:rsid w:val="00611CE0"/>
    <w:rsid w:val="00611EEC"/>
    <w:rsid w:val="00612825"/>
    <w:rsid w:val="00612BC2"/>
    <w:rsid w:val="00612C0C"/>
    <w:rsid w:val="00612DD8"/>
    <w:rsid w:val="00613521"/>
    <w:rsid w:val="00613B1F"/>
    <w:rsid w:val="00613BE0"/>
    <w:rsid w:val="00614096"/>
    <w:rsid w:val="006143EC"/>
    <w:rsid w:val="006144EA"/>
    <w:rsid w:val="00615174"/>
    <w:rsid w:val="00615219"/>
    <w:rsid w:val="006155DC"/>
    <w:rsid w:val="00615B0C"/>
    <w:rsid w:val="00615CDE"/>
    <w:rsid w:val="00615FC3"/>
    <w:rsid w:val="006162AB"/>
    <w:rsid w:val="006162E8"/>
    <w:rsid w:val="00616A62"/>
    <w:rsid w:val="00617518"/>
    <w:rsid w:val="00617D86"/>
    <w:rsid w:val="0062004B"/>
    <w:rsid w:val="0062006D"/>
    <w:rsid w:val="006206DF"/>
    <w:rsid w:val="0062090C"/>
    <w:rsid w:val="00620F89"/>
    <w:rsid w:val="00621796"/>
    <w:rsid w:val="0062191E"/>
    <w:rsid w:val="00621C75"/>
    <w:rsid w:val="00621C94"/>
    <w:rsid w:val="00621E2D"/>
    <w:rsid w:val="006225C3"/>
    <w:rsid w:val="006227AD"/>
    <w:rsid w:val="006227D6"/>
    <w:rsid w:val="00622F7A"/>
    <w:rsid w:val="00623A4E"/>
    <w:rsid w:val="00624F62"/>
    <w:rsid w:val="0062506B"/>
    <w:rsid w:val="006250E9"/>
    <w:rsid w:val="00625242"/>
    <w:rsid w:val="00625471"/>
    <w:rsid w:val="00625D9D"/>
    <w:rsid w:val="00625EBA"/>
    <w:rsid w:val="006261E2"/>
    <w:rsid w:val="00626351"/>
    <w:rsid w:val="00626680"/>
    <w:rsid w:val="0062679E"/>
    <w:rsid w:val="00626D95"/>
    <w:rsid w:val="0062747A"/>
    <w:rsid w:val="00627752"/>
    <w:rsid w:val="00627AC6"/>
    <w:rsid w:val="00630592"/>
    <w:rsid w:val="0063095E"/>
    <w:rsid w:val="006309E7"/>
    <w:rsid w:val="006310F0"/>
    <w:rsid w:val="00631281"/>
    <w:rsid w:val="0063141D"/>
    <w:rsid w:val="0063144C"/>
    <w:rsid w:val="00631C6E"/>
    <w:rsid w:val="00631DA1"/>
    <w:rsid w:val="00632247"/>
    <w:rsid w:val="006322E4"/>
    <w:rsid w:val="006331F1"/>
    <w:rsid w:val="00633898"/>
    <w:rsid w:val="0063392F"/>
    <w:rsid w:val="00633A99"/>
    <w:rsid w:val="006340C6"/>
    <w:rsid w:val="00634322"/>
    <w:rsid w:val="00634483"/>
    <w:rsid w:val="006346F4"/>
    <w:rsid w:val="00635024"/>
    <w:rsid w:val="00635301"/>
    <w:rsid w:val="006355D8"/>
    <w:rsid w:val="00635714"/>
    <w:rsid w:val="00635820"/>
    <w:rsid w:val="00635974"/>
    <w:rsid w:val="006359FD"/>
    <w:rsid w:val="00635A23"/>
    <w:rsid w:val="00635B3B"/>
    <w:rsid w:val="00635CB5"/>
    <w:rsid w:val="00635CFB"/>
    <w:rsid w:val="00635E95"/>
    <w:rsid w:val="006363D0"/>
    <w:rsid w:val="0063659B"/>
    <w:rsid w:val="006365F1"/>
    <w:rsid w:val="0063669F"/>
    <w:rsid w:val="00636B82"/>
    <w:rsid w:val="006370CE"/>
    <w:rsid w:val="00637699"/>
    <w:rsid w:val="00637884"/>
    <w:rsid w:val="00637898"/>
    <w:rsid w:val="00637BA2"/>
    <w:rsid w:val="00640005"/>
    <w:rsid w:val="006405FC"/>
    <w:rsid w:val="00640636"/>
    <w:rsid w:val="00640E21"/>
    <w:rsid w:val="00640EF5"/>
    <w:rsid w:val="006414B0"/>
    <w:rsid w:val="00641930"/>
    <w:rsid w:val="00641B74"/>
    <w:rsid w:val="0064275E"/>
    <w:rsid w:val="006429F7"/>
    <w:rsid w:val="00642DB9"/>
    <w:rsid w:val="00642FF8"/>
    <w:rsid w:val="0064315A"/>
    <w:rsid w:val="0064340D"/>
    <w:rsid w:val="00643E31"/>
    <w:rsid w:val="00643E83"/>
    <w:rsid w:val="00644230"/>
    <w:rsid w:val="0064429C"/>
    <w:rsid w:val="00644378"/>
    <w:rsid w:val="006449BB"/>
    <w:rsid w:val="00644FE4"/>
    <w:rsid w:val="006452E3"/>
    <w:rsid w:val="00645473"/>
    <w:rsid w:val="0064552C"/>
    <w:rsid w:val="0064557A"/>
    <w:rsid w:val="00645651"/>
    <w:rsid w:val="0064664A"/>
    <w:rsid w:val="00646921"/>
    <w:rsid w:val="00646D1B"/>
    <w:rsid w:val="006472BC"/>
    <w:rsid w:val="0064789A"/>
    <w:rsid w:val="00647998"/>
    <w:rsid w:val="00647F0C"/>
    <w:rsid w:val="00647F3E"/>
    <w:rsid w:val="0065014B"/>
    <w:rsid w:val="006501A9"/>
    <w:rsid w:val="0065030D"/>
    <w:rsid w:val="00650C02"/>
    <w:rsid w:val="00650C37"/>
    <w:rsid w:val="00650CAB"/>
    <w:rsid w:val="00651019"/>
    <w:rsid w:val="00651171"/>
    <w:rsid w:val="006514E6"/>
    <w:rsid w:val="00651EA5"/>
    <w:rsid w:val="00651EF5"/>
    <w:rsid w:val="00652091"/>
    <w:rsid w:val="0065289B"/>
    <w:rsid w:val="00652C11"/>
    <w:rsid w:val="0065335D"/>
    <w:rsid w:val="006533AF"/>
    <w:rsid w:val="00653F72"/>
    <w:rsid w:val="00654110"/>
    <w:rsid w:val="006541D5"/>
    <w:rsid w:val="006547E6"/>
    <w:rsid w:val="0065480A"/>
    <w:rsid w:val="00655558"/>
    <w:rsid w:val="0065567D"/>
    <w:rsid w:val="0065584B"/>
    <w:rsid w:val="00655A58"/>
    <w:rsid w:val="00655B06"/>
    <w:rsid w:val="00655C8F"/>
    <w:rsid w:val="00655D65"/>
    <w:rsid w:val="00656428"/>
    <w:rsid w:val="006565B1"/>
    <w:rsid w:val="00656C13"/>
    <w:rsid w:val="00656C94"/>
    <w:rsid w:val="006572E9"/>
    <w:rsid w:val="00657A31"/>
    <w:rsid w:val="00657B7E"/>
    <w:rsid w:val="00657FCE"/>
    <w:rsid w:val="006600D0"/>
    <w:rsid w:val="00660189"/>
    <w:rsid w:val="0066039F"/>
    <w:rsid w:val="006603BF"/>
    <w:rsid w:val="00660458"/>
    <w:rsid w:val="006605BB"/>
    <w:rsid w:val="006614D4"/>
    <w:rsid w:val="00661E5F"/>
    <w:rsid w:val="00661EB3"/>
    <w:rsid w:val="00661EBF"/>
    <w:rsid w:val="0066238F"/>
    <w:rsid w:val="006629BF"/>
    <w:rsid w:val="00662B81"/>
    <w:rsid w:val="00662DF3"/>
    <w:rsid w:val="00663128"/>
    <w:rsid w:val="006631B1"/>
    <w:rsid w:val="00663727"/>
    <w:rsid w:val="00663A64"/>
    <w:rsid w:val="00663C05"/>
    <w:rsid w:val="00663F6B"/>
    <w:rsid w:val="0066437B"/>
    <w:rsid w:val="00664401"/>
    <w:rsid w:val="00664614"/>
    <w:rsid w:val="00664ADB"/>
    <w:rsid w:val="00664FD8"/>
    <w:rsid w:val="006651AD"/>
    <w:rsid w:val="00665BBA"/>
    <w:rsid w:val="006663AE"/>
    <w:rsid w:val="0066646F"/>
    <w:rsid w:val="00666FC3"/>
    <w:rsid w:val="0066733D"/>
    <w:rsid w:val="006675B7"/>
    <w:rsid w:val="0066787C"/>
    <w:rsid w:val="00670101"/>
    <w:rsid w:val="00670B71"/>
    <w:rsid w:val="00670CD3"/>
    <w:rsid w:val="006711EA"/>
    <w:rsid w:val="0067177E"/>
    <w:rsid w:val="006717F4"/>
    <w:rsid w:val="00671934"/>
    <w:rsid w:val="00671AC6"/>
    <w:rsid w:val="00671B31"/>
    <w:rsid w:val="00671C38"/>
    <w:rsid w:val="00672040"/>
    <w:rsid w:val="00672471"/>
    <w:rsid w:val="0067266E"/>
    <w:rsid w:val="00673085"/>
    <w:rsid w:val="006731B3"/>
    <w:rsid w:val="006732CB"/>
    <w:rsid w:val="00673733"/>
    <w:rsid w:val="006737F0"/>
    <w:rsid w:val="00673B2C"/>
    <w:rsid w:val="00673BE1"/>
    <w:rsid w:val="00673D1A"/>
    <w:rsid w:val="006744BE"/>
    <w:rsid w:val="00674513"/>
    <w:rsid w:val="006746EA"/>
    <w:rsid w:val="00674818"/>
    <w:rsid w:val="006749A4"/>
    <w:rsid w:val="00674E6C"/>
    <w:rsid w:val="00674EC6"/>
    <w:rsid w:val="00676166"/>
    <w:rsid w:val="00676345"/>
    <w:rsid w:val="0067656B"/>
    <w:rsid w:val="0067664A"/>
    <w:rsid w:val="00676BE2"/>
    <w:rsid w:val="00676CC4"/>
    <w:rsid w:val="00676D65"/>
    <w:rsid w:val="00676F0B"/>
    <w:rsid w:val="006771B6"/>
    <w:rsid w:val="006774DB"/>
    <w:rsid w:val="00677793"/>
    <w:rsid w:val="006779AE"/>
    <w:rsid w:val="006779F3"/>
    <w:rsid w:val="00677A86"/>
    <w:rsid w:val="006803AD"/>
    <w:rsid w:val="0068064D"/>
    <w:rsid w:val="00680DA1"/>
    <w:rsid w:val="006810B8"/>
    <w:rsid w:val="00681A4F"/>
    <w:rsid w:val="00681E8C"/>
    <w:rsid w:val="00682038"/>
    <w:rsid w:val="006823CB"/>
    <w:rsid w:val="0068247D"/>
    <w:rsid w:val="006824CF"/>
    <w:rsid w:val="00683399"/>
    <w:rsid w:val="00683A3D"/>
    <w:rsid w:val="00683A4B"/>
    <w:rsid w:val="00683F47"/>
    <w:rsid w:val="006840AD"/>
    <w:rsid w:val="0068466F"/>
    <w:rsid w:val="00685235"/>
    <w:rsid w:val="00685236"/>
    <w:rsid w:val="00685981"/>
    <w:rsid w:val="00686373"/>
    <w:rsid w:val="0068649E"/>
    <w:rsid w:val="00686ADB"/>
    <w:rsid w:val="00686B0A"/>
    <w:rsid w:val="00686CE5"/>
    <w:rsid w:val="00686E02"/>
    <w:rsid w:val="006872D6"/>
    <w:rsid w:val="00687CBB"/>
    <w:rsid w:val="00690587"/>
    <w:rsid w:val="00690D0D"/>
    <w:rsid w:val="0069105E"/>
    <w:rsid w:val="0069105F"/>
    <w:rsid w:val="006912EB"/>
    <w:rsid w:val="00691310"/>
    <w:rsid w:val="006915B7"/>
    <w:rsid w:val="006917EA"/>
    <w:rsid w:val="00691957"/>
    <w:rsid w:val="00692A3E"/>
    <w:rsid w:val="00692AFE"/>
    <w:rsid w:val="00692B60"/>
    <w:rsid w:val="00692CFE"/>
    <w:rsid w:val="00693467"/>
    <w:rsid w:val="0069356C"/>
    <w:rsid w:val="00693C70"/>
    <w:rsid w:val="00693D17"/>
    <w:rsid w:val="00693DB0"/>
    <w:rsid w:val="00694344"/>
    <w:rsid w:val="00694535"/>
    <w:rsid w:val="00694584"/>
    <w:rsid w:val="00694786"/>
    <w:rsid w:val="00694843"/>
    <w:rsid w:val="00694950"/>
    <w:rsid w:val="00694CD6"/>
    <w:rsid w:val="0069503C"/>
    <w:rsid w:val="006958A9"/>
    <w:rsid w:val="00695E62"/>
    <w:rsid w:val="006962BA"/>
    <w:rsid w:val="00696D12"/>
    <w:rsid w:val="00696DAF"/>
    <w:rsid w:val="00696F28"/>
    <w:rsid w:val="0069725A"/>
    <w:rsid w:val="006972E7"/>
    <w:rsid w:val="0069744C"/>
    <w:rsid w:val="0069763C"/>
    <w:rsid w:val="0069791C"/>
    <w:rsid w:val="00697934"/>
    <w:rsid w:val="00697D7C"/>
    <w:rsid w:val="006A010E"/>
    <w:rsid w:val="006A01DA"/>
    <w:rsid w:val="006A0CF4"/>
    <w:rsid w:val="006A0F55"/>
    <w:rsid w:val="006A1414"/>
    <w:rsid w:val="006A1478"/>
    <w:rsid w:val="006A1708"/>
    <w:rsid w:val="006A179D"/>
    <w:rsid w:val="006A1F85"/>
    <w:rsid w:val="006A2266"/>
    <w:rsid w:val="006A25F3"/>
    <w:rsid w:val="006A277A"/>
    <w:rsid w:val="006A2819"/>
    <w:rsid w:val="006A2837"/>
    <w:rsid w:val="006A2B2B"/>
    <w:rsid w:val="006A2B4F"/>
    <w:rsid w:val="006A2BE6"/>
    <w:rsid w:val="006A2D3D"/>
    <w:rsid w:val="006A2DF9"/>
    <w:rsid w:val="006A3009"/>
    <w:rsid w:val="006A317C"/>
    <w:rsid w:val="006A3448"/>
    <w:rsid w:val="006A3881"/>
    <w:rsid w:val="006A3B77"/>
    <w:rsid w:val="006A3FE6"/>
    <w:rsid w:val="006A4000"/>
    <w:rsid w:val="006A4421"/>
    <w:rsid w:val="006A44E1"/>
    <w:rsid w:val="006A49F3"/>
    <w:rsid w:val="006A49FA"/>
    <w:rsid w:val="006A4A4D"/>
    <w:rsid w:val="006A4F1E"/>
    <w:rsid w:val="006A5066"/>
    <w:rsid w:val="006A5166"/>
    <w:rsid w:val="006A532C"/>
    <w:rsid w:val="006A5560"/>
    <w:rsid w:val="006A5E09"/>
    <w:rsid w:val="006A60A5"/>
    <w:rsid w:val="006A6461"/>
    <w:rsid w:val="006A6893"/>
    <w:rsid w:val="006A6A84"/>
    <w:rsid w:val="006A70CD"/>
    <w:rsid w:val="006A7874"/>
    <w:rsid w:val="006A79E6"/>
    <w:rsid w:val="006A7C1F"/>
    <w:rsid w:val="006B067A"/>
    <w:rsid w:val="006B0E70"/>
    <w:rsid w:val="006B11DA"/>
    <w:rsid w:val="006B15FA"/>
    <w:rsid w:val="006B16A2"/>
    <w:rsid w:val="006B1C56"/>
    <w:rsid w:val="006B1C67"/>
    <w:rsid w:val="006B1D49"/>
    <w:rsid w:val="006B1EBA"/>
    <w:rsid w:val="006B21C4"/>
    <w:rsid w:val="006B21CE"/>
    <w:rsid w:val="006B2DEB"/>
    <w:rsid w:val="006B2F4B"/>
    <w:rsid w:val="006B3232"/>
    <w:rsid w:val="006B335E"/>
    <w:rsid w:val="006B376F"/>
    <w:rsid w:val="006B384E"/>
    <w:rsid w:val="006B4A54"/>
    <w:rsid w:val="006B4C4F"/>
    <w:rsid w:val="006B4DBF"/>
    <w:rsid w:val="006B577C"/>
    <w:rsid w:val="006B5885"/>
    <w:rsid w:val="006B63D8"/>
    <w:rsid w:val="006B652B"/>
    <w:rsid w:val="006B6534"/>
    <w:rsid w:val="006B6B25"/>
    <w:rsid w:val="006B7287"/>
    <w:rsid w:val="006B7304"/>
    <w:rsid w:val="006B73D5"/>
    <w:rsid w:val="006B7B7E"/>
    <w:rsid w:val="006B7CC9"/>
    <w:rsid w:val="006C0006"/>
    <w:rsid w:val="006C0263"/>
    <w:rsid w:val="006C028C"/>
    <w:rsid w:val="006C069B"/>
    <w:rsid w:val="006C0940"/>
    <w:rsid w:val="006C0DA2"/>
    <w:rsid w:val="006C1115"/>
    <w:rsid w:val="006C116D"/>
    <w:rsid w:val="006C1388"/>
    <w:rsid w:val="006C19F4"/>
    <w:rsid w:val="006C1A83"/>
    <w:rsid w:val="006C2077"/>
    <w:rsid w:val="006C21B1"/>
    <w:rsid w:val="006C22DB"/>
    <w:rsid w:val="006C2734"/>
    <w:rsid w:val="006C2CF5"/>
    <w:rsid w:val="006C31EA"/>
    <w:rsid w:val="006C34FD"/>
    <w:rsid w:val="006C39EA"/>
    <w:rsid w:val="006C3B26"/>
    <w:rsid w:val="006C4063"/>
    <w:rsid w:val="006C425D"/>
    <w:rsid w:val="006C4506"/>
    <w:rsid w:val="006C4AA2"/>
    <w:rsid w:val="006C4AF0"/>
    <w:rsid w:val="006C5101"/>
    <w:rsid w:val="006C594F"/>
    <w:rsid w:val="006C59B0"/>
    <w:rsid w:val="006C5DDC"/>
    <w:rsid w:val="006C6865"/>
    <w:rsid w:val="006C6C6C"/>
    <w:rsid w:val="006C6E0D"/>
    <w:rsid w:val="006C7110"/>
    <w:rsid w:val="006C729C"/>
    <w:rsid w:val="006C7418"/>
    <w:rsid w:val="006C7C14"/>
    <w:rsid w:val="006C7CBA"/>
    <w:rsid w:val="006D036C"/>
    <w:rsid w:val="006D0885"/>
    <w:rsid w:val="006D0BD0"/>
    <w:rsid w:val="006D0BDA"/>
    <w:rsid w:val="006D1326"/>
    <w:rsid w:val="006D14FF"/>
    <w:rsid w:val="006D1913"/>
    <w:rsid w:val="006D2133"/>
    <w:rsid w:val="006D2159"/>
    <w:rsid w:val="006D2718"/>
    <w:rsid w:val="006D2A1A"/>
    <w:rsid w:val="006D2D57"/>
    <w:rsid w:val="006D2DEA"/>
    <w:rsid w:val="006D3724"/>
    <w:rsid w:val="006D3A5D"/>
    <w:rsid w:val="006D3AF0"/>
    <w:rsid w:val="006D3B06"/>
    <w:rsid w:val="006D3E0C"/>
    <w:rsid w:val="006D3E83"/>
    <w:rsid w:val="006D4077"/>
    <w:rsid w:val="006D48C8"/>
    <w:rsid w:val="006D4A13"/>
    <w:rsid w:val="006D4D8B"/>
    <w:rsid w:val="006D4E72"/>
    <w:rsid w:val="006D5CC0"/>
    <w:rsid w:val="006D5DF7"/>
    <w:rsid w:val="006D61EB"/>
    <w:rsid w:val="006D631B"/>
    <w:rsid w:val="006D634B"/>
    <w:rsid w:val="006D6360"/>
    <w:rsid w:val="006D6E6A"/>
    <w:rsid w:val="006D710D"/>
    <w:rsid w:val="006D72A3"/>
    <w:rsid w:val="006D7451"/>
    <w:rsid w:val="006D79CC"/>
    <w:rsid w:val="006D7B36"/>
    <w:rsid w:val="006D7D17"/>
    <w:rsid w:val="006D7FE9"/>
    <w:rsid w:val="006E0076"/>
    <w:rsid w:val="006E022B"/>
    <w:rsid w:val="006E04C2"/>
    <w:rsid w:val="006E0940"/>
    <w:rsid w:val="006E0953"/>
    <w:rsid w:val="006E0A94"/>
    <w:rsid w:val="006E10C9"/>
    <w:rsid w:val="006E1219"/>
    <w:rsid w:val="006E164E"/>
    <w:rsid w:val="006E1F7A"/>
    <w:rsid w:val="006E216E"/>
    <w:rsid w:val="006E2464"/>
    <w:rsid w:val="006E25B4"/>
    <w:rsid w:val="006E2BDC"/>
    <w:rsid w:val="006E2D20"/>
    <w:rsid w:val="006E2D9E"/>
    <w:rsid w:val="006E2F2E"/>
    <w:rsid w:val="006E33DF"/>
    <w:rsid w:val="006E360F"/>
    <w:rsid w:val="006E3A12"/>
    <w:rsid w:val="006E40EB"/>
    <w:rsid w:val="006E4B8A"/>
    <w:rsid w:val="006E5049"/>
    <w:rsid w:val="006E5157"/>
    <w:rsid w:val="006E55BB"/>
    <w:rsid w:val="006E560B"/>
    <w:rsid w:val="006E5670"/>
    <w:rsid w:val="006E5740"/>
    <w:rsid w:val="006E6091"/>
    <w:rsid w:val="006E6C02"/>
    <w:rsid w:val="006E6F30"/>
    <w:rsid w:val="006E71D2"/>
    <w:rsid w:val="006E7817"/>
    <w:rsid w:val="006E7BEE"/>
    <w:rsid w:val="006F00B5"/>
    <w:rsid w:val="006F01D1"/>
    <w:rsid w:val="006F0467"/>
    <w:rsid w:val="006F0D12"/>
    <w:rsid w:val="006F0D29"/>
    <w:rsid w:val="006F102B"/>
    <w:rsid w:val="006F1296"/>
    <w:rsid w:val="006F1A88"/>
    <w:rsid w:val="006F2488"/>
    <w:rsid w:val="006F2C9B"/>
    <w:rsid w:val="006F3B21"/>
    <w:rsid w:val="006F41CE"/>
    <w:rsid w:val="006F4361"/>
    <w:rsid w:val="006F4534"/>
    <w:rsid w:val="006F5021"/>
    <w:rsid w:val="006F5027"/>
    <w:rsid w:val="006F51B0"/>
    <w:rsid w:val="006F58B9"/>
    <w:rsid w:val="006F5C2D"/>
    <w:rsid w:val="006F5D96"/>
    <w:rsid w:val="006F609C"/>
    <w:rsid w:val="006F624E"/>
    <w:rsid w:val="006F6332"/>
    <w:rsid w:val="006F68EA"/>
    <w:rsid w:val="006F6B98"/>
    <w:rsid w:val="006F6BEE"/>
    <w:rsid w:val="006F6C49"/>
    <w:rsid w:val="006F72DA"/>
    <w:rsid w:val="006F72EB"/>
    <w:rsid w:val="006F738D"/>
    <w:rsid w:val="006F7E34"/>
    <w:rsid w:val="00700007"/>
    <w:rsid w:val="007001D1"/>
    <w:rsid w:val="007004F0"/>
    <w:rsid w:val="00700623"/>
    <w:rsid w:val="007010AB"/>
    <w:rsid w:val="0070123D"/>
    <w:rsid w:val="007015D0"/>
    <w:rsid w:val="0070162D"/>
    <w:rsid w:val="00701934"/>
    <w:rsid w:val="00701C41"/>
    <w:rsid w:val="00701D08"/>
    <w:rsid w:val="00701FCC"/>
    <w:rsid w:val="0070229A"/>
    <w:rsid w:val="00702524"/>
    <w:rsid w:val="007029BC"/>
    <w:rsid w:val="00702F0C"/>
    <w:rsid w:val="007030E8"/>
    <w:rsid w:val="00703424"/>
    <w:rsid w:val="007035C6"/>
    <w:rsid w:val="00703837"/>
    <w:rsid w:val="00704911"/>
    <w:rsid w:val="00704B61"/>
    <w:rsid w:val="00705408"/>
    <w:rsid w:val="007055F8"/>
    <w:rsid w:val="00705603"/>
    <w:rsid w:val="0070636D"/>
    <w:rsid w:val="00706493"/>
    <w:rsid w:val="00706CEE"/>
    <w:rsid w:val="007070F2"/>
    <w:rsid w:val="0070714B"/>
    <w:rsid w:val="00707430"/>
    <w:rsid w:val="00707702"/>
    <w:rsid w:val="00707DFD"/>
    <w:rsid w:val="00707EA1"/>
    <w:rsid w:val="007102F0"/>
    <w:rsid w:val="007105A1"/>
    <w:rsid w:val="007105CD"/>
    <w:rsid w:val="00710AB3"/>
    <w:rsid w:val="00710FD3"/>
    <w:rsid w:val="0071118D"/>
    <w:rsid w:val="007111A1"/>
    <w:rsid w:val="00711242"/>
    <w:rsid w:val="0071135E"/>
    <w:rsid w:val="0071218B"/>
    <w:rsid w:val="00712274"/>
    <w:rsid w:val="007126EE"/>
    <w:rsid w:val="0071284E"/>
    <w:rsid w:val="00712F16"/>
    <w:rsid w:val="007136B9"/>
    <w:rsid w:val="00713710"/>
    <w:rsid w:val="007139CA"/>
    <w:rsid w:val="00713A46"/>
    <w:rsid w:val="00713BF0"/>
    <w:rsid w:val="00713CA5"/>
    <w:rsid w:val="00714111"/>
    <w:rsid w:val="007143A3"/>
    <w:rsid w:val="007146F1"/>
    <w:rsid w:val="007146F9"/>
    <w:rsid w:val="00714B97"/>
    <w:rsid w:val="0071510E"/>
    <w:rsid w:val="007151D4"/>
    <w:rsid w:val="00715584"/>
    <w:rsid w:val="0071576B"/>
    <w:rsid w:val="00715ABE"/>
    <w:rsid w:val="00715B96"/>
    <w:rsid w:val="00715E12"/>
    <w:rsid w:val="00716297"/>
    <w:rsid w:val="007166B8"/>
    <w:rsid w:val="0071684B"/>
    <w:rsid w:val="00716E9C"/>
    <w:rsid w:val="00716FE0"/>
    <w:rsid w:val="007171A5"/>
    <w:rsid w:val="007171BE"/>
    <w:rsid w:val="00717287"/>
    <w:rsid w:val="007174B8"/>
    <w:rsid w:val="0071782E"/>
    <w:rsid w:val="00717F2D"/>
    <w:rsid w:val="00717FCC"/>
    <w:rsid w:val="00720933"/>
    <w:rsid w:val="00720EAA"/>
    <w:rsid w:val="0072134C"/>
    <w:rsid w:val="007213B5"/>
    <w:rsid w:val="007213E4"/>
    <w:rsid w:val="00721428"/>
    <w:rsid w:val="007216E7"/>
    <w:rsid w:val="00721A3D"/>
    <w:rsid w:val="00721A82"/>
    <w:rsid w:val="00721E92"/>
    <w:rsid w:val="0072208B"/>
    <w:rsid w:val="00722940"/>
    <w:rsid w:val="00722E2A"/>
    <w:rsid w:val="00723004"/>
    <w:rsid w:val="00723037"/>
    <w:rsid w:val="00723215"/>
    <w:rsid w:val="00723504"/>
    <w:rsid w:val="00723915"/>
    <w:rsid w:val="00723996"/>
    <w:rsid w:val="0072399A"/>
    <w:rsid w:val="007239A1"/>
    <w:rsid w:val="00723A2D"/>
    <w:rsid w:val="0072427D"/>
    <w:rsid w:val="0072497C"/>
    <w:rsid w:val="00724FAA"/>
    <w:rsid w:val="0072516B"/>
    <w:rsid w:val="00725655"/>
    <w:rsid w:val="007256FA"/>
    <w:rsid w:val="007258AB"/>
    <w:rsid w:val="00725A4D"/>
    <w:rsid w:val="00725BB7"/>
    <w:rsid w:val="00725D25"/>
    <w:rsid w:val="00725E56"/>
    <w:rsid w:val="00725E59"/>
    <w:rsid w:val="00726076"/>
    <w:rsid w:val="00726757"/>
    <w:rsid w:val="00726797"/>
    <w:rsid w:val="00726ACA"/>
    <w:rsid w:val="00726BF5"/>
    <w:rsid w:val="00726E7F"/>
    <w:rsid w:val="00726FCA"/>
    <w:rsid w:val="00727080"/>
    <w:rsid w:val="00727328"/>
    <w:rsid w:val="00727549"/>
    <w:rsid w:val="00727AA2"/>
    <w:rsid w:val="00727C7B"/>
    <w:rsid w:val="00727DDA"/>
    <w:rsid w:val="00727ECB"/>
    <w:rsid w:val="007300F3"/>
    <w:rsid w:val="00731365"/>
    <w:rsid w:val="0073150D"/>
    <w:rsid w:val="00731BA0"/>
    <w:rsid w:val="007325D8"/>
    <w:rsid w:val="00732825"/>
    <w:rsid w:val="0073299E"/>
    <w:rsid w:val="00732A94"/>
    <w:rsid w:val="00732D70"/>
    <w:rsid w:val="0073335E"/>
    <w:rsid w:val="007335E2"/>
    <w:rsid w:val="0073367E"/>
    <w:rsid w:val="0073378C"/>
    <w:rsid w:val="00733B0E"/>
    <w:rsid w:val="00733C8F"/>
    <w:rsid w:val="00734397"/>
    <w:rsid w:val="007343AF"/>
    <w:rsid w:val="00734947"/>
    <w:rsid w:val="0073527E"/>
    <w:rsid w:val="00735500"/>
    <w:rsid w:val="00735954"/>
    <w:rsid w:val="00735A69"/>
    <w:rsid w:val="00735FC6"/>
    <w:rsid w:val="007364C0"/>
    <w:rsid w:val="0073656D"/>
    <w:rsid w:val="00736626"/>
    <w:rsid w:val="00736C3C"/>
    <w:rsid w:val="00736E02"/>
    <w:rsid w:val="007370D8"/>
    <w:rsid w:val="00737279"/>
    <w:rsid w:val="00737660"/>
    <w:rsid w:val="0073792B"/>
    <w:rsid w:val="00737B0C"/>
    <w:rsid w:val="00737B79"/>
    <w:rsid w:val="00737F92"/>
    <w:rsid w:val="00740135"/>
    <w:rsid w:val="0074033F"/>
    <w:rsid w:val="007407C4"/>
    <w:rsid w:val="00740CF3"/>
    <w:rsid w:val="00740E6B"/>
    <w:rsid w:val="00740F3B"/>
    <w:rsid w:val="007415B6"/>
    <w:rsid w:val="0074185D"/>
    <w:rsid w:val="00741C9D"/>
    <w:rsid w:val="00741DA5"/>
    <w:rsid w:val="007420BF"/>
    <w:rsid w:val="007425DC"/>
    <w:rsid w:val="00742885"/>
    <w:rsid w:val="00742BCB"/>
    <w:rsid w:val="00742D9A"/>
    <w:rsid w:val="00742E9E"/>
    <w:rsid w:val="00742F3B"/>
    <w:rsid w:val="007430C8"/>
    <w:rsid w:val="007433B6"/>
    <w:rsid w:val="0074352B"/>
    <w:rsid w:val="00743747"/>
    <w:rsid w:val="007439D3"/>
    <w:rsid w:val="00743D5F"/>
    <w:rsid w:val="00744776"/>
    <w:rsid w:val="0074485A"/>
    <w:rsid w:val="00744934"/>
    <w:rsid w:val="00744D49"/>
    <w:rsid w:val="00744D95"/>
    <w:rsid w:val="00744DC2"/>
    <w:rsid w:val="007450DB"/>
    <w:rsid w:val="00745839"/>
    <w:rsid w:val="007458E9"/>
    <w:rsid w:val="00745E52"/>
    <w:rsid w:val="00745E75"/>
    <w:rsid w:val="00745F9A"/>
    <w:rsid w:val="00746056"/>
    <w:rsid w:val="007472EE"/>
    <w:rsid w:val="0074798E"/>
    <w:rsid w:val="00747CA8"/>
    <w:rsid w:val="007504C4"/>
    <w:rsid w:val="007504CF"/>
    <w:rsid w:val="00750616"/>
    <w:rsid w:val="00750A8D"/>
    <w:rsid w:val="00750AF3"/>
    <w:rsid w:val="00750B55"/>
    <w:rsid w:val="00750C1C"/>
    <w:rsid w:val="00750F4A"/>
    <w:rsid w:val="007510C9"/>
    <w:rsid w:val="007512F1"/>
    <w:rsid w:val="007513E5"/>
    <w:rsid w:val="0075175C"/>
    <w:rsid w:val="0075194F"/>
    <w:rsid w:val="0075219B"/>
    <w:rsid w:val="00752557"/>
    <w:rsid w:val="00752597"/>
    <w:rsid w:val="00752AFD"/>
    <w:rsid w:val="007530B0"/>
    <w:rsid w:val="007530CC"/>
    <w:rsid w:val="00753374"/>
    <w:rsid w:val="00753D95"/>
    <w:rsid w:val="00753F76"/>
    <w:rsid w:val="00754652"/>
    <w:rsid w:val="0075469B"/>
    <w:rsid w:val="00754782"/>
    <w:rsid w:val="0075511D"/>
    <w:rsid w:val="0075566A"/>
    <w:rsid w:val="007556D3"/>
    <w:rsid w:val="00755941"/>
    <w:rsid w:val="00755BBF"/>
    <w:rsid w:val="00755CB9"/>
    <w:rsid w:val="00755DC0"/>
    <w:rsid w:val="00755EBB"/>
    <w:rsid w:val="00755FCD"/>
    <w:rsid w:val="0075667D"/>
    <w:rsid w:val="00756DE4"/>
    <w:rsid w:val="00757137"/>
    <w:rsid w:val="00757B22"/>
    <w:rsid w:val="00757E3A"/>
    <w:rsid w:val="0076018E"/>
    <w:rsid w:val="007602D4"/>
    <w:rsid w:val="00760549"/>
    <w:rsid w:val="00761260"/>
    <w:rsid w:val="00761639"/>
    <w:rsid w:val="00761A1D"/>
    <w:rsid w:val="00761E8D"/>
    <w:rsid w:val="0076221B"/>
    <w:rsid w:val="007626CA"/>
    <w:rsid w:val="00762711"/>
    <w:rsid w:val="0076289F"/>
    <w:rsid w:val="00762FEF"/>
    <w:rsid w:val="00763919"/>
    <w:rsid w:val="00763CC7"/>
    <w:rsid w:val="007643F4"/>
    <w:rsid w:val="0076498F"/>
    <w:rsid w:val="007649B0"/>
    <w:rsid w:val="00764A9E"/>
    <w:rsid w:val="0076527C"/>
    <w:rsid w:val="007652E8"/>
    <w:rsid w:val="00765AF2"/>
    <w:rsid w:val="00765AFA"/>
    <w:rsid w:val="00765C1F"/>
    <w:rsid w:val="007667C9"/>
    <w:rsid w:val="00766A2B"/>
    <w:rsid w:val="00766B91"/>
    <w:rsid w:val="00766C1F"/>
    <w:rsid w:val="00767098"/>
    <w:rsid w:val="00767128"/>
    <w:rsid w:val="007678FA"/>
    <w:rsid w:val="007679FF"/>
    <w:rsid w:val="00767DDB"/>
    <w:rsid w:val="00770530"/>
    <w:rsid w:val="0077055A"/>
    <w:rsid w:val="007707DB"/>
    <w:rsid w:val="0077089E"/>
    <w:rsid w:val="00770B8B"/>
    <w:rsid w:val="00770DDA"/>
    <w:rsid w:val="00771037"/>
    <w:rsid w:val="00771057"/>
    <w:rsid w:val="00771ADF"/>
    <w:rsid w:val="00771E03"/>
    <w:rsid w:val="00772048"/>
    <w:rsid w:val="007721A7"/>
    <w:rsid w:val="007721D4"/>
    <w:rsid w:val="00772428"/>
    <w:rsid w:val="007724B9"/>
    <w:rsid w:val="00772587"/>
    <w:rsid w:val="007730F8"/>
    <w:rsid w:val="0077310A"/>
    <w:rsid w:val="00773455"/>
    <w:rsid w:val="00773616"/>
    <w:rsid w:val="007736E2"/>
    <w:rsid w:val="0077386C"/>
    <w:rsid w:val="007739F9"/>
    <w:rsid w:val="00773C3A"/>
    <w:rsid w:val="00774A76"/>
    <w:rsid w:val="00774AB9"/>
    <w:rsid w:val="007752DA"/>
    <w:rsid w:val="00775465"/>
    <w:rsid w:val="007756DE"/>
    <w:rsid w:val="00775B3B"/>
    <w:rsid w:val="00776004"/>
    <w:rsid w:val="007761A3"/>
    <w:rsid w:val="007769CC"/>
    <w:rsid w:val="00776E8C"/>
    <w:rsid w:val="007777B3"/>
    <w:rsid w:val="00777CA2"/>
    <w:rsid w:val="0078002A"/>
    <w:rsid w:val="007803C0"/>
    <w:rsid w:val="00780520"/>
    <w:rsid w:val="0078085C"/>
    <w:rsid w:val="00780B84"/>
    <w:rsid w:val="00780D9A"/>
    <w:rsid w:val="007812AF"/>
    <w:rsid w:val="007814F7"/>
    <w:rsid w:val="007817B5"/>
    <w:rsid w:val="00781822"/>
    <w:rsid w:val="007819BF"/>
    <w:rsid w:val="00781BD4"/>
    <w:rsid w:val="00781C71"/>
    <w:rsid w:val="00782151"/>
    <w:rsid w:val="007821BA"/>
    <w:rsid w:val="00782452"/>
    <w:rsid w:val="00782A1F"/>
    <w:rsid w:val="00782A93"/>
    <w:rsid w:val="00783052"/>
    <w:rsid w:val="0078306F"/>
    <w:rsid w:val="00783109"/>
    <w:rsid w:val="00783498"/>
    <w:rsid w:val="007837F4"/>
    <w:rsid w:val="0078470B"/>
    <w:rsid w:val="0078474B"/>
    <w:rsid w:val="00784E38"/>
    <w:rsid w:val="00785272"/>
    <w:rsid w:val="00785400"/>
    <w:rsid w:val="007854C2"/>
    <w:rsid w:val="00785927"/>
    <w:rsid w:val="0078592A"/>
    <w:rsid w:val="00785A7F"/>
    <w:rsid w:val="00785F67"/>
    <w:rsid w:val="00785FCB"/>
    <w:rsid w:val="007862EA"/>
    <w:rsid w:val="00786615"/>
    <w:rsid w:val="00786EB9"/>
    <w:rsid w:val="00786FD3"/>
    <w:rsid w:val="007870DB"/>
    <w:rsid w:val="007872B9"/>
    <w:rsid w:val="0078743F"/>
    <w:rsid w:val="0078753D"/>
    <w:rsid w:val="00787677"/>
    <w:rsid w:val="007876C5"/>
    <w:rsid w:val="007878BC"/>
    <w:rsid w:val="00787A72"/>
    <w:rsid w:val="00787C79"/>
    <w:rsid w:val="00787CBF"/>
    <w:rsid w:val="007900F4"/>
    <w:rsid w:val="00790438"/>
    <w:rsid w:val="007907E4"/>
    <w:rsid w:val="00791217"/>
    <w:rsid w:val="0079154D"/>
    <w:rsid w:val="0079167D"/>
    <w:rsid w:val="00791B73"/>
    <w:rsid w:val="00791FDB"/>
    <w:rsid w:val="00792431"/>
    <w:rsid w:val="00792D3B"/>
    <w:rsid w:val="00792D83"/>
    <w:rsid w:val="00792EA4"/>
    <w:rsid w:val="00793746"/>
    <w:rsid w:val="0079397B"/>
    <w:rsid w:val="00794300"/>
    <w:rsid w:val="00794597"/>
    <w:rsid w:val="00794938"/>
    <w:rsid w:val="0079580C"/>
    <w:rsid w:val="00795DED"/>
    <w:rsid w:val="00795E11"/>
    <w:rsid w:val="00795FC2"/>
    <w:rsid w:val="00795FD9"/>
    <w:rsid w:val="007960C4"/>
    <w:rsid w:val="00796226"/>
    <w:rsid w:val="00796424"/>
    <w:rsid w:val="007969BF"/>
    <w:rsid w:val="00796F3E"/>
    <w:rsid w:val="00796FAB"/>
    <w:rsid w:val="007977A8"/>
    <w:rsid w:val="00797949"/>
    <w:rsid w:val="00797A7E"/>
    <w:rsid w:val="00797C68"/>
    <w:rsid w:val="00797E32"/>
    <w:rsid w:val="007A003A"/>
    <w:rsid w:val="007A02CA"/>
    <w:rsid w:val="007A0A37"/>
    <w:rsid w:val="007A0C65"/>
    <w:rsid w:val="007A0F44"/>
    <w:rsid w:val="007A106B"/>
    <w:rsid w:val="007A151E"/>
    <w:rsid w:val="007A1B06"/>
    <w:rsid w:val="007A1E7B"/>
    <w:rsid w:val="007A2277"/>
    <w:rsid w:val="007A2D8A"/>
    <w:rsid w:val="007A2F44"/>
    <w:rsid w:val="007A368D"/>
    <w:rsid w:val="007A36EF"/>
    <w:rsid w:val="007A3774"/>
    <w:rsid w:val="007A396F"/>
    <w:rsid w:val="007A4083"/>
    <w:rsid w:val="007A48C3"/>
    <w:rsid w:val="007A4911"/>
    <w:rsid w:val="007A5183"/>
    <w:rsid w:val="007A5BB7"/>
    <w:rsid w:val="007A602A"/>
    <w:rsid w:val="007A6478"/>
    <w:rsid w:val="007A6905"/>
    <w:rsid w:val="007A6BD0"/>
    <w:rsid w:val="007A6EB3"/>
    <w:rsid w:val="007A7035"/>
    <w:rsid w:val="007A71E9"/>
    <w:rsid w:val="007A7B31"/>
    <w:rsid w:val="007A7FC9"/>
    <w:rsid w:val="007B03ED"/>
    <w:rsid w:val="007B0C2C"/>
    <w:rsid w:val="007B1553"/>
    <w:rsid w:val="007B182E"/>
    <w:rsid w:val="007B236E"/>
    <w:rsid w:val="007B25D9"/>
    <w:rsid w:val="007B25EF"/>
    <w:rsid w:val="007B269F"/>
    <w:rsid w:val="007B26A6"/>
    <w:rsid w:val="007B28F3"/>
    <w:rsid w:val="007B2A53"/>
    <w:rsid w:val="007B2BC9"/>
    <w:rsid w:val="007B30E6"/>
    <w:rsid w:val="007B344E"/>
    <w:rsid w:val="007B3ACD"/>
    <w:rsid w:val="007B3F59"/>
    <w:rsid w:val="007B3FEB"/>
    <w:rsid w:val="007B401F"/>
    <w:rsid w:val="007B44E2"/>
    <w:rsid w:val="007B4964"/>
    <w:rsid w:val="007B55B5"/>
    <w:rsid w:val="007B5BA6"/>
    <w:rsid w:val="007B5CBA"/>
    <w:rsid w:val="007B5EF7"/>
    <w:rsid w:val="007B5F12"/>
    <w:rsid w:val="007B5FF8"/>
    <w:rsid w:val="007B60D8"/>
    <w:rsid w:val="007B627B"/>
    <w:rsid w:val="007B6548"/>
    <w:rsid w:val="007B66BB"/>
    <w:rsid w:val="007B6A34"/>
    <w:rsid w:val="007B6A5A"/>
    <w:rsid w:val="007B75E3"/>
    <w:rsid w:val="007B77D8"/>
    <w:rsid w:val="007B79BA"/>
    <w:rsid w:val="007B7E02"/>
    <w:rsid w:val="007B7E35"/>
    <w:rsid w:val="007B7FFA"/>
    <w:rsid w:val="007C00F0"/>
    <w:rsid w:val="007C03C1"/>
    <w:rsid w:val="007C0474"/>
    <w:rsid w:val="007C0AD2"/>
    <w:rsid w:val="007C0DF3"/>
    <w:rsid w:val="007C0DFC"/>
    <w:rsid w:val="007C0FEC"/>
    <w:rsid w:val="007C1557"/>
    <w:rsid w:val="007C1F7A"/>
    <w:rsid w:val="007C2341"/>
    <w:rsid w:val="007C2B4C"/>
    <w:rsid w:val="007C3345"/>
    <w:rsid w:val="007C3389"/>
    <w:rsid w:val="007C3537"/>
    <w:rsid w:val="007C368C"/>
    <w:rsid w:val="007C3767"/>
    <w:rsid w:val="007C3EE3"/>
    <w:rsid w:val="007C40A7"/>
    <w:rsid w:val="007C495C"/>
    <w:rsid w:val="007C4E4A"/>
    <w:rsid w:val="007C4F72"/>
    <w:rsid w:val="007C5336"/>
    <w:rsid w:val="007C5461"/>
    <w:rsid w:val="007C5D19"/>
    <w:rsid w:val="007C5FCB"/>
    <w:rsid w:val="007C6469"/>
    <w:rsid w:val="007C6A91"/>
    <w:rsid w:val="007C6B1A"/>
    <w:rsid w:val="007C6B26"/>
    <w:rsid w:val="007C6D27"/>
    <w:rsid w:val="007C7674"/>
    <w:rsid w:val="007C7B4B"/>
    <w:rsid w:val="007C7B86"/>
    <w:rsid w:val="007C7EB3"/>
    <w:rsid w:val="007D007E"/>
    <w:rsid w:val="007D02D7"/>
    <w:rsid w:val="007D09CE"/>
    <w:rsid w:val="007D0C0D"/>
    <w:rsid w:val="007D11AD"/>
    <w:rsid w:val="007D1C2E"/>
    <w:rsid w:val="007D1EC8"/>
    <w:rsid w:val="007D1EE1"/>
    <w:rsid w:val="007D229B"/>
    <w:rsid w:val="007D2EF7"/>
    <w:rsid w:val="007D3069"/>
    <w:rsid w:val="007D30CE"/>
    <w:rsid w:val="007D35CD"/>
    <w:rsid w:val="007D37A6"/>
    <w:rsid w:val="007D3AAA"/>
    <w:rsid w:val="007D40FB"/>
    <w:rsid w:val="007D42BF"/>
    <w:rsid w:val="007D4DCB"/>
    <w:rsid w:val="007D4F8B"/>
    <w:rsid w:val="007D4FA5"/>
    <w:rsid w:val="007D5058"/>
    <w:rsid w:val="007D531F"/>
    <w:rsid w:val="007D5F96"/>
    <w:rsid w:val="007D67A7"/>
    <w:rsid w:val="007D6991"/>
    <w:rsid w:val="007D6C90"/>
    <w:rsid w:val="007D6DAF"/>
    <w:rsid w:val="007D6DFB"/>
    <w:rsid w:val="007D7427"/>
    <w:rsid w:val="007D759D"/>
    <w:rsid w:val="007D77B8"/>
    <w:rsid w:val="007D7921"/>
    <w:rsid w:val="007D7F2C"/>
    <w:rsid w:val="007E04E4"/>
    <w:rsid w:val="007E0763"/>
    <w:rsid w:val="007E08EE"/>
    <w:rsid w:val="007E0E0D"/>
    <w:rsid w:val="007E0EC1"/>
    <w:rsid w:val="007E11AE"/>
    <w:rsid w:val="007E122E"/>
    <w:rsid w:val="007E124F"/>
    <w:rsid w:val="007E2766"/>
    <w:rsid w:val="007E2C71"/>
    <w:rsid w:val="007E2DC5"/>
    <w:rsid w:val="007E2FF8"/>
    <w:rsid w:val="007E32AD"/>
    <w:rsid w:val="007E4657"/>
    <w:rsid w:val="007E49F0"/>
    <w:rsid w:val="007E4C0C"/>
    <w:rsid w:val="007E50FF"/>
    <w:rsid w:val="007E54E5"/>
    <w:rsid w:val="007E559A"/>
    <w:rsid w:val="007E59BD"/>
    <w:rsid w:val="007E5C07"/>
    <w:rsid w:val="007E5CC0"/>
    <w:rsid w:val="007E63D6"/>
    <w:rsid w:val="007E64DC"/>
    <w:rsid w:val="007E666F"/>
    <w:rsid w:val="007E6A2F"/>
    <w:rsid w:val="007E6B5E"/>
    <w:rsid w:val="007E6D09"/>
    <w:rsid w:val="007E7557"/>
    <w:rsid w:val="007F02C8"/>
    <w:rsid w:val="007F03BD"/>
    <w:rsid w:val="007F07CC"/>
    <w:rsid w:val="007F120E"/>
    <w:rsid w:val="007F1484"/>
    <w:rsid w:val="007F1959"/>
    <w:rsid w:val="007F1BAE"/>
    <w:rsid w:val="007F1D0E"/>
    <w:rsid w:val="007F1E00"/>
    <w:rsid w:val="007F1FCF"/>
    <w:rsid w:val="007F20BC"/>
    <w:rsid w:val="007F22F5"/>
    <w:rsid w:val="007F24BC"/>
    <w:rsid w:val="007F2874"/>
    <w:rsid w:val="007F290B"/>
    <w:rsid w:val="007F292A"/>
    <w:rsid w:val="007F2B28"/>
    <w:rsid w:val="007F2B72"/>
    <w:rsid w:val="007F2BAD"/>
    <w:rsid w:val="007F2C0F"/>
    <w:rsid w:val="007F2C5B"/>
    <w:rsid w:val="007F2D69"/>
    <w:rsid w:val="007F31D8"/>
    <w:rsid w:val="007F3462"/>
    <w:rsid w:val="007F3848"/>
    <w:rsid w:val="007F3C9B"/>
    <w:rsid w:val="007F3DD4"/>
    <w:rsid w:val="007F3E93"/>
    <w:rsid w:val="007F42BD"/>
    <w:rsid w:val="007F4541"/>
    <w:rsid w:val="007F45DC"/>
    <w:rsid w:val="007F4625"/>
    <w:rsid w:val="007F4CB6"/>
    <w:rsid w:val="007F516A"/>
    <w:rsid w:val="007F5AC9"/>
    <w:rsid w:val="007F5E31"/>
    <w:rsid w:val="007F63E7"/>
    <w:rsid w:val="007F66BB"/>
    <w:rsid w:val="007F6903"/>
    <w:rsid w:val="007F7764"/>
    <w:rsid w:val="007F7B00"/>
    <w:rsid w:val="007F7D0E"/>
    <w:rsid w:val="00800472"/>
    <w:rsid w:val="00800690"/>
    <w:rsid w:val="00800906"/>
    <w:rsid w:val="00801057"/>
    <w:rsid w:val="0080122F"/>
    <w:rsid w:val="008013F4"/>
    <w:rsid w:val="0080184E"/>
    <w:rsid w:val="008018A7"/>
    <w:rsid w:val="00801B04"/>
    <w:rsid w:val="00801B52"/>
    <w:rsid w:val="00801CE7"/>
    <w:rsid w:val="00801DB9"/>
    <w:rsid w:val="00801DF9"/>
    <w:rsid w:val="00801F15"/>
    <w:rsid w:val="0080211B"/>
    <w:rsid w:val="00802189"/>
    <w:rsid w:val="008021D1"/>
    <w:rsid w:val="00802365"/>
    <w:rsid w:val="00802636"/>
    <w:rsid w:val="00802897"/>
    <w:rsid w:val="00802960"/>
    <w:rsid w:val="00802D45"/>
    <w:rsid w:val="008033B2"/>
    <w:rsid w:val="0080376C"/>
    <w:rsid w:val="00803C65"/>
    <w:rsid w:val="00803F46"/>
    <w:rsid w:val="008047F5"/>
    <w:rsid w:val="0080528C"/>
    <w:rsid w:val="00805372"/>
    <w:rsid w:val="008053FE"/>
    <w:rsid w:val="00805CA4"/>
    <w:rsid w:val="00806011"/>
    <w:rsid w:val="008064A6"/>
    <w:rsid w:val="008064C9"/>
    <w:rsid w:val="00806773"/>
    <w:rsid w:val="00806AE8"/>
    <w:rsid w:val="00806F99"/>
    <w:rsid w:val="00807404"/>
    <w:rsid w:val="0080768E"/>
    <w:rsid w:val="00810964"/>
    <w:rsid w:val="00810B02"/>
    <w:rsid w:val="00810B1A"/>
    <w:rsid w:val="0081105E"/>
    <w:rsid w:val="008119A1"/>
    <w:rsid w:val="00812521"/>
    <w:rsid w:val="00813242"/>
    <w:rsid w:val="008132B3"/>
    <w:rsid w:val="008133F3"/>
    <w:rsid w:val="00813697"/>
    <w:rsid w:val="008139B4"/>
    <w:rsid w:val="008139D7"/>
    <w:rsid w:val="00813BC2"/>
    <w:rsid w:val="008142A8"/>
    <w:rsid w:val="00814327"/>
    <w:rsid w:val="0081445E"/>
    <w:rsid w:val="008145BC"/>
    <w:rsid w:val="00815311"/>
    <w:rsid w:val="00815444"/>
    <w:rsid w:val="00815790"/>
    <w:rsid w:val="00815961"/>
    <w:rsid w:val="00815D74"/>
    <w:rsid w:val="00815DC1"/>
    <w:rsid w:val="008162D4"/>
    <w:rsid w:val="00816D62"/>
    <w:rsid w:val="008172F6"/>
    <w:rsid w:val="0082008D"/>
    <w:rsid w:val="0082026C"/>
    <w:rsid w:val="008202B1"/>
    <w:rsid w:val="0082037B"/>
    <w:rsid w:val="00820742"/>
    <w:rsid w:val="008207A7"/>
    <w:rsid w:val="00820976"/>
    <w:rsid w:val="00820BB8"/>
    <w:rsid w:val="00820C6B"/>
    <w:rsid w:val="00821067"/>
    <w:rsid w:val="008213F0"/>
    <w:rsid w:val="008216F9"/>
    <w:rsid w:val="00821947"/>
    <w:rsid w:val="00821CB3"/>
    <w:rsid w:val="00821D72"/>
    <w:rsid w:val="00821EEF"/>
    <w:rsid w:val="00822372"/>
    <w:rsid w:val="00822EC7"/>
    <w:rsid w:val="0082334D"/>
    <w:rsid w:val="0082353F"/>
    <w:rsid w:val="00823678"/>
    <w:rsid w:val="0082374A"/>
    <w:rsid w:val="0082377D"/>
    <w:rsid w:val="008240C7"/>
    <w:rsid w:val="00824494"/>
    <w:rsid w:val="008244B4"/>
    <w:rsid w:val="00825A84"/>
    <w:rsid w:val="00825FEB"/>
    <w:rsid w:val="00826349"/>
    <w:rsid w:val="0082677A"/>
    <w:rsid w:val="00826A6A"/>
    <w:rsid w:val="00826B22"/>
    <w:rsid w:val="00827426"/>
    <w:rsid w:val="00827648"/>
    <w:rsid w:val="008276E1"/>
    <w:rsid w:val="008278DE"/>
    <w:rsid w:val="00830B80"/>
    <w:rsid w:val="00830EFE"/>
    <w:rsid w:val="00831326"/>
    <w:rsid w:val="008313D2"/>
    <w:rsid w:val="008313F0"/>
    <w:rsid w:val="008315B0"/>
    <w:rsid w:val="00831A00"/>
    <w:rsid w:val="00831B0A"/>
    <w:rsid w:val="00832023"/>
    <w:rsid w:val="0083260E"/>
    <w:rsid w:val="00832CBC"/>
    <w:rsid w:val="00832DF3"/>
    <w:rsid w:val="008330A8"/>
    <w:rsid w:val="008332A3"/>
    <w:rsid w:val="0083387F"/>
    <w:rsid w:val="0083392F"/>
    <w:rsid w:val="00834030"/>
    <w:rsid w:val="00834088"/>
    <w:rsid w:val="00834441"/>
    <w:rsid w:val="0083489D"/>
    <w:rsid w:val="00834B44"/>
    <w:rsid w:val="008356CC"/>
    <w:rsid w:val="00835E17"/>
    <w:rsid w:val="00836A6A"/>
    <w:rsid w:val="00836C98"/>
    <w:rsid w:val="008373C1"/>
    <w:rsid w:val="0083764F"/>
    <w:rsid w:val="0083780A"/>
    <w:rsid w:val="00840121"/>
    <w:rsid w:val="00840BF4"/>
    <w:rsid w:val="00840C23"/>
    <w:rsid w:val="00840D37"/>
    <w:rsid w:val="0084182D"/>
    <w:rsid w:val="00841A5B"/>
    <w:rsid w:val="00841FA2"/>
    <w:rsid w:val="00841FAF"/>
    <w:rsid w:val="008424D7"/>
    <w:rsid w:val="008427E8"/>
    <w:rsid w:val="00842969"/>
    <w:rsid w:val="00842C21"/>
    <w:rsid w:val="00842CB0"/>
    <w:rsid w:val="00842D51"/>
    <w:rsid w:val="00843177"/>
    <w:rsid w:val="008434F1"/>
    <w:rsid w:val="00843512"/>
    <w:rsid w:val="008439D7"/>
    <w:rsid w:val="00843B96"/>
    <w:rsid w:val="00843C3F"/>
    <w:rsid w:val="00843D60"/>
    <w:rsid w:val="00844152"/>
    <w:rsid w:val="008441CD"/>
    <w:rsid w:val="008443DA"/>
    <w:rsid w:val="0084463E"/>
    <w:rsid w:val="0084495E"/>
    <w:rsid w:val="00844C76"/>
    <w:rsid w:val="0084504E"/>
    <w:rsid w:val="00845374"/>
    <w:rsid w:val="00845D25"/>
    <w:rsid w:val="00845D26"/>
    <w:rsid w:val="008467D6"/>
    <w:rsid w:val="008468A4"/>
    <w:rsid w:val="00846FBC"/>
    <w:rsid w:val="00847864"/>
    <w:rsid w:val="00847D38"/>
    <w:rsid w:val="00847E7D"/>
    <w:rsid w:val="00847F8C"/>
    <w:rsid w:val="008503AE"/>
    <w:rsid w:val="00850AC6"/>
    <w:rsid w:val="00850EF3"/>
    <w:rsid w:val="008511CE"/>
    <w:rsid w:val="008512F3"/>
    <w:rsid w:val="00851363"/>
    <w:rsid w:val="0085160E"/>
    <w:rsid w:val="00851864"/>
    <w:rsid w:val="00852411"/>
    <w:rsid w:val="00852C89"/>
    <w:rsid w:val="00853540"/>
    <w:rsid w:val="0085357E"/>
    <w:rsid w:val="0085394D"/>
    <w:rsid w:val="00854511"/>
    <w:rsid w:val="008549EA"/>
    <w:rsid w:val="0085518D"/>
    <w:rsid w:val="008551CA"/>
    <w:rsid w:val="008556DF"/>
    <w:rsid w:val="00855B9C"/>
    <w:rsid w:val="00855EE9"/>
    <w:rsid w:val="008565C5"/>
    <w:rsid w:val="00856E24"/>
    <w:rsid w:val="0085724B"/>
    <w:rsid w:val="00857584"/>
    <w:rsid w:val="008576A0"/>
    <w:rsid w:val="008576E7"/>
    <w:rsid w:val="00857DC5"/>
    <w:rsid w:val="00860013"/>
    <w:rsid w:val="008609FA"/>
    <w:rsid w:val="00860D16"/>
    <w:rsid w:val="00860D2B"/>
    <w:rsid w:val="00860DEB"/>
    <w:rsid w:val="00862034"/>
    <w:rsid w:val="00862339"/>
    <w:rsid w:val="0086237B"/>
    <w:rsid w:val="008624CD"/>
    <w:rsid w:val="0086254E"/>
    <w:rsid w:val="00862735"/>
    <w:rsid w:val="00862873"/>
    <w:rsid w:val="008629D4"/>
    <w:rsid w:val="00862BAC"/>
    <w:rsid w:val="00862CB7"/>
    <w:rsid w:val="0086326E"/>
    <w:rsid w:val="00863C4A"/>
    <w:rsid w:val="00863C55"/>
    <w:rsid w:val="008641D4"/>
    <w:rsid w:val="00864391"/>
    <w:rsid w:val="00864523"/>
    <w:rsid w:val="0086474D"/>
    <w:rsid w:val="00864A89"/>
    <w:rsid w:val="00864B6A"/>
    <w:rsid w:val="00864C9C"/>
    <w:rsid w:val="00864EFD"/>
    <w:rsid w:val="00864F54"/>
    <w:rsid w:val="00865059"/>
    <w:rsid w:val="0086543C"/>
    <w:rsid w:val="00865ACA"/>
    <w:rsid w:val="00865C36"/>
    <w:rsid w:val="008666B2"/>
    <w:rsid w:val="00866730"/>
    <w:rsid w:val="00866821"/>
    <w:rsid w:val="00866C3B"/>
    <w:rsid w:val="00866FC2"/>
    <w:rsid w:val="008677F9"/>
    <w:rsid w:val="008678BE"/>
    <w:rsid w:val="00867BD0"/>
    <w:rsid w:val="008704F0"/>
    <w:rsid w:val="00870698"/>
    <w:rsid w:val="008706FB"/>
    <w:rsid w:val="00870EED"/>
    <w:rsid w:val="00871F25"/>
    <w:rsid w:val="00871FAA"/>
    <w:rsid w:val="00872017"/>
    <w:rsid w:val="00872728"/>
    <w:rsid w:val="008727A1"/>
    <w:rsid w:val="00872DBE"/>
    <w:rsid w:val="008733A4"/>
    <w:rsid w:val="0087355C"/>
    <w:rsid w:val="008735E5"/>
    <w:rsid w:val="008739B3"/>
    <w:rsid w:val="00873AD5"/>
    <w:rsid w:val="00873C76"/>
    <w:rsid w:val="00873FDF"/>
    <w:rsid w:val="00874ABB"/>
    <w:rsid w:val="00875237"/>
    <w:rsid w:val="008756A8"/>
    <w:rsid w:val="00875994"/>
    <w:rsid w:val="00875A92"/>
    <w:rsid w:val="00875AA8"/>
    <w:rsid w:val="00875BE3"/>
    <w:rsid w:val="008768CB"/>
    <w:rsid w:val="00876AFA"/>
    <w:rsid w:val="00876B45"/>
    <w:rsid w:val="00876CF6"/>
    <w:rsid w:val="00877E22"/>
    <w:rsid w:val="0088039B"/>
    <w:rsid w:val="00880564"/>
    <w:rsid w:val="008807C7"/>
    <w:rsid w:val="00880898"/>
    <w:rsid w:val="00880D18"/>
    <w:rsid w:val="00880DF5"/>
    <w:rsid w:val="0088193B"/>
    <w:rsid w:val="00881D5C"/>
    <w:rsid w:val="00881DA2"/>
    <w:rsid w:val="00881E15"/>
    <w:rsid w:val="00881E78"/>
    <w:rsid w:val="008822F8"/>
    <w:rsid w:val="00882333"/>
    <w:rsid w:val="00882380"/>
    <w:rsid w:val="008824A4"/>
    <w:rsid w:val="00882847"/>
    <w:rsid w:val="00882EB7"/>
    <w:rsid w:val="0088324F"/>
    <w:rsid w:val="00883DDD"/>
    <w:rsid w:val="00884485"/>
    <w:rsid w:val="008849A2"/>
    <w:rsid w:val="00884BA2"/>
    <w:rsid w:val="00885077"/>
    <w:rsid w:val="00885519"/>
    <w:rsid w:val="008856E5"/>
    <w:rsid w:val="00885BBA"/>
    <w:rsid w:val="00885C01"/>
    <w:rsid w:val="00885FD0"/>
    <w:rsid w:val="008861FF"/>
    <w:rsid w:val="00886266"/>
    <w:rsid w:val="008877A1"/>
    <w:rsid w:val="00887DB7"/>
    <w:rsid w:val="00887E27"/>
    <w:rsid w:val="00890854"/>
    <w:rsid w:val="00890AE7"/>
    <w:rsid w:val="00890B04"/>
    <w:rsid w:val="008913F4"/>
    <w:rsid w:val="00891773"/>
    <w:rsid w:val="00891969"/>
    <w:rsid w:val="00892929"/>
    <w:rsid w:val="00892E58"/>
    <w:rsid w:val="00893028"/>
    <w:rsid w:val="00893033"/>
    <w:rsid w:val="008935AC"/>
    <w:rsid w:val="008935D2"/>
    <w:rsid w:val="00893821"/>
    <w:rsid w:val="0089399D"/>
    <w:rsid w:val="00893C2E"/>
    <w:rsid w:val="00893D0A"/>
    <w:rsid w:val="008944C5"/>
    <w:rsid w:val="00894909"/>
    <w:rsid w:val="008949C2"/>
    <w:rsid w:val="00894F78"/>
    <w:rsid w:val="008953D4"/>
    <w:rsid w:val="00895446"/>
    <w:rsid w:val="008954A4"/>
    <w:rsid w:val="0089565C"/>
    <w:rsid w:val="008958C3"/>
    <w:rsid w:val="00895D18"/>
    <w:rsid w:val="00895E2B"/>
    <w:rsid w:val="0089607D"/>
    <w:rsid w:val="0089626D"/>
    <w:rsid w:val="008964B2"/>
    <w:rsid w:val="00896842"/>
    <w:rsid w:val="0089684C"/>
    <w:rsid w:val="00896E15"/>
    <w:rsid w:val="008972D8"/>
    <w:rsid w:val="0089743D"/>
    <w:rsid w:val="008976B1"/>
    <w:rsid w:val="00897B5E"/>
    <w:rsid w:val="00897BBA"/>
    <w:rsid w:val="008A02A4"/>
    <w:rsid w:val="008A04FE"/>
    <w:rsid w:val="008A09C6"/>
    <w:rsid w:val="008A0B8E"/>
    <w:rsid w:val="008A0B95"/>
    <w:rsid w:val="008A0D55"/>
    <w:rsid w:val="008A105B"/>
    <w:rsid w:val="008A11A7"/>
    <w:rsid w:val="008A1533"/>
    <w:rsid w:val="008A19D0"/>
    <w:rsid w:val="008A1A72"/>
    <w:rsid w:val="008A1C87"/>
    <w:rsid w:val="008A2432"/>
    <w:rsid w:val="008A2F42"/>
    <w:rsid w:val="008A35D0"/>
    <w:rsid w:val="008A3965"/>
    <w:rsid w:val="008A3DBE"/>
    <w:rsid w:val="008A3DE1"/>
    <w:rsid w:val="008A407F"/>
    <w:rsid w:val="008A4102"/>
    <w:rsid w:val="008A44C8"/>
    <w:rsid w:val="008A47A8"/>
    <w:rsid w:val="008A4894"/>
    <w:rsid w:val="008A4E0B"/>
    <w:rsid w:val="008A5128"/>
    <w:rsid w:val="008A5A15"/>
    <w:rsid w:val="008A5FE0"/>
    <w:rsid w:val="008A5FE3"/>
    <w:rsid w:val="008A61DA"/>
    <w:rsid w:val="008A6317"/>
    <w:rsid w:val="008A63B7"/>
    <w:rsid w:val="008A6AF1"/>
    <w:rsid w:val="008A7B45"/>
    <w:rsid w:val="008A7C6A"/>
    <w:rsid w:val="008A7F87"/>
    <w:rsid w:val="008B0214"/>
    <w:rsid w:val="008B037A"/>
    <w:rsid w:val="008B09AD"/>
    <w:rsid w:val="008B0C86"/>
    <w:rsid w:val="008B110B"/>
    <w:rsid w:val="008B112A"/>
    <w:rsid w:val="008B156E"/>
    <w:rsid w:val="008B1627"/>
    <w:rsid w:val="008B1B00"/>
    <w:rsid w:val="008B1F84"/>
    <w:rsid w:val="008B2175"/>
    <w:rsid w:val="008B2285"/>
    <w:rsid w:val="008B2653"/>
    <w:rsid w:val="008B26C1"/>
    <w:rsid w:val="008B29FF"/>
    <w:rsid w:val="008B3098"/>
    <w:rsid w:val="008B331B"/>
    <w:rsid w:val="008B3B6F"/>
    <w:rsid w:val="008B4094"/>
    <w:rsid w:val="008B4131"/>
    <w:rsid w:val="008B4522"/>
    <w:rsid w:val="008B4709"/>
    <w:rsid w:val="008B48AC"/>
    <w:rsid w:val="008B4FEF"/>
    <w:rsid w:val="008B52FF"/>
    <w:rsid w:val="008B534B"/>
    <w:rsid w:val="008B554E"/>
    <w:rsid w:val="008B5EC6"/>
    <w:rsid w:val="008B5EED"/>
    <w:rsid w:val="008B5F0E"/>
    <w:rsid w:val="008B5FC2"/>
    <w:rsid w:val="008B602D"/>
    <w:rsid w:val="008B6B36"/>
    <w:rsid w:val="008B7DCC"/>
    <w:rsid w:val="008C05E3"/>
    <w:rsid w:val="008C0A01"/>
    <w:rsid w:val="008C0D38"/>
    <w:rsid w:val="008C0F8A"/>
    <w:rsid w:val="008C1317"/>
    <w:rsid w:val="008C1BAE"/>
    <w:rsid w:val="008C1CC3"/>
    <w:rsid w:val="008C1EEC"/>
    <w:rsid w:val="008C23BE"/>
    <w:rsid w:val="008C24A1"/>
    <w:rsid w:val="008C269A"/>
    <w:rsid w:val="008C2CEB"/>
    <w:rsid w:val="008C2DC1"/>
    <w:rsid w:val="008C340D"/>
    <w:rsid w:val="008C3D40"/>
    <w:rsid w:val="008C3ED2"/>
    <w:rsid w:val="008C4061"/>
    <w:rsid w:val="008C40D8"/>
    <w:rsid w:val="008C411D"/>
    <w:rsid w:val="008C4243"/>
    <w:rsid w:val="008C4EDD"/>
    <w:rsid w:val="008C5036"/>
    <w:rsid w:val="008C56F0"/>
    <w:rsid w:val="008C6434"/>
    <w:rsid w:val="008C6549"/>
    <w:rsid w:val="008C66D2"/>
    <w:rsid w:val="008C6A1B"/>
    <w:rsid w:val="008C7383"/>
    <w:rsid w:val="008C747D"/>
    <w:rsid w:val="008C76D5"/>
    <w:rsid w:val="008C7B41"/>
    <w:rsid w:val="008C7D85"/>
    <w:rsid w:val="008D0379"/>
    <w:rsid w:val="008D0398"/>
    <w:rsid w:val="008D08E9"/>
    <w:rsid w:val="008D0FCD"/>
    <w:rsid w:val="008D1766"/>
    <w:rsid w:val="008D1AC1"/>
    <w:rsid w:val="008D1AC3"/>
    <w:rsid w:val="008D1D33"/>
    <w:rsid w:val="008D2072"/>
    <w:rsid w:val="008D2118"/>
    <w:rsid w:val="008D215A"/>
    <w:rsid w:val="008D260E"/>
    <w:rsid w:val="008D262E"/>
    <w:rsid w:val="008D2785"/>
    <w:rsid w:val="008D28C2"/>
    <w:rsid w:val="008D2908"/>
    <w:rsid w:val="008D2C7F"/>
    <w:rsid w:val="008D2FC2"/>
    <w:rsid w:val="008D313A"/>
    <w:rsid w:val="008D3454"/>
    <w:rsid w:val="008D3835"/>
    <w:rsid w:val="008D397F"/>
    <w:rsid w:val="008D3B62"/>
    <w:rsid w:val="008D3D2F"/>
    <w:rsid w:val="008D4E1E"/>
    <w:rsid w:val="008D4E3E"/>
    <w:rsid w:val="008D574B"/>
    <w:rsid w:val="008D5946"/>
    <w:rsid w:val="008D597A"/>
    <w:rsid w:val="008D5984"/>
    <w:rsid w:val="008D5AFC"/>
    <w:rsid w:val="008D5B3F"/>
    <w:rsid w:val="008D5C24"/>
    <w:rsid w:val="008D65A2"/>
    <w:rsid w:val="008D6865"/>
    <w:rsid w:val="008D7069"/>
    <w:rsid w:val="008D74D3"/>
    <w:rsid w:val="008D7601"/>
    <w:rsid w:val="008D7FAA"/>
    <w:rsid w:val="008E0358"/>
    <w:rsid w:val="008E0DDF"/>
    <w:rsid w:val="008E1044"/>
    <w:rsid w:val="008E1112"/>
    <w:rsid w:val="008E1230"/>
    <w:rsid w:val="008E1350"/>
    <w:rsid w:val="008E13C2"/>
    <w:rsid w:val="008E18D0"/>
    <w:rsid w:val="008E1B0F"/>
    <w:rsid w:val="008E263D"/>
    <w:rsid w:val="008E2B12"/>
    <w:rsid w:val="008E4586"/>
    <w:rsid w:val="008E4A63"/>
    <w:rsid w:val="008E4D03"/>
    <w:rsid w:val="008E52ED"/>
    <w:rsid w:val="008E5903"/>
    <w:rsid w:val="008E5CD0"/>
    <w:rsid w:val="008E5E60"/>
    <w:rsid w:val="008E6081"/>
    <w:rsid w:val="008E608C"/>
    <w:rsid w:val="008E6837"/>
    <w:rsid w:val="008E6BD7"/>
    <w:rsid w:val="008E7861"/>
    <w:rsid w:val="008E7A10"/>
    <w:rsid w:val="008E7A44"/>
    <w:rsid w:val="008E7A5F"/>
    <w:rsid w:val="008E7F0D"/>
    <w:rsid w:val="008F0B4C"/>
    <w:rsid w:val="008F0E60"/>
    <w:rsid w:val="008F0F6F"/>
    <w:rsid w:val="008F0FF5"/>
    <w:rsid w:val="008F14E6"/>
    <w:rsid w:val="008F1700"/>
    <w:rsid w:val="008F170D"/>
    <w:rsid w:val="008F176F"/>
    <w:rsid w:val="008F17C6"/>
    <w:rsid w:val="008F184F"/>
    <w:rsid w:val="008F198A"/>
    <w:rsid w:val="008F1AA4"/>
    <w:rsid w:val="008F1DF4"/>
    <w:rsid w:val="008F2E2E"/>
    <w:rsid w:val="008F2F53"/>
    <w:rsid w:val="008F317B"/>
    <w:rsid w:val="008F32F2"/>
    <w:rsid w:val="008F356C"/>
    <w:rsid w:val="008F37CF"/>
    <w:rsid w:val="008F3B46"/>
    <w:rsid w:val="008F3DF6"/>
    <w:rsid w:val="008F43AC"/>
    <w:rsid w:val="008F43C2"/>
    <w:rsid w:val="008F4467"/>
    <w:rsid w:val="008F44D8"/>
    <w:rsid w:val="008F4F3F"/>
    <w:rsid w:val="008F505E"/>
    <w:rsid w:val="008F51DF"/>
    <w:rsid w:val="008F51F7"/>
    <w:rsid w:val="008F54F3"/>
    <w:rsid w:val="008F5EEE"/>
    <w:rsid w:val="008F6040"/>
    <w:rsid w:val="008F6071"/>
    <w:rsid w:val="008F62AE"/>
    <w:rsid w:val="008F6783"/>
    <w:rsid w:val="008F6958"/>
    <w:rsid w:val="008F6968"/>
    <w:rsid w:val="008F6DFA"/>
    <w:rsid w:val="008F6E4B"/>
    <w:rsid w:val="008F6F47"/>
    <w:rsid w:val="008F7D22"/>
    <w:rsid w:val="008F7DD5"/>
    <w:rsid w:val="00900290"/>
    <w:rsid w:val="009004B0"/>
    <w:rsid w:val="0090064E"/>
    <w:rsid w:val="0090071E"/>
    <w:rsid w:val="00900C24"/>
    <w:rsid w:val="00900D26"/>
    <w:rsid w:val="0090121E"/>
    <w:rsid w:val="00901716"/>
    <w:rsid w:val="00901901"/>
    <w:rsid w:val="009019ED"/>
    <w:rsid w:val="00901A5A"/>
    <w:rsid w:val="00901DFF"/>
    <w:rsid w:val="00901EF6"/>
    <w:rsid w:val="009020DA"/>
    <w:rsid w:val="009022E9"/>
    <w:rsid w:val="00902471"/>
    <w:rsid w:val="009030EE"/>
    <w:rsid w:val="009032A9"/>
    <w:rsid w:val="00903618"/>
    <w:rsid w:val="009036D4"/>
    <w:rsid w:val="00903A3F"/>
    <w:rsid w:val="00903AA9"/>
    <w:rsid w:val="009040A9"/>
    <w:rsid w:val="00904619"/>
    <w:rsid w:val="00904736"/>
    <w:rsid w:val="00904BE6"/>
    <w:rsid w:val="0090510A"/>
    <w:rsid w:val="00905343"/>
    <w:rsid w:val="009054F8"/>
    <w:rsid w:val="00905E22"/>
    <w:rsid w:val="009070F2"/>
    <w:rsid w:val="009070F7"/>
    <w:rsid w:val="009071CB"/>
    <w:rsid w:val="00907E85"/>
    <w:rsid w:val="00907FD4"/>
    <w:rsid w:val="009102F9"/>
    <w:rsid w:val="00910715"/>
    <w:rsid w:val="0091121A"/>
    <w:rsid w:val="009112D1"/>
    <w:rsid w:val="00911731"/>
    <w:rsid w:val="009118B2"/>
    <w:rsid w:val="00911C75"/>
    <w:rsid w:val="00911D63"/>
    <w:rsid w:val="00912185"/>
    <w:rsid w:val="009123B9"/>
    <w:rsid w:val="009123F9"/>
    <w:rsid w:val="00912664"/>
    <w:rsid w:val="00913040"/>
    <w:rsid w:val="009131C2"/>
    <w:rsid w:val="0091346D"/>
    <w:rsid w:val="00913AD5"/>
    <w:rsid w:val="00913B81"/>
    <w:rsid w:val="00913BE5"/>
    <w:rsid w:val="00914355"/>
    <w:rsid w:val="0091469C"/>
    <w:rsid w:val="00915407"/>
    <w:rsid w:val="009154E8"/>
    <w:rsid w:val="00915A15"/>
    <w:rsid w:val="00915EE9"/>
    <w:rsid w:val="009163A5"/>
    <w:rsid w:val="009165AD"/>
    <w:rsid w:val="009169E8"/>
    <w:rsid w:val="00916B79"/>
    <w:rsid w:val="00916EBF"/>
    <w:rsid w:val="00916FC6"/>
    <w:rsid w:val="00917933"/>
    <w:rsid w:val="00917CBD"/>
    <w:rsid w:val="00917CDA"/>
    <w:rsid w:val="009210D5"/>
    <w:rsid w:val="009214CA"/>
    <w:rsid w:val="009215E1"/>
    <w:rsid w:val="00921645"/>
    <w:rsid w:val="0092165A"/>
    <w:rsid w:val="00921884"/>
    <w:rsid w:val="00921F6F"/>
    <w:rsid w:val="009221B3"/>
    <w:rsid w:val="0092226F"/>
    <w:rsid w:val="00922A63"/>
    <w:rsid w:val="00922F4B"/>
    <w:rsid w:val="00922F6A"/>
    <w:rsid w:val="0092316E"/>
    <w:rsid w:val="009235B3"/>
    <w:rsid w:val="009235EC"/>
    <w:rsid w:val="00923B12"/>
    <w:rsid w:val="00923CCC"/>
    <w:rsid w:val="00923DE7"/>
    <w:rsid w:val="00923F9B"/>
    <w:rsid w:val="00924E17"/>
    <w:rsid w:val="0092504A"/>
    <w:rsid w:val="00925298"/>
    <w:rsid w:val="00925C04"/>
    <w:rsid w:val="00925FC6"/>
    <w:rsid w:val="00926062"/>
    <w:rsid w:val="009261E6"/>
    <w:rsid w:val="0092632E"/>
    <w:rsid w:val="00926EC3"/>
    <w:rsid w:val="0092722E"/>
    <w:rsid w:val="009273F6"/>
    <w:rsid w:val="00927418"/>
    <w:rsid w:val="009278F9"/>
    <w:rsid w:val="00927FC5"/>
    <w:rsid w:val="0093038C"/>
    <w:rsid w:val="009304CF"/>
    <w:rsid w:val="0093128B"/>
    <w:rsid w:val="009312CC"/>
    <w:rsid w:val="0093168B"/>
    <w:rsid w:val="009318E2"/>
    <w:rsid w:val="0093200E"/>
    <w:rsid w:val="009320A8"/>
    <w:rsid w:val="0093241D"/>
    <w:rsid w:val="0093266C"/>
    <w:rsid w:val="0093272D"/>
    <w:rsid w:val="00932B6F"/>
    <w:rsid w:val="00932B98"/>
    <w:rsid w:val="00932C57"/>
    <w:rsid w:val="00933371"/>
    <w:rsid w:val="009334E2"/>
    <w:rsid w:val="00933923"/>
    <w:rsid w:val="00933959"/>
    <w:rsid w:val="009339BA"/>
    <w:rsid w:val="00933A43"/>
    <w:rsid w:val="00934298"/>
    <w:rsid w:val="00934485"/>
    <w:rsid w:val="009345E3"/>
    <w:rsid w:val="009347F5"/>
    <w:rsid w:val="00934877"/>
    <w:rsid w:val="00934A5F"/>
    <w:rsid w:val="009350CC"/>
    <w:rsid w:val="0093540C"/>
    <w:rsid w:val="00935622"/>
    <w:rsid w:val="00935965"/>
    <w:rsid w:val="009359D2"/>
    <w:rsid w:val="00936108"/>
    <w:rsid w:val="009365B8"/>
    <w:rsid w:val="00936676"/>
    <w:rsid w:val="009366BA"/>
    <w:rsid w:val="00936DBF"/>
    <w:rsid w:val="00936F21"/>
    <w:rsid w:val="009374C3"/>
    <w:rsid w:val="009377A0"/>
    <w:rsid w:val="00937862"/>
    <w:rsid w:val="00937A60"/>
    <w:rsid w:val="00937AC6"/>
    <w:rsid w:val="00937AF8"/>
    <w:rsid w:val="00937B04"/>
    <w:rsid w:val="00940239"/>
    <w:rsid w:val="0094040A"/>
    <w:rsid w:val="009409BB"/>
    <w:rsid w:val="00940BF8"/>
    <w:rsid w:val="00940CF7"/>
    <w:rsid w:val="00940F72"/>
    <w:rsid w:val="00941461"/>
    <w:rsid w:val="00941619"/>
    <w:rsid w:val="009417B9"/>
    <w:rsid w:val="00942A6C"/>
    <w:rsid w:val="009435BD"/>
    <w:rsid w:val="009435D3"/>
    <w:rsid w:val="009437B3"/>
    <w:rsid w:val="00943923"/>
    <w:rsid w:val="00943BB2"/>
    <w:rsid w:val="00943BC0"/>
    <w:rsid w:val="00943C28"/>
    <w:rsid w:val="00943CE3"/>
    <w:rsid w:val="00943D09"/>
    <w:rsid w:val="00944CD4"/>
    <w:rsid w:val="00944D3D"/>
    <w:rsid w:val="00945608"/>
    <w:rsid w:val="00945678"/>
    <w:rsid w:val="0094584B"/>
    <w:rsid w:val="00945BB5"/>
    <w:rsid w:val="00945E8F"/>
    <w:rsid w:val="00945EF6"/>
    <w:rsid w:val="009462F7"/>
    <w:rsid w:val="009464DE"/>
    <w:rsid w:val="00946B48"/>
    <w:rsid w:val="00947172"/>
    <w:rsid w:val="00947750"/>
    <w:rsid w:val="00947928"/>
    <w:rsid w:val="009503BF"/>
    <w:rsid w:val="0095086C"/>
    <w:rsid w:val="00950C38"/>
    <w:rsid w:val="00950D45"/>
    <w:rsid w:val="00950E7F"/>
    <w:rsid w:val="00950E81"/>
    <w:rsid w:val="00951768"/>
    <w:rsid w:val="00951828"/>
    <w:rsid w:val="0095188B"/>
    <w:rsid w:val="00951B07"/>
    <w:rsid w:val="00951EB1"/>
    <w:rsid w:val="00951F76"/>
    <w:rsid w:val="0095202D"/>
    <w:rsid w:val="009520AE"/>
    <w:rsid w:val="0095217E"/>
    <w:rsid w:val="00952D84"/>
    <w:rsid w:val="0095326E"/>
    <w:rsid w:val="00953342"/>
    <w:rsid w:val="00953509"/>
    <w:rsid w:val="00953688"/>
    <w:rsid w:val="0095389E"/>
    <w:rsid w:val="00953A61"/>
    <w:rsid w:val="0095482A"/>
    <w:rsid w:val="00954934"/>
    <w:rsid w:val="00954CA2"/>
    <w:rsid w:val="00954D23"/>
    <w:rsid w:val="00954F8B"/>
    <w:rsid w:val="00954FCB"/>
    <w:rsid w:val="009553CC"/>
    <w:rsid w:val="0095575C"/>
    <w:rsid w:val="00955D3B"/>
    <w:rsid w:val="00955DFA"/>
    <w:rsid w:val="00955FAA"/>
    <w:rsid w:val="00956398"/>
    <w:rsid w:val="00956647"/>
    <w:rsid w:val="0095734C"/>
    <w:rsid w:val="00957912"/>
    <w:rsid w:val="009602A2"/>
    <w:rsid w:val="00960E41"/>
    <w:rsid w:val="0096103A"/>
    <w:rsid w:val="0096110F"/>
    <w:rsid w:val="00961236"/>
    <w:rsid w:val="0096136B"/>
    <w:rsid w:val="009617F8"/>
    <w:rsid w:val="00961A61"/>
    <w:rsid w:val="00961D9C"/>
    <w:rsid w:val="00961DF3"/>
    <w:rsid w:val="009620AC"/>
    <w:rsid w:val="00962387"/>
    <w:rsid w:val="0096244B"/>
    <w:rsid w:val="0096279F"/>
    <w:rsid w:val="00962A30"/>
    <w:rsid w:val="00962D9B"/>
    <w:rsid w:val="00962EFB"/>
    <w:rsid w:val="009639F4"/>
    <w:rsid w:val="00963F1A"/>
    <w:rsid w:val="00964880"/>
    <w:rsid w:val="00964BD9"/>
    <w:rsid w:val="00964D10"/>
    <w:rsid w:val="00964DA0"/>
    <w:rsid w:val="00964E11"/>
    <w:rsid w:val="009656F1"/>
    <w:rsid w:val="00966087"/>
    <w:rsid w:val="0096611A"/>
    <w:rsid w:val="009664B1"/>
    <w:rsid w:val="0096657C"/>
    <w:rsid w:val="00966594"/>
    <w:rsid w:val="0096677B"/>
    <w:rsid w:val="009669AA"/>
    <w:rsid w:val="00966A25"/>
    <w:rsid w:val="00966DF7"/>
    <w:rsid w:val="00966E3E"/>
    <w:rsid w:val="00966E52"/>
    <w:rsid w:val="009673E3"/>
    <w:rsid w:val="00967920"/>
    <w:rsid w:val="00967BCF"/>
    <w:rsid w:val="00967FD4"/>
    <w:rsid w:val="0097094D"/>
    <w:rsid w:val="0097156B"/>
    <w:rsid w:val="00971611"/>
    <w:rsid w:val="00971B65"/>
    <w:rsid w:val="009723CF"/>
    <w:rsid w:val="0097245E"/>
    <w:rsid w:val="00972B9B"/>
    <w:rsid w:val="00972D27"/>
    <w:rsid w:val="00972E18"/>
    <w:rsid w:val="00972F40"/>
    <w:rsid w:val="00973084"/>
    <w:rsid w:val="00973408"/>
    <w:rsid w:val="00973879"/>
    <w:rsid w:val="00973C41"/>
    <w:rsid w:val="00973CBF"/>
    <w:rsid w:val="00973D72"/>
    <w:rsid w:val="00974066"/>
    <w:rsid w:val="0097416F"/>
    <w:rsid w:val="00974402"/>
    <w:rsid w:val="00974B0E"/>
    <w:rsid w:val="00974C38"/>
    <w:rsid w:val="00974C43"/>
    <w:rsid w:val="00974C56"/>
    <w:rsid w:val="00974DC9"/>
    <w:rsid w:val="00974F9F"/>
    <w:rsid w:val="00975087"/>
    <w:rsid w:val="00975553"/>
    <w:rsid w:val="009757E1"/>
    <w:rsid w:val="00975A3F"/>
    <w:rsid w:val="00975A50"/>
    <w:rsid w:val="00976196"/>
    <w:rsid w:val="009762D9"/>
    <w:rsid w:val="0097682B"/>
    <w:rsid w:val="009768CF"/>
    <w:rsid w:val="00976B04"/>
    <w:rsid w:val="0097725B"/>
    <w:rsid w:val="009777A1"/>
    <w:rsid w:val="00977DC9"/>
    <w:rsid w:val="00977F24"/>
    <w:rsid w:val="009807EE"/>
    <w:rsid w:val="0098082B"/>
    <w:rsid w:val="0098096C"/>
    <w:rsid w:val="009809C3"/>
    <w:rsid w:val="00980A07"/>
    <w:rsid w:val="00980B6F"/>
    <w:rsid w:val="00980E9F"/>
    <w:rsid w:val="00980F95"/>
    <w:rsid w:val="009813FD"/>
    <w:rsid w:val="009819DD"/>
    <w:rsid w:val="00981A26"/>
    <w:rsid w:val="00981D0C"/>
    <w:rsid w:val="00981D36"/>
    <w:rsid w:val="00981D46"/>
    <w:rsid w:val="0098248E"/>
    <w:rsid w:val="00982BD4"/>
    <w:rsid w:val="00982F02"/>
    <w:rsid w:val="00982F0F"/>
    <w:rsid w:val="00983299"/>
    <w:rsid w:val="009832FE"/>
    <w:rsid w:val="00983D51"/>
    <w:rsid w:val="00983EAF"/>
    <w:rsid w:val="009847C4"/>
    <w:rsid w:val="00984996"/>
    <w:rsid w:val="009849BA"/>
    <w:rsid w:val="00984FF3"/>
    <w:rsid w:val="00986420"/>
    <w:rsid w:val="00986A23"/>
    <w:rsid w:val="009876AD"/>
    <w:rsid w:val="00987769"/>
    <w:rsid w:val="00987B71"/>
    <w:rsid w:val="0099029B"/>
    <w:rsid w:val="0099066F"/>
    <w:rsid w:val="00990854"/>
    <w:rsid w:val="00990A01"/>
    <w:rsid w:val="00990A9E"/>
    <w:rsid w:val="00990B7A"/>
    <w:rsid w:val="00990D11"/>
    <w:rsid w:val="00990D1F"/>
    <w:rsid w:val="0099157E"/>
    <w:rsid w:val="00991D22"/>
    <w:rsid w:val="00991E88"/>
    <w:rsid w:val="0099248C"/>
    <w:rsid w:val="009924F9"/>
    <w:rsid w:val="009925E6"/>
    <w:rsid w:val="00992D78"/>
    <w:rsid w:val="00993024"/>
    <w:rsid w:val="009930DE"/>
    <w:rsid w:val="00993492"/>
    <w:rsid w:val="0099394C"/>
    <w:rsid w:val="00993B2A"/>
    <w:rsid w:val="00994165"/>
    <w:rsid w:val="0099429E"/>
    <w:rsid w:val="0099475A"/>
    <w:rsid w:val="00994762"/>
    <w:rsid w:val="009949EC"/>
    <w:rsid w:val="00994D90"/>
    <w:rsid w:val="00994F1A"/>
    <w:rsid w:val="00995196"/>
    <w:rsid w:val="00995615"/>
    <w:rsid w:val="00995B04"/>
    <w:rsid w:val="00995FE4"/>
    <w:rsid w:val="00996282"/>
    <w:rsid w:val="009964FC"/>
    <w:rsid w:val="00996A84"/>
    <w:rsid w:val="00996F32"/>
    <w:rsid w:val="00997244"/>
    <w:rsid w:val="0099733A"/>
    <w:rsid w:val="0099737C"/>
    <w:rsid w:val="009975F1"/>
    <w:rsid w:val="0099785E"/>
    <w:rsid w:val="009978E3"/>
    <w:rsid w:val="009A0493"/>
    <w:rsid w:val="009A09EE"/>
    <w:rsid w:val="009A0A08"/>
    <w:rsid w:val="009A0AF2"/>
    <w:rsid w:val="009A1746"/>
    <w:rsid w:val="009A1894"/>
    <w:rsid w:val="009A1931"/>
    <w:rsid w:val="009A1A4C"/>
    <w:rsid w:val="009A1BE9"/>
    <w:rsid w:val="009A20E8"/>
    <w:rsid w:val="009A21B0"/>
    <w:rsid w:val="009A23B6"/>
    <w:rsid w:val="009A27D1"/>
    <w:rsid w:val="009A28FA"/>
    <w:rsid w:val="009A2C44"/>
    <w:rsid w:val="009A2EFD"/>
    <w:rsid w:val="009A3007"/>
    <w:rsid w:val="009A3059"/>
    <w:rsid w:val="009A3642"/>
    <w:rsid w:val="009A37E4"/>
    <w:rsid w:val="009A3E30"/>
    <w:rsid w:val="009A4293"/>
    <w:rsid w:val="009A434D"/>
    <w:rsid w:val="009A4C75"/>
    <w:rsid w:val="009A4FC3"/>
    <w:rsid w:val="009A51DC"/>
    <w:rsid w:val="009A54C0"/>
    <w:rsid w:val="009A5888"/>
    <w:rsid w:val="009A59B7"/>
    <w:rsid w:val="009A63E0"/>
    <w:rsid w:val="009A68E7"/>
    <w:rsid w:val="009A698D"/>
    <w:rsid w:val="009A6FEB"/>
    <w:rsid w:val="009A7329"/>
    <w:rsid w:val="009A746E"/>
    <w:rsid w:val="009A75EE"/>
    <w:rsid w:val="009A7617"/>
    <w:rsid w:val="009A774C"/>
    <w:rsid w:val="009A7773"/>
    <w:rsid w:val="009A79B0"/>
    <w:rsid w:val="009A7EB6"/>
    <w:rsid w:val="009A7FA3"/>
    <w:rsid w:val="009B071F"/>
    <w:rsid w:val="009B13D4"/>
    <w:rsid w:val="009B14B0"/>
    <w:rsid w:val="009B1570"/>
    <w:rsid w:val="009B15AF"/>
    <w:rsid w:val="009B182E"/>
    <w:rsid w:val="009B1AF2"/>
    <w:rsid w:val="009B1B6B"/>
    <w:rsid w:val="009B206E"/>
    <w:rsid w:val="009B2737"/>
    <w:rsid w:val="009B2E6C"/>
    <w:rsid w:val="009B312F"/>
    <w:rsid w:val="009B316A"/>
    <w:rsid w:val="009B3410"/>
    <w:rsid w:val="009B362F"/>
    <w:rsid w:val="009B4805"/>
    <w:rsid w:val="009B503D"/>
    <w:rsid w:val="009B5227"/>
    <w:rsid w:val="009B5445"/>
    <w:rsid w:val="009B5450"/>
    <w:rsid w:val="009B54AD"/>
    <w:rsid w:val="009B54FB"/>
    <w:rsid w:val="009B584D"/>
    <w:rsid w:val="009B5AD1"/>
    <w:rsid w:val="009B5CC1"/>
    <w:rsid w:val="009B5F80"/>
    <w:rsid w:val="009B65FE"/>
    <w:rsid w:val="009B66F5"/>
    <w:rsid w:val="009B674B"/>
    <w:rsid w:val="009B69B6"/>
    <w:rsid w:val="009B6A14"/>
    <w:rsid w:val="009B6A86"/>
    <w:rsid w:val="009B6C84"/>
    <w:rsid w:val="009B6EB1"/>
    <w:rsid w:val="009B7CFF"/>
    <w:rsid w:val="009B7E9C"/>
    <w:rsid w:val="009C0086"/>
    <w:rsid w:val="009C0106"/>
    <w:rsid w:val="009C03E7"/>
    <w:rsid w:val="009C0A54"/>
    <w:rsid w:val="009C0A77"/>
    <w:rsid w:val="009C0D92"/>
    <w:rsid w:val="009C14ED"/>
    <w:rsid w:val="009C1525"/>
    <w:rsid w:val="009C16A1"/>
    <w:rsid w:val="009C19E6"/>
    <w:rsid w:val="009C1A89"/>
    <w:rsid w:val="009C1BBF"/>
    <w:rsid w:val="009C237F"/>
    <w:rsid w:val="009C2B03"/>
    <w:rsid w:val="009C2B2D"/>
    <w:rsid w:val="009C2FE3"/>
    <w:rsid w:val="009C3039"/>
    <w:rsid w:val="009C3C6B"/>
    <w:rsid w:val="009C3C92"/>
    <w:rsid w:val="009C3D86"/>
    <w:rsid w:val="009C41A7"/>
    <w:rsid w:val="009C427F"/>
    <w:rsid w:val="009C458A"/>
    <w:rsid w:val="009C4990"/>
    <w:rsid w:val="009C4BEE"/>
    <w:rsid w:val="009C523B"/>
    <w:rsid w:val="009C5FC4"/>
    <w:rsid w:val="009C6429"/>
    <w:rsid w:val="009C6C86"/>
    <w:rsid w:val="009C73A4"/>
    <w:rsid w:val="009C73F2"/>
    <w:rsid w:val="009C75E7"/>
    <w:rsid w:val="009C77BC"/>
    <w:rsid w:val="009C79C5"/>
    <w:rsid w:val="009D022C"/>
    <w:rsid w:val="009D0853"/>
    <w:rsid w:val="009D0A76"/>
    <w:rsid w:val="009D0CCF"/>
    <w:rsid w:val="009D1022"/>
    <w:rsid w:val="009D138F"/>
    <w:rsid w:val="009D1E8E"/>
    <w:rsid w:val="009D2254"/>
    <w:rsid w:val="009D22B3"/>
    <w:rsid w:val="009D2666"/>
    <w:rsid w:val="009D28E4"/>
    <w:rsid w:val="009D2B67"/>
    <w:rsid w:val="009D2C09"/>
    <w:rsid w:val="009D2F41"/>
    <w:rsid w:val="009D32D9"/>
    <w:rsid w:val="009D3A5D"/>
    <w:rsid w:val="009D3B07"/>
    <w:rsid w:val="009D3E22"/>
    <w:rsid w:val="009D3E6E"/>
    <w:rsid w:val="009D3F54"/>
    <w:rsid w:val="009D433E"/>
    <w:rsid w:val="009D448E"/>
    <w:rsid w:val="009D4A5C"/>
    <w:rsid w:val="009D4A90"/>
    <w:rsid w:val="009D4B50"/>
    <w:rsid w:val="009D4FE9"/>
    <w:rsid w:val="009D512D"/>
    <w:rsid w:val="009D517C"/>
    <w:rsid w:val="009D56BC"/>
    <w:rsid w:val="009D588F"/>
    <w:rsid w:val="009D58AF"/>
    <w:rsid w:val="009D5A83"/>
    <w:rsid w:val="009D6490"/>
    <w:rsid w:val="009D656F"/>
    <w:rsid w:val="009D6666"/>
    <w:rsid w:val="009D67A0"/>
    <w:rsid w:val="009D7580"/>
    <w:rsid w:val="009D75FB"/>
    <w:rsid w:val="009D7A1C"/>
    <w:rsid w:val="009D7ED3"/>
    <w:rsid w:val="009E035B"/>
    <w:rsid w:val="009E0F3F"/>
    <w:rsid w:val="009E17F2"/>
    <w:rsid w:val="009E1CF9"/>
    <w:rsid w:val="009E1DD9"/>
    <w:rsid w:val="009E23E0"/>
    <w:rsid w:val="009E27F0"/>
    <w:rsid w:val="009E28DF"/>
    <w:rsid w:val="009E2E1B"/>
    <w:rsid w:val="009E2E7C"/>
    <w:rsid w:val="009E373B"/>
    <w:rsid w:val="009E4123"/>
    <w:rsid w:val="009E454A"/>
    <w:rsid w:val="009E4616"/>
    <w:rsid w:val="009E4AE9"/>
    <w:rsid w:val="009E54B2"/>
    <w:rsid w:val="009E5AC6"/>
    <w:rsid w:val="009E5DB8"/>
    <w:rsid w:val="009E5FA3"/>
    <w:rsid w:val="009E62FD"/>
    <w:rsid w:val="009E669D"/>
    <w:rsid w:val="009E7621"/>
    <w:rsid w:val="009E77C1"/>
    <w:rsid w:val="009E7BEF"/>
    <w:rsid w:val="009E7EE1"/>
    <w:rsid w:val="009E7F31"/>
    <w:rsid w:val="009E7F32"/>
    <w:rsid w:val="009F02DB"/>
    <w:rsid w:val="009F0580"/>
    <w:rsid w:val="009F09DB"/>
    <w:rsid w:val="009F103B"/>
    <w:rsid w:val="009F18CB"/>
    <w:rsid w:val="009F1970"/>
    <w:rsid w:val="009F2320"/>
    <w:rsid w:val="009F23BD"/>
    <w:rsid w:val="009F23F8"/>
    <w:rsid w:val="009F26E9"/>
    <w:rsid w:val="009F278B"/>
    <w:rsid w:val="009F2926"/>
    <w:rsid w:val="009F2B7C"/>
    <w:rsid w:val="009F317E"/>
    <w:rsid w:val="009F31CE"/>
    <w:rsid w:val="009F356B"/>
    <w:rsid w:val="009F35CB"/>
    <w:rsid w:val="009F39CB"/>
    <w:rsid w:val="009F3ADC"/>
    <w:rsid w:val="009F4416"/>
    <w:rsid w:val="009F4442"/>
    <w:rsid w:val="009F4AE0"/>
    <w:rsid w:val="009F4C69"/>
    <w:rsid w:val="009F5054"/>
    <w:rsid w:val="009F57D8"/>
    <w:rsid w:val="009F584A"/>
    <w:rsid w:val="009F58BD"/>
    <w:rsid w:val="009F594E"/>
    <w:rsid w:val="009F5A28"/>
    <w:rsid w:val="009F5C34"/>
    <w:rsid w:val="009F5C77"/>
    <w:rsid w:val="009F62B0"/>
    <w:rsid w:val="009F675D"/>
    <w:rsid w:val="009F6AE4"/>
    <w:rsid w:val="009F6EC4"/>
    <w:rsid w:val="009F72D6"/>
    <w:rsid w:val="009F76AD"/>
    <w:rsid w:val="009F7C73"/>
    <w:rsid w:val="009F7DC4"/>
    <w:rsid w:val="009F7F1C"/>
    <w:rsid w:val="00A008C0"/>
    <w:rsid w:val="00A00D58"/>
    <w:rsid w:val="00A0173D"/>
    <w:rsid w:val="00A018A5"/>
    <w:rsid w:val="00A018DD"/>
    <w:rsid w:val="00A0217C"/>
    <w:rsid w:val="00A02914"/>
    <w:rsid w:val="00A0292F"/>
    <w:rsid w:val="00A02A29"/>
    <w:rsid w:val="00A02BDE"/>
    <w:rsid w:val="00A02E3C"/>
    <w:rsid w:val="00A02E6B"/>
    <w:rsid w:val="00A0323C"/>
    <w:rsid w:val="00A0366A"/>
    <w:rsid w:val="00A03B66"/>
    <w:rsid w:val="00A04772"/>
    <w:rsid w:val="00A04917"/>
    <w:rsid w:val="00A049E6"/>
    <w:rsid w:val="00A051F0"/>
    <w:rsid w:val="00A05400"/>
    <w:rsid w:val="00A054CC"/>
    <w:rsid w:val="00A05B46"/>
    <w:rsid w:val="00A05CFC"/>
    <w:rsid w:val="00A05D8F"/>
    <w:rsid w:val="00A06351"/>
    <w:rsid w:val="00A06407"/>
    <w:rsid w:val="00A06477"/>
    <w:rsid w:val="00A068C9"/>
    <w:rsid w:val="00A06AAD"/>
    <w:rsid w:val="00A06B49"/>
    <w:rsid w:val="00A0752C"/>
    <w:rsid w:val="00A10557"/>
    <w:rsid w:val="00A10A2C"/>
    <w:rsid w:val="00A10A4B"/>
    <w:rsid w:val="00A1123F"/>
    <w:rsid w:val="00A1128C"/>
    <w:rsid w:val="00A116AF"/>
    <w:rsid w:val="00A11CE0"/>
    <w:rsid w:val="00A11D0F"/>
    <w:rsid w:val="00A11E38"/>
    <w:rsid w:val="00A11E4F"/>
    <w:rsid w:val="00A1219F"/>
    <w:rsid w:val="00A12430"/>
    <w:rsid w:val="00A12C58"/>
    <w:rsid w:val="00A12D09"/>
    <w:rsid w:val="00A1403B"/>
    <w:rsid w:val="00A1404A"/>
    <w:rsid w:val="00A14BD9"/>
    <w:rsid w:val="00A152E7"/>
    <w:rsid w:val="00A1549F"/>
    <w:rsid w:val="00A157CD"/>
    <w:rsid w:val="00A15911"/>
    <w:rsid w:val="00A15A23"/>
    <w:rsid w:val="00A15C08"/>
    <w:rsid w:val="00A15FC8"/>
    <w:rsid w:val="00A162D6"/>
    <w:rsid w:val="00A165F2"/>
    <w:rsid w:val="00A16C8D"/>
    <w:rsid w:val="00A177EE"/>
    <w:rsid w:val="00A17FC9"/>
    <w:rsid w:val="00A20168"/>
    <w:rsid w:val="00A205ED"/>
    <w:rsid w:val="00A20A57"/>
    <w:rsid w:val="00A20FBC"/>
    <w:rsid w:val="00A21430"/>
    <w:rsid w:val="00A214F1"/>
    <w:rsid w:val="00A216E3"/>
    <w:rsid w:val="00A21ABF"/>
    <w:rsid w:val="00A22E4F"/>
    <w:rsid w:val="00A22FFF"/>
    <w:rsid w:val="00A23057"/>
    <w:rsid w:val="00A23083"/>
    <w:rsid w:val="00A23168"/>
    <w:rsid w:val="00A23D8F"/>
    <w:rsid w:val="00A253E2"/>
    <w:rsid w:val="00A25755"/>
    <w:rsid w:val="00A258CD"/>
    <w:rsid w:val="00A25C5A"/>
    <w:rsid w:val="00A25EAF"/>
    <w:rsid w:val="00A25FA6"/>
    <w:rsid w:val="00A26007"/>
    <w:rsid w:val="00A26AD3"/>
    <w:rsid w:val="00A26D69"/>
    <w:rsid w:val="00A270CA"/>
    <w:rsid w:val="00A278B6"/>
    <w:rsid w:val="00A279CB"/>
    <w:rsid w:val="00A27D75"/>
    <w:rsid w:val="00A27F5B"/>
    <w:rsid w:val="00A301E4"/>
    <w:rsid w:val="00A302E7"/>
    <w:rsid w:val="00A305C8"/>
    <w:rsid w:val="00A307A7"/>
    <w:rsid w:val="00A30885"/>
    <w:rsid w:val="00A317BF"/>
    <w:rsid w:val="00A31E9C"/>
    <w:rsid w:val="00A31F3F"/>
    <w:rsid w:val="00A326DC"/>
    <w:rsid w:val="00A32B37"/>
    <w:rsid w:val="00A32CD1"/>
    <w:rsid w:val="00A32E3E"/>
    <w:rsid w:val="00A32F8B"/>
    <w:rsid w:val="00A33362"/>
    <w:rsid w:val="00A334A0"/>
    <w:rsid w:val="00A334E1"/>
    <w:rsid w:val="00A334EE"/>
    <w:rsid w:val="00A337A3"/>
    <w:rsid w:val="00A33C59"/>
    <w:rsid w:val="00A33D27"/>
    <w:rsid w:val="00A344C0"/>
    <w:rsid w:val="00A345F3"/>
    <w:rsid w:val="00A34831"/>
    <w:rsid w:val="00A34B48"/>
    <w:rsid w:val="00A34B81"/>
    <w:rsid w:val="00A351D3"/>
    <w:rsid w:val="00A35F36"/>
    <w:rsid w:val="00A36111"/>
    <w:rsid w:val="00A3664F"/>
    <w:rsid w:val="00A36C26"/>
    <w:rsid w:val="00A36DC0"/>
    <w:rsid w:val="00A372AA"/>
    <w:rsid w:val="00A37541"/>
    <w:rsid w:val="00A37992"/>
    <w:rsid w:val="00A37B14"/>
    <w:rsid w:val="00A4010E"/>
    <w:rsid w:val="00A405E6"/>
    <w:rsid w:val="00A408EA"/>
    <w:rsid w:val="00A40D69"/>
    <w:rsid w:val="00A40EA9"/>
    <w:rsid w:val="00A4110C"/>
    <w:rsid w:val="00A4183B"/>
    <w:rsid w:val="00A41950"/>
    <w:rsid w:val="00A42392"/>
    <w:rsid w:val="00A4281A"/>
    <w:rsid w:val="00A42ED0"/>
    <w:rsid w:val="00A4341E"/>
    <w:rsid w:val="00A435F1"/>
    <w:rsid w:val="00A43D6B"/>
    <w:rsid w:val="00A44587"/>
    <w:rsid w:val="00A44607"/>
    <w:rsid w:val="00A44620"/>
    <w:rsid w:val="00A44A01"/>
    <w:rsid w:val="00A44FEB"/>
    <w:rsid w:val="00A4545B"/>
    <w:rsid w:val="00A454A1"/>
    <w:rsid w:val="00A454B4"/>
    <w:rsid w:val="00A45DC5"/>
    <w:rsid w:val="00A460BE"/>
    <w:rsid w:val="00A4677F"/>
    <w:rsid w:val="00A46811"/>
    <w:rsid w:val="00A46A62"/>
    <w:rsid w:val="00A46DC6"/>
    <w:rsid w:val="00A471B7"/>
    <w:rsid w:val="00A47510"/>
    <w:rsid w:val="00A47A43"/>
    <w:rsid w:val="00A47C5D"/>
    <w:rsid w:val="00A47D14"/>
    <w:rsid w:val="00A50117"/>
    <w:rsid w:val="00A503BE"/>
    <w:rsid w:val="00A50604"/>
    <w:rsid w:val="00A507BE"/>
    <w:rsid w:val="00A508FC"/>
    <w:rsid w:val="00A513A5"/>
    <w:rsid w:val="00A51516"/>
    <w:rsid w:val="00A5167C"/>
    <w:rsid w:val="00A516A9"/>
    <w:rsid w:val="00A522B4"/>
    <w:rsid w:val="00A52399"/>
    <w:rsid w:val="00A5245F"/>
    <w:rsid w:val="00A52814"/>
    <w:rsid w:val="00A53328"/>
    <w:rsid w:val="00A538BD"/>
    <w:rsid w:val="00A53DD6"/>
    <w:rsid w:val="00A540A0"/>
    <w:rsid w:val="00A54187"/>
    <w:rsid w:val="00A54263"/>
    <w:rsid w:val="00A543EC"/>
    <w:rsid w:val="00A545D1"/>
    <w:rsid w:val="00A5461B"/>
    <w:rsid w:val="00A54CB3"/>
    <w:rsid w:val="00A54CDE"/>
    <w:rsid w:val="00A54CEA"/>
    <w:rsid w:val="00A54F0A"/>
    <w:rsid w:val="00A5523C"/>
    <w:rsid w:val="00A55515"/>
    <w:rsid w:val="00A55676"/>
    <w:rsid w:val="00A55AB5"/>
    <w:rsid w:val="00A55B4A"/>
    <w:rsid w:val="00A56040"/>
    <w:rsid w:val="00A56250"/>
    <w:rsid w:val="00A56540"/>
    <w:rsid w:val="00A568DD"/>
    <w:rsid w:val="00A56E72"/>
    <w:rsid w:val="00A570DB"/>
    <w:rsid w:val="00A571AD"/>
    <w:rsid w:val="00A57253"/>
    <w:rsid w:val="00A5725F"/>
    <w:rsid w:val="00A57577"/>
    <w:rsid w:val="00A575CE"/>
    <w:rsid w:val="00A57C30"/>
    <w:rsid w:val="00A57D35"/>
    <w:rsid w:val="00A60AF4"/>
    <w:rsid w:val="00A60E94"/>
    <w:rsid w:val="00A60EFC"/>
    <w:rsid w:val="00A615F1"/>
    <w:rsid w:val="00A61633"/>
    <w:rsid w:val="00A618FC"/>
    <w:rsid w:val="00A61913"/>
    <w:rsid w:val="00A61AD7"/>
    <w:rsid w:val="00A620C8"/>
    <w:rsid w:val="00A62491"/>
    <w:rsid w:val="00A62F58"/>
    <w:rsid w:val="00A630E3"/>
    <w:rsid w:val="00A63307"/>
    <w:rsid w:val="00A63401"/>
    <w:rsid w:val="00A637A5"/>
    <w:rsid w:val="00A64144"/>
    <w:rsid w:val="00A64396"/>
    <w:rsid w:val="00A6446C"/>
    <w:rsid w:val="00A64E4D"/>
    <w:rsid w:val="00A64E6C"/>
    <w:rsid w:val="00A65027"/>
    <w:rsid w:val="00A65637"/>
    <w:rsid w:val="00A65C8A"/>
    <w:rsid w:val="00A65E5F"/>
    <w:rsid w:val="00A66ED9"/>
    <w:rsid w:val="00A6738F"/>
    <w:rsid w:val="00A6742A"/>
    <w:rsid w:val="00A706AF"/>
    <w:rsid w:val="00A707CF"/>
    <w:rsid w:val="00A70BCA"/>
    <w:rsid w:val="00A7177C"/>
    <w:rsid w:val="00A71979"/>
    <w:rsid w:val="00A7199B"/>
    <w:rsid w:val="00A71AA6"/>
    <w:rsid w:val="00A71C15"/>
    <w:rsid w:val="00A71C88"/>
    <w:rsid w:val="00A71F58"/>
    <w:rsid w:val="00A721DB"/>
    <w:rsid w:val="00A72314"/>
    <w:rsid w:val="00A72966"/>
    <w:rsid w:val="00A72D10"/>
    <w:rsid w:val="00A72E38"/>
    <w:rsid w:val="00A72FA5"/>
    <w:rsid w:val="00A732D3"/>
    <w:rsid w:val="00A73906"/>
    <w:rsid w:val="00A739C1"/>
    <w:rsid w:val="00A73A5A"/>
    <w:rsid w:val="00A73F94"/>
    <w:rsid w:val="00A7414A"/>
    <w:rsid w:val="00A74150"/>
    <w:rsid w:val="00A741D5"/>
    <w:rsid w:val="00A7430F"/>
    <w:rsid w:val="00A7440D"/>
    <w:rsid w:val="00A744B3"/>
    <w:rsid w:val="00A74658"/>
    <w:rsid w:val="00A747D7"/>
    <w:rsid w:val="00A749F8"/>
    <w:rsid w:val="00A75333"/>
    <w:rsid w:val="00A75756"/>
    <w:rsid w:val="00A75EA1"/>
    <w:rsid w:val="00A76048"/>
    <w:rsid w:val="00A76516"/>
    <w:rsid w:val="00A76798"/>
    <w:rsid w:val="00A768AB"/>
    <w:rsid w:val="00A76B39"/>
    <w:rsid w:val="00A76B8E"/>
    <w:rsid w:val="00A76CAB"/>
    <w:rsid w:val="00A76DF8"/>
    <w:rsid w:val="00A76EE2"/>
    <w:rsid w:val="00A7730B"/>
    <w:rsid w:val="00A77617"/>
    <w:rsid w:val="00A778E8"/>
    <w:rsid w:val="00A77AC4"/>
    <w:rsid w:val="00A77C78"/>
    <w:rsid w:val="00A801CC"/>
    <w:rsid w:val="00A80465"/>
    <w:rsid w:val="00A80C79"/>
    <w:rsid w:val="00A80CA5"/>
    <w:rsid w:val="00A81BEC"/>
    <w:rsid w:val="00A82197"/>
    <w:rsid w:val="00A82328"/>
    <w:rsid w:val="00A82BDD"/>
    <w:rsid w:val="00A82BE7"/>
    <w:rsid w:val="00A834AC"/>
    <w:rsid w:val="00A83512"/>
    <w:rsid w:val="00A839BD"/>
    <w:rsid w:val="00A83BC5"/>
    <w:rsid w:val="00A83CFB"/>
    <w:rsid w:val="00A84196"/>
    <w:rsid w:val="00A845FF"/>
    <w:rsid w:val="00A849E7"/>
    <w:rsid w:val="00A85509"/>
    <w:rsid w:val="00A855A1"/>
    <w:rsid w:val="00A85A57"/>
    <w:rsid w:val="00A85AC8"/>
    <w:rsid w:val="00A85DBC"/>
    <w:rsid w:val="00A85F4B"/>
    <w:rsid w:val="00A86297"/>
    <w:rsid w:val="00A86C2B"/>
    <w:rsid w:val="00A86CA5"/>
    <w:rsid w:val="00A86E05"/>
    <w:rsid w:val="00A90394"/>
    <w:rsid w:val="00A90D34"/>
    <w:rsid w:val="00A91066"/>
    <w:rsid w:val="00A913F8"/>
    <w:rsid w:val="00A917FD"/>
    <w:rsid w:val="00A918FE"/>
    <w:rsid w:val="00A91CB3"/>
    <w:rsid w:val="00A91D72"/>
    <w:rsid w:val="00A91D76"/>
    <w:rsid w:val="00A92366"/>
    <w:rsid w:val="00A9296B"/>
    <w:rsid w:val="00A939A7"/>
    <w:rsid w:val="00A93C9A"/>
    <w:rsid w:val="00A93CFE"/>
    <w:rsid w:val="00A93D10"/>
    <w:rsid w:val="00A93E9A"/>
    <w:rsid w:val="00A93F23"/>
    <w:rsid w:val="00A940CD"/>
    <w:rsid w:val="00A943B2"/>
    <w:rsid w:val="00A9440A"/>
    <w:rsid w:val="00A945C3"/>
    <w:rsid w:val="00A945F7"/>
    <w:rsid w:val="00A94D09"/>
    <w:rsid w:val="00A94EA1"/>
    <w:rsid w:val="00A952C4"/>
    <w:rsid w:val="00A959F3"/>
    <w:rsid w:val="00A95A5C"/>
    <w:rsid w:val="00A96056"/>
    <w:rsid w:val="00A96154"/>
    <w:rsid w:val="00A96265"/>
    <w:rsid w:val="00A967E4"/>
    <w:rsid w:val="00A9687F"/>
    <w:rsid w:val="00A96BA0"/>
    <w:rsid w:val="00A96C2E"/>
    <w:rsid w:val="00A96CF4"/>
    <w:rsid w:val="00A970DF"/>
    <w:rsid w:val="00A973EF"/>
    <w:rsid w:val="00A97AC4"/>
    <w:rsid w:val="00AA02D9"/>
    <w:rsid w:val="00AA0382"/>
    <w:rsid w:val="00AA082A"/>
    <w:rsid w:val="00AA090E"/>
    <w:rsid w:val="00AA0D90"/>
    <w:rsid w:val="00AA0DF1"/>
    <w:rsid w:val="00AA1026"/>
    <w:rsid w:val="00AA13B3"/>
    <w:rsid w:val="00AA13FA"/>
    <w:rsid w:val="00AA150C"/>
    <w:rsid w:val="00AA18FA"/>
    <w:rsid w:val="00AA1F5F"/>
    <w:rsid w:val="00AA231B"/>
    <w:rsid w:val="00AA2477"/>
    <w:rsid w:val="00AA2B50"/>
    <w:rsid w:val="00AA2F0D"/>
    <w:rsid w:val="00AA303D"/>
    <w:rsid w:val="00AA33A9"/>
    <w:rsid w:val="00AA3AE4"/>
    <w:rsid w:val="00AA3B7A"/>
    <w:rsid w:val="00AA3EFE"/>
    <w:rsid w:val="00AA417E"/>
    <w:rsid w:val="00AA42E5"/>
    <w:rsid w:val="00AA433D"/>
    <w:rsid w:val="00AA4589"/>
    <w:rsid w:val="00AA4764"/>
    <w:rsid w:val="00AA4B0A"/>
    <w:rsid w:val="00AA4B8E"/>
    <w:rsid w:val="00AA4E72"/>
    <w:rsid w:val="00AA5126"/>
    <w:rsid w:val="00AA56C2"/>
    <w:rsid w:val="00AA5CCE"/>
    <w:rsid w:val="00AA5D6A"/>
    <w:rsid w:val="00AA5DB9"/>
    <w:rsid w:val="00AA6448"/>
    <w:rsid w:val="00AA6A93"/>
    <w:rsid w:val="00AA7177"/>
    <w:rsid w:val="00AA790B"/>
    <w:rsid w:val="00AA7B7B"/>
    <w:rsid w:val="00AA7E83"/>
    <w:rsid w:val="00AB0ACB"/>
    <w:rsid w:val="00AB10B6"/>
    <w:rsid w:val="00AB13D9"/>
    <w:rsid w:val="00AB149F"/>
    <w:rsid w:val="00AB1AF7"/>
    <w:rsid w:val="00AB28EB"/>
    <w:rsid w:val="00AB29AF"/>
    <w:rsid w:val="00AB2B0F"/>
    <w:rsid w:val="00AB334D"/>
    <w:rsid w:val="00AB33B2"/>
    <w:rsid w:val="00AB35B9"/>
    <w:rsid w:val="00AB3878"/>
    <w:rsid w:val="00AB39E9"/>
    <w:rsid w:val="00AB3CDE"/>
    <w:rsid w:val="00AB3F69"/>
    <w:rsid w:val="00AB40B3"/>
    <w:rsid w:val="00AB41D7"/>
    <w:rsid w:val="00AB44B2"/>
    <w:rsid w:val="00AB45B7"/>
    <w:rsid w:val="00AB45FC"/>
    <w:rsid w:val="00AB48B3"/>
    <w:rsid w:val="00AB4DC8"/>
    <w:rsid w:val="00AB50CB"/>
    <w:rsid w:val="00AB54CF"/>
    <w:rsid w:val="00AB55BB"/>
    <w:rsid w:val="00AB5A2A"/>
    <w:rsid w:val="00AB5BFE"/>
    <w:rsid w:val="00AB6456"/>
    <w:rsid w:val="00AB65F1"/>
    <w:rsid w:val="00AB6855"/>
    <w:rsid w:val="00AB6A17"/>
    <w:rsid w:val="00AB6FE4"/>
    <w:rsid w:val="00AB73D1"/>
    <w:rsid w:val="00AB7812"/>
    <w:rsid w:val="00AB7A14"/>
    <w:rsid w:val="00AB7EA7"/>
    <w:rsid w:val="00AC00F9"/>
    <w:rsid w:val="00AC041F"/>
    <w:rsid w:val="00AC054C"/>
    <w:rsid w:val="00AC0E2C"/>
    <w:rsid w:val="00AC129E"/>
    <w:rsid w:val="00AC1835"/>
    <w:rsid w:val="00AC19C4"/>
    <w:rsid w:val="00AC1AB0"/>
    <w:rsid w:val="00AC1DC0"/>
    <w:rsid w:val="00AC25AC"/>
    <w:rsid w:val="00AC2B79"/>
    <w:rsid w:val="00AC2FA6"/>
    <w:rsid w:val="00AC31A9"/>
    <w:rsid w:val="00AC32C8"/>
    <w:rsid w:val="00AC33EC"/>
    <w:rsid w:val="00AC3596"/>
    <w:rsid w:val="00AC3880"/>
    <w:rsid w:val="00AC3D1C"/>
    <w:rsid w:val="00AC408D"/>
    <w:rsid w:val="00AC4253"/>
    <w:rsid w:val="00AC450F"/>
    <w:rsid w:val="00AC4819"/>
    <w:rsid w:val="00AC5059"/>
    <w:rsid w:val="00AC5530"/>
    <w:rsid w:val="00AC5A32"/>
    <w:rsid w:val="00AC5B56"/>
    <w:rsid w:val="00AC5E39"/>
    <w:rsid w:val="00AC64BE"/>
    <w:rsid w:val="00AC6A2A"/>
    <w:rsid w:val="00AC7251"/>
    <w:rsid w:val="00AC767E"/>
    <w:rsid w:val="00AC76F6"/>
    <w:rsid w:val="00AC7BEB"/>
    <w:rsid w:val="00AC7DE5"/>
    <w:rsid w:val="00AD0183"/>
    <w:rsid w:val="00AD027E"/>
    <w:rsid w:val="00AD04EE"/>
    <w:rsid w:val="00AD0B24"/>
    <w:rsid w:val="00AD0BA2"/>
    <w:rsid w:val="00AD11D3"/>
    <w:rsid w:val="00AD1347"/>
    <w:rsid w:val="00AD136C"/>
    <w:rsid w:val="00AD2135"/>
    <w:rsid w:val="00AD225A"/>
    <w:rsid w:val="00AD2C19"/>
    <w:rsid w:val="00AD2D48"/>
    <w:rsid w:val="00AD2E25"/>
    <w:rsid w:val="00AD3A96"/>
    <w:rsid w:val="00AD3C21"/>
    <w:rsid w:val="00AD3D15"/>
    <w:rsid w:val="00AD40A9"/>
    <w:rsid w:val="00AD41E8"/>
    <w:rsid w:val="00AD4BDB"/>
    <w:rsid w:val="00AD4CBA"/>
    <w:rsid w:val="00AD4CD5"/>
    <w:rsid w:val="00AD565A"/>
    <w:rsid w:val="00AD56B7"/>
    <w:rsid w:val="00AD5D39"/>
    <w:rsid w:val="00AD64EF"/>
    <w:rsid w:val="00AD65ED"/>
    <w:rsid w:val="00AD6A5D"/>
    <w:rsid w:val="00AD6B99"/>
    <w:rsid w:val="00AD6BD6"/>
    <w:rsid w:val="00AD7513"/>
    <w:rsid w:val="00AD7813"/>
    <w:rsid w:val="00AD7941"/>
    <w:rsid w:val="00AD7B4E"/>
    <w:rsid w:val="00AE012E"/>
    <w:rsid w:val="00AE083B"/>
    <w:rsid w:val="00AE091A"/>
    <w:rsid w:val="00AE0C0C"/>
    <w:rsid w:val="00AE0F92"/>
    <w:rsid w:val="00AE1220"/>
    <w:rsid w:val="00AE1460"/>
    <w:rsid w:val="00AE153D"/>
    <w:rsid w:val="00AE1786"/>
    <w:rsid w:val="00AE18E1"/>
    <w:rsid w:val="00AE1C14"/>
    <w:rsid w:val="00AE1CE6"/>
    <w:rsid w:val="00AE201C"/>
    <w:rsid w:val="00AE2052"/>
    <w:rsid w:val="00AE2226"/>
    <w:rsid w:val="00AE2414"/>
    <w:rsid w:val="00AE261C"/>
    <w:rsid w:val="00AE2944"/>
    <w:rsid w:val="00AE2BBA"/>
    <w:rsid w:val="00AE2F3A"/>
    <w:rsid w:val="00AE338A"/>
    <w:rsid w:val="00AE33A2"/>
    <w:rsid w:val="00AE3431"/>
    <w:rsid w:val="00AE34E2"/>
    <w:rsid w:val="00AE3841"/>
    <w:rsid w:val="00AE3D99"/>
    <w:rsid w:val="00AE3E1A"/>
    <w:rsid w:val="00AE3E97"/>
    <w:rsid w:val="00AE3F5F"/>
    <w:rsid w:val="00AE4109"/>
    <w:rsid w:val="00AE43C3"/>
    <w:rsid w:val="00AE4626"/>
    <w:rsid w:val="00AE49E1"/>
    <w:rsid w:val="00AE4C9A"/>
    <w:rsid w:val="00AE4E5B"/>
    <w:rsid w:val="00AE4F81"/>
    <w:rsid w:val="00AE533D"/>
    <w:rsid w:val="00AE542E"/>
    <w:rsid w:val="00AE604C"/>
    <w:rsid w:val="00AE604E"/>
    <w:rsid w:val="00AE6068"/>
    <w:rsid w:val="00AE6195"/>
    <w:rsid w:val="00AE6548"/>
    <w:rsid w:val="00AE6807"/>
    <w:rsid w:val="00AE6820"/>
    <w:rsid w:val="00AE684B"/>
    <w:rsid w:val="00AE6913"/>
    <w:rsid w:val="00AE6B20"/>
    <w:rsid w:val="00AE7207"/>
    <w:rsid w:val="00AE7359"/>
    <w:rsid w:val="00AE7E9D"/>
    <w:rsid w:val="00AF02CA"/>
    <w:rsid w:val="00AF0502"/>
    <w:rsid w:val="00AF0569"/>
    <w:rsid w:val="00AF05C9"/>
    <w:rsid w:val="00AF05F6"/>
    <w:rsid w:val="00AF061A"/>
    <w:rsid w:val="00AF0A52"/>
    <w:rsid w:val="00AF0EB5"/>
    <w:rsid w:val="00AF128E"/>
    <w:rsid w:val="00AF137D"/>
    <w:rsid w:val="00AF145B"/>
    <w:rsid w:val="00AF1499"/>
    <w:rsid w:val="00AF15AD"/>
    <w:rsid w:val="00AF16BD"/>
    <w:rsid w:val="00AF1C7C"/>
    <w:rsid w:val="00AF1E9A"/>
    <w:rsid w:val="00AF20D9"/>
    <w:rsid w:val="00AF22F1"/>
    <w:rsid w:val="00AF24AE"/>
    <w:rsid w:val="00AF26B7"/>
    <w:rsid w:val="00AF2AC0"/>
    <w:rsid w:val="00AF2C5A"/>
    <w:rsid w:val="00AF345E"/>
    <w:rsid w:val="00AF37CE"/>
    <w:rsid w:val="00AF396B"/>
    <w:rsid w:val="00AF3E15"/>
    <w:rsid w:val="00AF4E13"/>
    <w:rsid w:val="00AF4ECA"/>
    <w:rsid w:val="00AF50D5"/>
    <w:rsid w:val="00AF5BF3"/>
    <w:rsid w:val="00AF60F1"/>
    <w:rsid w:val="00AF6AFF"/>
    <w:rsid w:val="00AF6E02"/>
    <w:rsid w:val="00AF7967"/>
    <w:rsid w:val="00AF7B2D"/>
    <w:rsid w:val="00AF7E6B"/>
    <w:rsid w:val="00B00268"/>
    <w:rsid w:val="00B004B2"/>
    <w:rsid w:val="00B0070C"/>
    <w:rsid w:val="00B00870"/>
    <w:rsid w:val="00B00FCA"/>
    <w:rsid w:val="00B01728"/>
    <w:rsid w:val="00B01751"/>
    <w:rsid w:val="00B02420"/>
    <w:rsid w:val="00B0253A"/>
    <w:rsid w:val="00B02586"/>
    <w:rsid w:val="00B02590"/>
    <w:rsid w:val="00B02941"/>
    <w:rsid w:val="00B02AC2"/>
    <w:rsid w:val="00B02CCD"/>
    <w:rsid w:val="00B02E24"/>
    <w:rsid w:val="00B0426A"/>
    <w:rsid w:val="00B05090"/>
    <w:rsid w:val="00B05EFE"/>
    <w:rsid w:val="00B06127"/>
    <w:rsid w:val="00B062E0"/>
    <w:rsid w:val="00B067E2"/>
    <w:rsid w:val="00B06B17"/>
    <w:rsid w:val="00B07F35"/>
    <w:rsid w:val="00B10542"/>
    <w:rsid w:val="00B10709"/>
    <w:rsid w:val="00B109D5"/>
    <w:rsid w:val="00B10D15"/>
    <w:rsid w:val="00B11043"/>
    <w:rsid w:val="00B11A06"/>
    <w:rsid w:val="00B11CB8"/>
    <w:rsid w:val="00B11E2A"/>
    <w:rsid w:val="00B11FA6"/>
    <w:rsid w:val="00B12087"/>
    <w:rsid w:val="00B12096"/>
    <w:rsid w:val="00B12DF0"/>
    <w:rsid w:val="00B12E18"/>
    <w:rsid w:val="00B12ED4"/>
    <w:rsid w:val="00B1307F"/>
    <w:rsid w:val="00B1332E"/>
    <w:rsid w:val="00B13950"/>
    <w:rsid w:val="00B13D08"/>
    <w:rsid w:val="00B13E78"/>
    <w:rsid w:val="00B1413B"/>
    <w:rsid w:val="00B148D6"/>
    <w:rsid w:val="00B1505B"/>
    <w:rsid w:val="00B15070"/>
    <w:rsid w:val="00B15105"/>
    <w:rsid w:val="00B152D5"/>
    <w:rsid w:val="00B15507"/>
    <w:rsid w:val="00B15C0F"/>
    <w:rsid w:val="00B15E56"/>
    <w:rsid w:val="00B160A2"/>
    <w:rsid w:val="00B16AC6"/>
    <w:rsid w:val="00B171C6"/>
    <w:rsid w:val="00B172D8"/>
    <w:rsid w:val="00B173F9"/>
    <w:rsid w:val="00B20173"/>
    <w:rsid w:val="00B20479"/>
    <w:rsid w:val="00B206EC"/>
    <w:rsid w:val="00B21651"/>
    <w:rsid w:val="00B21A06"/>
    <w:rsid w:val="00B21DCE"/>
    <w:rsid w:val="00B22718"/>
    <w:rsid w:val="00B22AFB"/>
    <w:rsid w:val="00B22CFE"/>
    <w:rsid w:val="00B233BF"/>
    <w:rsid w:val="00B233C9"/>
    <w:rsid w:val="00B238A9"/>
    <w:rsid w:val="00B23C35"/>
    <w:rsid w:val="00B23D4A"/>
    <w:rsid w:val="00B24A25"/>
    <w:rsid w:val="00B25375"/>
    <w:rsid w:val="00B25450"/>
    <w:rsid w:val="00B25DA3"/>
    <w:rsid w:val="00B26349"/>
    <w:rsid w:val="00B26942"/>
    <w:rsid w:val="00B26BD9"/>
    <w:rsid w:val="00B26C3B"/>
    <w:rsid w:val="00B277FD"/>
    <w:rsid w:val="00B27869"/>
    <w:rsid w:val="00B278C6"/>
    <w:rsid w:val="00B27D36"/>
    <w:rsid w:val="00B300D0"/>
    <w:rsid w:val="00B30B74"/>
    <w:rsid w:val="00B30CF9"/>
    <w:rsid w:val="00B30D95"/>
    <w:rsid w:val="00B30E55"/>
    <w:rsid w:val="00B310F6"/>
    <w:rsid w:val="00B312D7"/>
    <w:rsid w:val="00B31D0B"/>
    <w:rsid w:val="00B32270"/>
    <w:rsid w:val="00B32910"/>
    <w:rsid w:val="00B33A97"/>
    <w:rsid w:val="00B33B34"/>
    <w:rsid w:val="00B33DCA"/>
    <w:rsid w:val="00B33F6A"/>
    <w:rsid w:val="00B34302"/>
    <w:rsid w:val="00B344E8"/>
    <w:rsid w:val="00B34572"/>
    <w:rsid w:val="00B34835"/>
    <w:rsid w:val="00B34C46"/>
    <w:rsid w:val="00B35143"/>
    <w:rsid w:val="00B353E3"/>
    <w:rsid w:val="00B368EA"/>
    <w:rsid w:val="00B36933"/>
    <w:rsid w:val="00B3699B"/>
    <w:rsid w:val="00B37132"/>
    <w:rsid w:val="00B4006A"/>
    <w:rsid w:val="00B400C8"/>
    <w:rsid w:val="00B4023C"/>
    <w:rsid w:val="00B40648"/>
    <w:rsid w:val="00B413FB"/>
    <w:rsid w:val="00B418F6"/>
    <w:rsid w:val="00B41CFA"/>
    <w:rsid w:val="00B42C68"/>
    <w:rsid w:val="00B42C8F"/>
    <w:rsid w:val="00B42EFA"/>
    <w:rsid w:val="00B430FD"/>
    <w:rsid w:val="00B43217"/>
    <w:rsid w:val="00B43393"/>
    <w:rsid w:val="00B43788"/>
    <w:rsid w:val="00B437C4"/>
    <w:rsid w:val="00B43D21"/>
    <w:rsid w:val="00B44251"/>
    <w:rsid w:val="00B4549D"/>
    <w:rsid w:val="00B454F6"/>
    <w:rsid w:val="00B45511"/>
    <w:rsid w:val="00B45D54"/>
    <w:rsid w:val="00B45E2C"/>
    <w:rsid w:val="00B462BE"/>
    <w:rsid w:val="00B463C0"/>
    <w:rsid w:val="00B463FB"/>
    <w:rsid w:val="00B46586"/>
    <w:rsid w:val="00B465F9"/>
    <w:rsid w:val="00B47545"/>
    <w:rsid w:val="00B4769B"/>
    <w:rsid w:val="00B478EF"/>
    <w:rsid w:val="00B479D9"/>
    <w:rsid w:val="00B47A8C"/>
    <w:rsid w:val="00B47AA4"/>
    <w:rsid w:val="00B5004A"/>
    <w:rsid w:val="00B5021F"/>
    <w:rsid w:val="00B508E0"/>
    <w:rsid w:val="00B50D35"/>
    <w:rsid w:val="00B50F9D"/>
    <w:rsid w:val="00B51232"/>
    <w:rsid w:val="00B512E2"/>
    <w:rsid w:val="00B513C7"/>
    <w:rsid w:val="00B51465"/>
    <w:rsid w:val="00B518CF"/>
    <w:rsid w:val="00B5197B"/>
    <w:rsid w:val="00B51A4B"/>
    <w:rsid w:val="00B52818"/>
    <w:rsid w:val="00B52BD5"/>
    <w:rsid w:val="00B52C05"/>
    <w:rsid w:val="00B52C63"/>
    <w:rsid w:val="00B5302D"/>
    <w:rsid w:val="00B5339E"/>
    <w:rsid w:val="00B53468"/>
    <w:rsid w:val="00B53A70"/>
    <w:rsid w:val="00B5418C"/>
    <w:rsid w:val="00B54296"/>
    <w:rsid w:val="00B545B8"/>
    <w:rsid w:val="00B5478E"/>
    <w:rsid w:val="00B54818"/>
    <w:rsid w:val="00B5484B"/>
    <w:rsid w:val="00B54A2B"/>
    <w:rsid w:val="00B54E41"/>
    <w:rsid w:val="00B55F2F"/>
    <w:rsid w:val="00B55F33"/>
    <w:rsid w:val="00B55F98"/>
    <w:rsid w:val="00B56355"/>
    <w:rsid w:val="00B5695B"/>
    <w:rsid w:val="00B56E3F"/>
    <w:rsid w:val="00B56E56"/>
    <w:rsid w:val="00B56E9F"/>
    <w:rsid w:val="00B57018"/>
    <w:rsid w:val="00B570AE"/>
    <w:rsid w:val="00B6002D"/>
    <w:rsid w:val="00B60508"/>
    <w:rsid w:val="00B607E6"/>
    <w:rsid w:val="00B60E7B"/>
    <w:rsid w:val="00B60FCE"/>
    <w:rsid w:val="00B6108E"/>
    <w:rsid w:val="00B62048"/>
    <w:rsid w:val="00B6223B"/>
    <w:rsid w:val="00B62509"/>
    <w:rsid w:val="00B62809"/>
    <w:rsid w:val="00B62A41"/>
    <w:rsid w:val="00B63123"/>
    <w:rsid w:val="00B631A3"/>
    <w:rsid w:val="00B6381D"/>
    <w:rsid w:val="00B64B8D"/>
    <w:rsid w:val="00B64E40"/>
    <w:rsid w:val="00B6505A"/>
    <w:rsid w:val="00B651E8"/>
    <w:rsid w:val="00B656AE"/>
    <w:rsid w:val="00B65A9E"/>
    <w:rsid w:val="00B65AEB"/>
    <w:rsid w:val="00B65D7B"/>
    <w:rsid w:val="00B661EC"/>
    <w:rsid w:val="00B6689A"/>
    <w:rsid w:val="00B671F3"/>
    <w:rsid w:val="00B67605"/>
    <w:rsid w:val="00B6773E"/>
    <w:rsid w:val="00B67A9F"/>
    <w:rsid w:val="00B67ACB"/>
    <w:rsid w:val="00B67DDC"/>
    <w:rsid w:val="00B67EA8"/>
    <w:rsid w:val="00B70116"/>
    <w:rsid w:val="00B70198"/>
    <w:rsid w:val="00B7073F"/>
    <w:rsid w:val="00B708A7"/>
    <w:rsid w:val="00B70950"/>
    <w:rsid w:val="00B70B1C"/>
    <w:rsid w:val="00B71476"/>
    <w:rsid w:val="00B71490"/>
    <w:rsid w:val="00B715F9"/>
    <w:rsid w:val="00B71948"/>
    <w:rsid w:val="00B71AFA"/>
    <w:rsid w:val="00B71C98"/>
    <w:rsid w:val="00B71FAE"/>
    <w:rsid w:val="00B730EF"/>
    <w:rsid w:val="00B7389C"/>
    <w:rsid w:val="00B73BE4"/>
    <w:rsid w:val="00B742BE"/>
    <w:rsid w:val="00B742D5"/>
    <w:rsid w:val="00B74742"/>
    <w:rsid w:val="00B74839"/>
    <w:rsid w:val="00B74F39"/>
    <w:rsid w:val="00B751D0"/>
    <w:rsid w:val="00B7520D"/>
    <w:rsid w:val="00B752AA"/>
    <w:rsid w:val="00B756C2"/>
    <w:rsid w:val="00B75922"/>
    <w:rsid w:val="00B75A7F"/>
    <w:rsid w:val="00B75BF4"/>
    <w:rsid w:val="00B75C98"/>
    <w:rsid w:val="00B75DAE"/>
    <w:rsid w:val="00B75E91"/>
    <w:rsid w:val="00B76122"/>
    <w:rsid w:val="00B7641F"/>
    <w:rsid w:val="00B764D2"/>
    <w:rsid w:val="00B76523"/>
    <w:rsid w:val="00B7679A"/>
    <w:rsid w:val="00B7688C"/>
    <w:rsid w:val="00B76F7F"/>
    <w:rsid w:val="00B775EB"/>
    <w:rsid w:val="00B779B8"/>
    <w:rsid w:val="00B77AA1"/>
    <w:rsid w:val="00B80200"/>
    <w:rsid w:val="00B80203"/>
    <w:rsid w:val="00B80947"/>
    <w:rsid w:val="00B80FBD"/>
    <w:rsid w:val="00B817D8"/>
    <w:rsid w:val="00B818E1"/>
    <w:rsid w:val="00B81F3D"/>
    <w:rsid w:val="00B82010"/>
    <w:rsid w:val="00B82825"/>
    <w:rsid w:val="00B82928"/>
    <w:rsid w:val="00B82EF9"/>
    <w:rsid w:val="00B83170"/>
    <w:rsid w:val="00B835AE"/>
    <w:rsid w:val="00B839D3"/>
    <w:rsid w:val="00B84441"/>
    <w:rsid w:val="00B8453F"/>
    <w:rsid w:val="00B84B86"/>
    <w:rsid w:val="00B84C18"/>
    <w:rsid w:val="00B8519E"/>
    <w:rsid w:val="00B8528B"/>
    <w:rsid w:val="00B852C0"/>
    <w:rsid w:val="00B85334"/>
    <w:rsid w:val="00B85548"/>
    <w:rsid w:val="00B858CC"/>
    <w:rsid w:val="00B85993"/>
    <w:rsid w:val="00B85AD5"/>
    <w:rsid w:val="00B85C7A"/>
    <w:rsid w:val="00B85D86"/>
    <w:rsid w:val="00B863CE"/>
    <w:rsid w:val="00B8642D"/>
    <w:rsid w:val="00B865DE"/>
    <w:rsid w:val="00B865FF"/>
    <w:rsid w:val="00B868B4"/>
    <w:rsid w:val="00B86B66"/>
    <w:rsid w:val="00B86EE7"/>
    <w:rsid w:val="00B86F78"/>
    <w:rsid w:val="00B86F88"/>
    <w:rsid w:val="00B872B6"/>
    <w:rsid w:val="00B872C9"/>
    <w:rsid w:val="00B879AC"/>
    <w:rsid w:val="00B87C6B"/>
    <w:rsid w:val="00B9017C"/>
    <w:rsid w:val="00B901B6"/>
    <w:rsid w:val="00B90CCC"/>
    <w:rsid w:val="00B90F37"/>
    <w:rsid w:val="00B91005"/>
    <w:rsid w:val="00B91885"/>
    <w:rsid w:val="00B91A2C"/>
    <w:rsid w:val="00B91AAF"/>
    <w:rsid w:val="00B91B8E"/>
    <w:rsid w:val="00B922FD"/>
    <w:rsid w:val="00B925AA"/>
    <w:rsid w:val="00B92BC8"/>
    <w:rsid w:val="00B92C74"/>
    <w:rsid w:val="00B92D6F"/>
    <w:rsid w:val="00B92DE6"/>
    <w:rsid w:val="00B93788"/>
    <w:rsid w:val="00B93866"/>
    <w:rsid w:val="00B93D50"/>
    <w:rsid w:val="00B94578"/>
    <w:rsid w:val="00B94D18"/>
    <w:rsid w:val="00B94DBB"/>
    <w:rsid w:val="00B952B3"/>
    <w:rsid w:val="00B9545A"/>
    <w:rsid w:val="00B96074"/>
    <w:rsid w:val="00B96621"/>
    <w:rsid w:val="00B96651"/>
    <w:rsid w:val="00B96AA6"/>
    <w:rsid w:val="00B96B43"/>
    <w:rsid w:val="00B96BB4"/>
    <w:rsid w:val="00B971D2"/>
    <w:rsid w:val="00B973AE"/>
    <w:rsid w:val="00B97A55"/>
    <w:rsid w:val="00B97E22"/>
    <w:rsid w:val="00B97EA0"/>
    <w:rsid w:val="00B97F52"/>
    <w:rsid w:val="00BA0087"/>
    <w:rsid w:val="00BA0131"/>
    <w:rsid w:val="00BA0136"/>
    <w:rsid w:val="00BA038C"/>
    <w:rsid w:val="00BA0E57"/>
    <w:rsid w:val="00BA1978"/>
    <w:rsid w:val="00BA205A"/>
    <w:rsid w:val="00BA2371"/>
    <w:rsid w:val="00BA28F4"/>
    <w:rsid w:val="00BA2CC5"/>
    <w:rsid w:val="00BA2FDB"/>
    <w:rsid w:val="00BA34FA"/>
    <w:rsid w:val="00BA353E"/>
    <w:rsid w:val="00BA41EE"/>
    <w:rsid w:val="00BA4365"/>
    <w:rsid w:val="00BA4938"/>
    <w:rsid w:val="00BA4A3B"/>
    <w:rsid w:val="00BA5080"/>
    <w:rsid w:val="00BA51F3"/>
    <w:rsid w:val="00BA58A4"/>
    <w:rsid w:val="00BA5DB4"/>
    <w:rsid w:val="00BA61B5"/>
    <w:rsid w:val="00BA61C7"/>
    <w:rsid w:val="00BA64DD"/>
    <w:rsid w:val="00BA695B"/>
    <w:rsid w:val="00BA6AE3"/>
    <w:rsid w:val="00BA6B20"/>
    <w:rsid w:val="00BA6C81"/>
    <w:rsid w:val="00BA7196"/>
    <w:rsid w:val="00BA75E2"/>
    <w:rsid w:val="00BA75E8"/>
    <w:rsid w:val="00BA7689"/>
    <w:rsid w:val="00BA78CF"/>
    <w:rsid w:val="00BA7B74"/>
    <w:rsid w:val="00BB0051"/>
    <w:rsid w:val="00BB05D3"/>
    <w:rsid w:val="00BB0B0A"/>
    <w:rsid w:val="00BB0B39"/>
    <w:rsid w:val="00BB0E36"/>
    <w:rsid w:val="00BB10CA"/>
    <w:rsid w:val="00BB126A"/>
    <w:rsid w:val="00BB13E9"/>
    <w:rsid w:val="00BB16F6"/>
    <w:rsid w:val="00BB17D7"/>
    <w:rsid w:val="00BB198B"/>
    <w:rsid w:val="00BB1BEA"/>
    <w:rsid w:val="00BB1D74"/>
    <w:rsid w:val="00BB2229"/>
    <w:rsid w:val="00BB2421"/>
    <w:rsid w:val="00BB24AF"/>
    <w:rsid w:val="00BB27BD"/>
    <w:rsid w:val="00BB31C0"/>
    <w:rsid w:val="00BB363E"/>
    <w:rsid w:val="00BB37A0"/>
    <w:rsid w:val="00BB3BA0"/>
    <w:rsid w:val="00BB3DED"/>
    <w:rsid w:val="00BB3E5B"/>
    <w:rsid w:val="00BB40A2"/>
    <w:rsid w:val="00BB470D"/>
    <w:rsid w:val="00BB495E"/>
    <w:rsid w:val="00BB4B57"/>
    <w:rsid w:val="00BB5057"/>
    <w:rsid w:val="00BB50C6"/>
    <w:rsid w:val="00BB5111"/>
    <w:rsid w:val="00BB568F"/>
    <w:rsid w:val="00BB5998"/>
    <w:rsid w:val="00BB5E3C"/>
    <w:rsid w:val="00BB606E"/>
    <w:rsid w:val="00BB62D0"/>
    <w:rsid w:val="00BB66A3"/>
    <w:rsid w:val="00BB672C"/>
    <w:rsid w:val="00BB6BDD"/>
    <w:rsid w:val="00BB6BE5"/>
    <w:rsid w:val="00BB6E56"/>
    <w:rsid w:val="00BB6EC8"/>
    <w:rsid w:val="00BB7175"/>
    <w:rsid w:val="00BB7593"/>
    <w:rsid w:val="00BB7A06"/>
    <w:rsid w:val="00BB7B2A"/>
    <w:rsid w:val="00BC01E2"/>
    <w:rsid w:val="00BC034C"/>
    <w:rsid w:val="00BC08C3"/>
    <w:rsid w:val="00BC0D10"/>
    <w:rsid w:val="00BC1350"/>
    <w:rsid w:val="00BC15E3"/>
    <w:rsid w:val="00BC1858"/>
    <w:rsid w:val="00BC20EE"/>
    <w:rsid w:val="00BC20EF"/>
    <w:rsid w:val="00BC2252"/>
    <w:rsid w:val="00BC24FD"/>
    <w:rsid w:val="00BC26F6"/>
    <w:rsid w:val="00BC28CA"/>
    <w:rsid w:val="00BC2DA6"/>
    <w:rsid w:val="00BC3354"/>
    <w:rsid w:val="00BC3C76"/>
    <w:rsid w:val="00BC3DA4"/>
    <w:rsid w:val="00BC3DF0"/>
    <w:rsid w:val="00BC4108"/>
    <w:rsid w:val="00BC4170"/>
    <w:rsid w:val="00BC41D9"/>
    <w:rsid w:val="00BC48CE"/>
    <w:rsid w:val="00BC48E9"/>
    <w:rsid w:val="00BC4A4B"/>
    <w:rsid w:val="00BC4BCD"/>
    <w:rsid w:val="00BC4DCE"/>
    <w:rsid w:val="00BC526A"/>
    <w:rsid w:val="00BC5A32"/>
    <w:rsid w:val="00BC5AD6"/>
    <w:rsid w:val="00BC5B4A"/>
    <w:rsid w:val="00BC5C3F"/>
    <w:rsid w:val="00BC61D0"/>
    <w:rsid w:val="00BC61FA"/>
    <w:rsid w:val="00BC71FC"/>
    <w:rsid w:val="00BC7253"/>
    <w:rsid w:val="00BC72C3"/>
    <w:rsid w:val="00BC7328"/>
    <w:rsid w:val="00BC764E"/>
    <w:rsid w:val="00BC784E"/>
    <w:rsid w:val="00BC78AA"/>
    <w:rsid w:val="00BC7A90"/>
    <w:rsid w:val="00BD00D6"/>
    <w:rsid w:val="00BD0638"/>
    <w:rsid w:val="00BD07BC"/>
    <w:rsid w:val="00BD153F"/>
    <w:rsid w:val="00BD15A6"/>
    <w:rsid w:val="00BD166D"/>
    <w:rsid w:val="00BD18C7"/>
    <w:rsid w:val="00BD1ACF"/>
    <w:rsid w:val="00BD1FAD"/>
    <w:rsid w:val="00BD200C"/>
    <w:rsid w:val="00BD271F"/>
    <w:rsid w:val="00BD2A8C"/>
    <w:rsid w:val="00BD2BAB"/>
    <w:rsid w:val="00BD2D30"/>
    <w:rsid w:val="00BD2E58"/>
    <w:rsid w:val="00BD37C6"/>
    <w:rsid w:val="00BD38C1"/>
    <w:rsid w:val="00BD3A9A"/>
    <w:rsid w:val="00BD3C5D"/>
    <w:rsid w:val="00BD3EFD"/>
    <w:rsid w:val="00BD436B"/>
    <w:rsid w:val="00BD4C27"/>
    <w:rsid w:val="00BD4C49"/>
    <w:rsid w:val="00BD4D2A"/>
    <w:rsid w:val="00BD4EFA"/>
    <w:rsid w:val="00BD52F3"/>
    <w:rsid w:val="00BD5BA3"/>
    <w:rsid w:val="00BD5F24"/>
    <w:rsid w:val="00BD6397"/>
    <w:rsid w:val="00BD64EC"/>
    <w:rsid w:val="00BD654A"/>
    <w:rsid w:val="00BD6ACE"/>
    <w:rsid w:val="00BD6D4D"/>
    <w:rsid w:val="00BD72B8"/>
    <w:rsid w:val="00BD791D"/>
    <w:rsid w:val="00BD799D"/>
    <w:rsid w:val="00BE00A7"/>
    <w:rsid w:val="00BE08DB"/>
    <w:rsid w:val="00BE0D0A"/>
    <w:rsid w:val="00BE1F6B"/>
    <w:rsid w:val="00BE237F"/>
    <w:rsid w:val="00BE25DF"/>
    <w:rsid w:val="00BE2F4D"/>
    <w:rsid w:val="00BE3046"/>
    <w:rsid w:val="00BE3C9E"/>
    <w:rsid w:val="00BE3CFC"/>
    <w:rsid w:val="00BE3FD4"/>
    <w:rsid w:val="00BE407B"/>
    <w:rsid w:val="00BE470F"/>
    <w:rsid w:val="00BE4828"/>
    <w:rsid w:val="00BE48C6"/>
    <w:rsid w:val="00BE596F"/>
    <w:rsid w:val="00BE59F4"/>
    <w:rsid w:val="00BE5CD8"/>
    <w:rsid w:val="00BE5D23"/>
    <w:rsid w:val="00BE5F10"/>
    <w:rsid w:val="00BE6010"/>
    <w:rsid w:val="00BE62C1"/>
    <w:rsid w:val="00BE67B3"/>
    <w:rsid w:val="00BE6DD1"/>
    <w:rsid w:val="00BE6F33"/>
    <w:rsid w:val="00BE7483"/>
    <w:rsid w:val="00BE76A1"/>
    <w:rsid w:val="00BE79F8"/>
    <w:rsid w:val="00BE7EFA"/>
    <w:rsid w:val="00BF0191"/>
    <w:rsid w:val="00BF0749"/>
    <w:rsid w:val="00BF07BB"/>
    <w:rsid w:val="00BF09D4"/>
    <w:rsid w:val="00BF12D3"/>
    <w:rsid w:val="00BF1675"/>
    <w:rsid w:val="00BF1F02"/>
    <w:rsid w:val="00BF26B2"/>
    <w:rsid w:val="00BF31B5"/>
    <w:rsid w:val="00BF35FD"/>
    <w:rsid w:val="00BF42C1"/>
    <w:rsid w:val="00BF4478"/>
    <w:rsid w:val="00BF4588"/>
    <w:rsid w:val="00BF4A10"/>
    <w:rsid w:val="00BF4B87"/>
    <w:rsid w:val="00BF52C8"/>
    <w:rsid w:val="00BF53F8"/>
    <w:rsid w:val="00BF5BA1"/>
    <w:rsid w:val="00BF5EC6"/>
    <w:rsid w:val="00BF608E"/>
    <w:rsid w:val="00BF66C1"/>
    <w:rsid w:val="00BF6A30"/>
    <w:rsid w:val="00BF6EB7"/>
    <w:rsid w:val="00BF7002"/>
    <w:rsid w:val="00BF7C1F"/>
    <w:rsid w:val="00BF7FB5"/>
    <w:rsid w:val="00C001C8"/>
    <w:rsid w:val="00C00470"/>
    <w:rsid w:val="00C00619"/>
    <w:rsid w:val="00C00842"/>
    <w:rsid w:val="00C00BD0"/>
    <w:rsid w:val="00C010C9"/>
    <w:rsid w:val="00C010D4"/>
    <w:rsid w:val="00C0135F"/>
    <w:rsid w:val="00C01752"/>
    <w:rsid w:val="00C0192E"/>
    <w:rsid w:val="00C026A5"/>
    <w:rsid w:val="00C0279F"/>
    <w:rsid w:val="00C029AC"/>
    <w:rsid w:val="00C02F66"/>
    <w:rsid w:val="00C0331E"/>
    <w:rsid w:val="00C03473"/>
    <w:rsid w:val="00C035FC"/>
    <w:rsid w:val="00C0396E"/>
    <w:rsid w:val="00C03AEC"/>
    <w:rsid w:val="00C03D4B"/>
    <w:rsid w:val="00C0476A"/>
    <w:rsid w:val="00C049E9"/>
    <w:rsid w:val="00C049FD"/>
    <w:rsid w:val="00C04BDA"/>
    <w:rsid w:val="00C04BF1"/>
    <w:rsid w:val="00C04C98"/>
    <w:rsid w:val="00C04D91"/>
    <w:rsid w:val="00C05325"/>
    <w:rsid w:val="00C05603"/>
    <w:rsid w:val="00C058ED"/>
    <w:rsid w:val="00C05AB5"/>
    <w:rsid w:val="00C0626E"/>
    <w:rsid w:val="00C06271"/>
    <w:rsid w:val="00C0648D"/>
    <w:rsid w:val="00C06A03"/>
    <w:rsid w:val="00C06ACC"/>
    <w:rsid w:val="00C06DA0"/>
    <w:rsid w:val="00C06E22"/>
    <w:rsid w:val="00C0701D"/>
    <w:rsid w:val="00C0793B"/>
    <w:rsid w:val="00C07B13"/>
    <w:rsid w:val="00C1090E"/>
    <w:rsid w:val="00C11551"/>
    <w:rsid w:val="00C11CFF"/>
    <w:rsid w:val="00C11D57"/>
    <w:rsid w:val="00C120AC"/>
    <w:rsid w:val="00C12351"/>
    <w:rsid w:val="00C12376"/>
    <w:rsid w:val="00C12380"/>
    <w:rsid w:val="00C12534"/>
    <w:rsid w:val="00C12704"/>
    <w:rsid w:val="00C12786"/>
    <w:rsid w:val="00C12EF3"/>
    <w:rsid w:val="00C135F1"/>
    <w:rsid w:val="00C13760"/>
    <w:rsid w:val="00C13ADD"/>
    <w:rsid w:val="00C13B96"/>
    <w:rsid w:val="00C141E9"/>
    <w:rsid w:val="00C142A6"/>
    <w:rsid w:val="00C1481B"/>
    <w:rsid w:val="00C14A15"/>
    <w:rsid w:val="00C14BF1"/>
    <w:rsid w:val="00C14C03"/>
    <w:rsid w:val="00C15430"/>
    <w:rsid w:val="00C15481"/>
    <w:rsid w:val="00C154FC"/>
    <w:rsid w:val="00C15AC4"/>
    <w:rsid w:val="00C15B31"/>
    <w:rsid w:val="00C15B72"/>
    <w:rsid w:val="00C15C6D"/>
    <w:rsid w:val="00C161B2"/>
    <w:rsid w:val="00C16575"/>
    <w:rsid w:val="00C16685"/>
    <w:rsid w:val="00C16AD2"/>
    <w:rsid w:val="00C171D1"/>
    <w:rsid w:val="00C1784D"/>
    <w:rsid w:val="00C202C5"/>
    <w:rsid w:val="00C21389"/>
    <w:rsid w:val="00C21714"/>
    <w:rsid w:val="00C21A7D"/>
    <w:rsid w:val="00C21BBB"/>
    <w:rsid w:val="00C21E8B"/>
    <w:rsid w:val="00C2223B"/>
    <w:rsid w:val="00C22348"/>
    <w:rsid w:val="00C2235B"/>
    <w:rsid w:val="00C225A1"/>
    <w:rsid w:val="00C225B1"/>
    <w:rsid w:val="00C22A0B"/>
    <w:rsid w:val="00C23012"/>
    <w:rsid w:val="00C230AF"/>
    <w:rsid w:val="00C23291"/>
    <w:rsid w:val="00C23725"/>
    <w:rsid w:val="00C238A4"/>
    <w:rsid w:val="00C23AAC"/>
    <w:rsid w:val="00C23BA6"/>
    <w:rsid w:val="00C24198"/>
    <w:rsid w:val="00C245CD"/>
    <w:rsid w:val="00C24614"/>
    <w:rsid w:val="00C24670"/>
    <w:rsid w:val="00C246AC"/>
    <w:rsid w:val="00C24887"/>
    <w:rsid w:val="00C24F68"/>
    <w:rsid w:val="00C2506C"/>
    <w:rsid w:val="00C251BF"/>
    <w:rsid w:val="00C25558"/>
    <w:rsid w:val="00C257B1"/>
    <w:rsid w:val="00C258AB"/>
    <w:rsid w:val="00C261A4"/>
    <w:rsid w:val="00C263AB"/>
    <w:rsid w:val="00C2640F"/>
    <w:rsid w:val="00C26421"/>
    <w:rsid w:val="00C26523"/>
    <w:rsid w:val="00C265D2"/>
    <w:rsid w:val="00C26691"/>
    <w:rsid w:val="00C26EFE"/>
    <w:rsid w:val="00C27053"/>
    <w:rsid w:val="00C274FB"/>
    <w:rsid w:val="00C27932"/>
    <w:rsid w:val="00C27DA4"/>
    <w:rsid w:val="00C27FF6"/>
    <w:rsid w:val="00C30005"/>
    <w:rsid w:val="00C3037E"/>
    <w:rsid w:val="00C30B7C"/>
    <w:rsid w:val="00C31132"/>
    <w:rsid w:val="00C3164A"/>
    <w:rsid w:val="00C3170D"/>
    <w:rsid w:val="00C31757"/>
    <w:rsid w:val="00C317FA"/>
    <w:rsid w:val="00C31BB2"/>
    <w:rsid w:val="00C32030"/>
    <w:rsid w:val="00C3210B"/>
    <w:rsid w:val="00C32E5E"/>
    <w:rsid w:val="00C33245"/>
    <w:rsid w:val="00C3337A"/>
    <w:rsid w:val="00C335E6"/>
    <w:rsid w:val="00C33989"/>
    <w:rsid w:val="00C33C8D"/>
    <w:rsid w:val="00C34166"/>
    <w:rsid w:val="00C3463C"/>
    <w:rsid w:val="00C34646"/>
    <w:rsid w:val="00C347A0"/>
    <w:rsid w:val="00C34A20"/>
    <w:rsid w:val="00C34FF2"/>
    <w:rsid w:val="00C358FE"/>
    <w:rsid w:val="00C359AC"/>
    <w:rsid w:val="00C36428"/>
    <w:rsid w:val="00C36C37"/>
    <w:rsid w:val="00C37236"/>
    <w:rsid w:val="00C372BB"/>
    <w:rsid w:val="00C3753B"/>
    <w:rsid w:val="00C379E8"/>
    <w:rsid w:val="00C37D6E"/>
    <w:rsid w:val="00C4005D"/>
    <w:rsid w:val="00C406F4"/>
    <w:rsid w:val="00C4075E"/>
    <w:rsid w:val="00C40AA9"/>
    <w:rsid w:val="00C40F72"/>
    <w:rsid w:val="00C41352"/>
    <w:rsid w:val="00C41A02"/>
    <w:rsid w:val="00C41A2C"/>
    <w:rsid w:val="00C41C6C"/>
    <w:rsid w:val="00C41FE3"/>
    <w:rsid w:val="00C4226E"/>
    <w:rsid w:val="00C423AD"/>
    <w:rsid w:val="00C4305A"/>
    <w:rsid w:val="00C434A6"/>
    <w:rsid w:val="00C434EB"/>
    <w:rsid w:val="00C43544"/>
    <w:rsid w:val="00C439E5"/>
    <w:rsid w:val="00C4463F"/>
    <w:rsid w:val="00C44F2F"/>
    <w:rsid w:val="00C45253"/>
    <w:rsid w:val="00C4575D"/>
    <w:rsid w:val="00C4580F"/>
    <w:rsid w:val="00C45E17"/>
    <w:rsid w:val="00C46376"/>
    <w:rsid w:val="00C467BF"/>
    <w:rsid w:val="00C4682B"/>
    <w:rsid w:val="00C46C7D"/>
    <w:rsid w:val="00C46FA7"/>
    <w:rsid w:val="00C473AF"/>
    <w:rsid w:val="00C475A1"/>
    <w:rsid w:val="00C47CB8"/>
    <w:rsid w:val="00C47DE5"/>
    <w:rsid w:val="00C47FBB"/>
    <w:rsid w:val="00C50532"/>
    <w:rsid w:val="00C50D07"/>
    <w:rsid w:val="00C515FC"/>
    <w:rsid w:val="00C51683"/>
    <w:rsid w:val="00C51B9F"/>
    <w:rsid w:val="00C51CC0"/>
    <w:rsid w:val="00C51D8D"/>
    <w:rsid w:val="00C51E93"/>
    <w:rsid w:val="00C51FBD"/>
    <w:rsid w:val="00C52003"/>
    <w:rsid w:val="00C524A0"/>
    <w:rsid w:val="00C529F7"/>
    <w:rsid w:val="00C52FF9"/>
    <w:rsid w:val="00C530F3"/>
    <w:rsid w:val="00C5374D"/>
    <w:rsid w:val="00C5383D"/>
    <w:rsid w:val="00C538A7"/>
    <w:rsid w:val="00C53C65"/>
    <w:rsid w:val="00C53D2C"/>
    <w:rsid w:val="00C53E19"/>
    <w:rsid w:val="00C5400D"/>
    <w:rsid w:val="00C550C0"/>
    <w:rsid w:val="00C553F7"/>
    <w:rsid w:val="00C556BB"/>
    <w:rsid w:val="00C55A4D"/>
    <w:rsid w:val="00C55FC6"/>
    <w:rsid w:val="00C56441"/>
    <w:rsid w:val="00C568CC"/>
    <w:rsid w:val="00C5712C"/>
    <w:rsid w:val="00C57617"/>
    <w:rsid w:val="00C57A93"/>
    <w:rsid w:val="00C57E6F"/>
    <w:rsid w:val="00C57EE7"/>
    <w:rsid w:val="00C6012B"/>
    <w:rsid w:val="00C60191"/>
    <w:rsid w:val="00C6045C"/>
    <w:rsid w:val="00C604AA"/>
    <w:rsid w:val="00C60591"/>
    <w:rsid w:val="00C605F8"/>
    <w:rsid w:val="00C60B68"/>
    <w:rsid w:val="00C61C7A"/>
    <w:rsid w:val="00C623F2"/>
    <w:rsid w:val="00C624AE"/>
    <w:rsid w:val="00C63522"/>
    <w:rsid w:val="00C63699"/>
    <w:rsid w:val="00C636EA"/>
    <w:rsid w:val="00C637B6"/>
    <w:rsid w:val="00C642D7"/>
    <w:rsid w:val="00C6433F"/>
    <w:rsid w:val="00C645F5"/>
    <w:rsid w:val="00C6473D"/>
    <w:rsid w:val="00C6480A"/>
    <w:rsid w:val="00C6483A"/>
    <w:rsid w:val="00C64AC8"/>
    <w:rsid w:val="00C64BCD"/>
    <w:rsid w:val="00C650C6"/>
    <w:rsid w:val="00C651EE"/>
    <w:rsid w:val="00C659B0"/>
    <w:rsid w:val="00C65D3B"/>
    <w:rsid w:val="00C660A4"/>
    <w:rsid w:val="00C6658F"/>
    <w:rsid w:val="00C665EA"/>
    <w:rsid w:val="00C66EB0"/>
    <w:rsid w:val="00C67DFA"/>
    <w:rsid w:val="00C67E7D"/>
    <w:rsid w:val="00C700FC"/>
    <w:rsid w:val="00C7012F"/>
    <w:rsid w:val="00C70626"/>
    <w:rsid w:val="00C710FC"/>
    <w:rsid w:val="00C71214"/>
    <w:rsid w:val="00C713BC"/>
    <w:rsid w:val="00C713DF"/>
    <w:rsid w:val="00C713E7"/>
    <w:rsid w:val="00C71780"/>
    <w:rsid w:val="00C71B08"/>
    <w:rsid w:val="00C71B25"/>
    <w:rsid w:val="00C71B5A"/>
    <w:rsid w:val="00C71FC3"/>
    <w:rsid w:val="00C72A7D"/>
    <w:rsid w:val="00C72F3C"/>
    <w:rsid w:val="00C734FB"/>
    <w:rsid w:val="00C735DF"/>
    <w:rsid w:val="00C737DE"/>
    <w:rsid w:val="00C73818"/>
    <w:rsid w:val="00C73E9C"/>
    <w:rsid w:val="00C743E9"/>
    <w:rsid w:val="00C74411"/>
    <w:rsid w:val="00C74837"/>
    <w:rsid w:val="00C74CF5"/>
    <w:rsid w:val="00C74EB6"/>
    <w:rsid w:val="00C74EE8"/>
    <w:rsid w:val="00C7536B"/>
    <w:rsid w:val="00C75419"/>
    <w:rsid w:val="00C75721"/>
    <w:rsid w:val="00C759FB"/>
    <w:rsid w:val="00C75A48"/>
    <w:rsid w:val="00C75B1C"/>
    <w:rsid w:val="00C75BF9"/>
    <w:rsid w:val="00C75CCD"/>
    <w:rsid w:val="00C75D58"/>
    <w:rsid w:val="00C76FC5"/>
    <w:rsid w:val="00C76FE7"/>
    <w:rsid w:val="00C7701E"/>
    <w:rsid w:val="00C779AC"/>
    <w:rsid w:val="00C779B3"/>
    <w:rsid w:val="00C77BE3"/>
    <w:rsid w:val="00C77BF9"/>
    <w:rsid w:val="00C77DA8"/>
    <w:rsid w:val="00C8003D"/>
    <w:rsid w:val="00C801B6"/>
    <w:rsid w:val="00C8039D"/>
    <w:rsid w:val="00C8041F"/>
    <w:rsid w:val="00C80647"/>
    <w:rsid w:val="00C80776"/>
    <w:rsid w:val="00C80FC4"/>
    <w:rsid w:val="00C811A8"/>
    <w:rsid w:val="00C81705"/>
    <w:rsid w:val="00C8186B"/>
    <w:rsid w:val="00C81E8E"/>
    <w:rsid w:val="00C81F15"/>
    <w:rsid w:val="00C822ED"/>
    <w:rsid w:val="00C8240E"/>
    <w:rsid w:val="00C83667"/>
    <w:rsid w:val="00C83C08"/>
    <w:rsid w:val="00C853C3"/>
    <w:rsid w:val="00C8550C"/>
    <w:rsid w:val="00C85548"/>
    <w:rsid w:val="00C856AE"/>
    <w:rsid w:val="00C8589E"/>
    <w:rsid w:val="00C858BA"/>
    <w:rsid w:val="00C85B05"/>
    <w:rsid w:val="00C85BC5"/>
    <w:rsid w:val="00C8684E"/>
    <w:rsid w:val="00C86A1D"/>
    <w:rsid w:val="00C870F8"/>
    <w:rsid w:val="00C8714C"/>
    <w:rsid w:val="00C87437"/>
    <w:rsid w:val="00C87B3E"/>
    <w:rsid w:val="00C87E26"/>
    <w:rsid w:val="00C90416"/>
    <w:rsid w:val="00C904C1"/>
    <w:rsid w:val="00C90C97"/>
    <w:rsid w:val="00C90D1F"/>
    <w:rsid w:val="00C90D99"/>
    <w:rsid w:val="00C90FDA"/>
    <w:rsid w:val="00C910C7"/>
    <w:rsid w:val="00C91165"/>
    <w:rsid w:val="00C912AB"/>
    <w:rsid w:val="00C915EE"/>
    <w:rsid w:val="00C91B77"/>
    <w:rsid w:val="00C924C2"/>
    <w:rsid w:val="00C92A4E"/>
    <w:rsid w:val="00C92EB0"/>
    <w:rsid w:val="00C93143"/>
    <w:rsid w:val="00C93C17"/>
    <w:rsid w:val="00C93ECC"/>
    <w:rsid w:val="00C9478E"/>
    <w:rsid w:val="00C94878"/>
    <w:rsid w:val="00C94998"/>
    <w:rsid w:val="00C94F8F"/>
    <w:rsid w:val="00C95049"/>
    <w:rsid w:val="00C951ED"/>
    <w:rsid w:val="00C95BEB"/>
    <w:rsid w:val="00C95C49"/>
    <w:rsid w:val="00C95EE9"/>
    <w:rsid w:val="00C9650D"/>
    <w:rsid w:val="00C968FC"/>
    <w:rsid w:val="00C96F35"/>
    <w:rsid w:val="00C97C67"/>
    <w:rsid w:val="00C97D07"/>
    <w:rsid w:val="00CA062A"/>
    <w:rsid w:val="00CA0911"/>
    <w:rsid w:val="00CA0C79"/>
    <w:rsid w:val="00CA0E38"/>
    <w:rsid w:val="00CA0EDD"/>
    <w:rsid w:val="00CA105A"/>
    <w:rsid w:val="00CA151A"/>
    <w:rsid w:val="00CA1A44"/>
    <w:rsid w:val="00CA1EA0"/>
    <w:rsid w:val="00CA1F49"/>
    <w:rsid w:val="00CA202B"/>
    <w:rsid w:val="00CA213A"/>
    <w:rsid w:val="00CA226A"/>
    <w:rsid w:val="00CA2275"/>
    <w:rsid w:val="00CA24EB"/>
    <w:rsid w:val="00CA26EB"/>
    <w:rsid w:val="00CA276F"/>
    <w:rsid w:val="00CA29F3"/>
    <w:rsid w:val="00CA2BC4"/>
    <w:rsid w:val="00CA2CC2"/>
    <w:rsid w:val="00CA2D1E"/>
    <w:rsid w:val="00CA2D70"/>
    <w:rsid w:val="00CA30E5"/>
    <w:rsid w:val="00CA3877"/>
    <w:rsid w:val="00CA3CDF"/>
    <w:rsid w:val="00CA40F6"/>
    <w:rsid w:val="00CA4106"/>
    <w:rsid w:val="00CA448E"/>
    <w:rsid w:val="00CA4E5A"/>
    <w:rsid w:val="00CA532C"/>
    <w:rsid w:val="00CA5593"/>
    <w:rsid w:val="00CA5883"/>
    <w:rsid w:val="00CA59CC"/>
    <w:rsid w:val="00CA5B39"/>
    <w:rsid w:val="00CA5B66"/>
    <w:rsid w:val="00CA5DC5"/>
    <w:rsid w:val="00CA60B3"/>
    <w:rsid w:val="00CA6651"/>
    <w:rsid w:val="00CA6900"/>
    <w:rsid w:val="00CA73FE"/>
    <w:rsid w:val="00CA7703"/>
    <w:rsid w:val="00CA790C"/>
    <w:rsid w:val="00CA7C27"/>
    <w:rsid w:val="00CA7F1C"/>
    <w:rsid w:val="00CB048A"/>
    <w:rsid w:val="00CB066B"/>
    <w:rsid w:val="00CB073A"/>
    <w:rsid w:val="00CB152A"/>
    <w:rsid w:val="00CB16EA"/>
    <w:rsid w:val="00CB1B78"/>
    <w:rsid w:val="00CB1B8E"/>
    <w:rsid w:val="00CB1CC3"/>
    <w:rsid w:val="00CB1D01"/>
    <w:rsid w:val="00CB1F3E"/>
    <w:rsid w:val="00CB2898"/>
    <w:rsid w:val="00CB2CFC"/>
    <w:rsid w:val="00CB2D52"/>
    <w:rsid w:val="00CB30DC"/>
    <w:rsid w:val="00CB3275"/>
    <w:rsid w:val="00CB32F9"/>
    <w:rsid w:val="00CB3489"/>
    <w:rsid w:val="00CB369A"/>
    <w:rsid w:val="00CB41BB"/>
    <w:rsid w:val="00CB444D"/>
    <w:rsid w:val="00CB4697"/>
    <w:rsid w:val="00CB497C"/>
    <w:rsid w:val="00CB4D98"/>
    <w:rsid w:val="00CB5072"/>
    <w:rsid w:val="00CB5968"/>
    <w:rsid w:val="00CB5B0D"/>
    <w:rsid w:val="00CB5F26"/>
    <w:rsid w:val="00CB6274"/>
    <w:rsid w:val="00CB6B86"/>
    <w:rsid w:val="00CB6E68"/>
    <w:rsid w:val="00CB717E"/>
    <w:rsid w:val="00CB7240"/>
    <w:rsid w:val="00CB732E"/>
    <w:rsid w:val="00CB78CB"/>
    <w:rsid w:val="00CB7C5E"/>
    <w:rsid w:val="00CB7C9B"/>
    <w:rsid w:val="00CC01D0"/>
    <w:rsid w:val="00CC041E"/>
    <w:rsid w:val="00CC05B7"/>
    <w:rsid w:val="00CC0752"/>
    <w:rsid w:val="00CC0B2B"/>
    <w:rsid w:val="00CC0DCD"/>
    <w:rsid w:val="00CC0F06"/>
    <w:rsid w:val="00CC103A"/>
    <w:rsid w:val="00CC130C"/>
    <w:rsid w:val="00CC13C8"/>
    <w:rsid w:val="00CC17A6"/>
    <w:rsid w:val="00CC189D"/>
    <w:rsid w:val="00CC1D9B"/>
    <w:rsid w:val="00CC2FD7"/>
    <w:rsid w:val="00CC302C"/>
    <w:rsid w:val="00CC3043"/>
    <w:rsid w:val="00CC3207"/>
    <w:rsid w:val="00CC3556"/>
    <w:rsid w:val="00CC368A"/>
    <w:rsid w:val="00CC4274"/>
    <w:rsid w:val="00CC43E3"/>
    <w:rsid w:val="00CC4572"/>
    <w:rsid w:val="00CC46E1"/>
    <w:rsid w:val="00CC499F"/>
    <w:rsid w:val="00CC49B4"/>
    <w:rsid w:val="00CC4C49"/>
    <w:rsid w:val="00CC4C85"/>
    <w:rsid w:val="00CC4F06"/>
    <w:rsid w:val="00CC4F2F"/>
    <w:rsid w:val="00CC52D0"/>
    <w:rsid w:val="00CC549A"/>
    <w:rsid w:val="00CC59BC"/>
    <w:rsid w:val="00CC5D90"/>
    <w:rsid w:val="00CC5E3B"/>
    <w:rsid w:val="00CC5EC4"/>
    <w:rsid w:val="00CC5FB0"/>
    <w:rsid w:val="00CC6343"/>
    <w:rsid w:val="00CC749B"/>
    <w:rsid w:val="00CC74FF"/>
    <w:rsid w:val="00CC7A62"/>
    <w:rsid w:val="00CD00CE"/>
    <w:rsid w:val="00CD036A"/>
    <w:rsid w:val="00CD03A6"/>
    <w:rsid w:val="00CD0628"/>
    <w:rsid w:val="00CD07D1"/>
    <w:rsid w:val="00CD08C3"/>
    <w:rsid w:val="00CD0B7E"/>
    <w:rsid w:val="00CD0D1E"/>
    <w:rsid w:val="00CD0DED"/>
    <w:rsid w:val="00CD0E18"/>
    <w:rsid w:val="00CD18F1"/>
    <w:rsid w:val="00CD19F6"/>
    <w:rsid w:val="00CD1A88"/>
    <w:rsid w:val="00CD1BA1"/>
    <w:rsid w:val="00CD1DEB"/>
    <w:rsid w:val="00CD20DD"/>
    <w:rsid w:val="00CD21AF"/>
    <w:rsid w:val="00CD2299"/>
    <w:rsid w:val="00CD2561"/>
    <w:rsid w:val="00CD276F"/>
    <w:rsid w:val="00CD2A26"/>
    <w:rsid w:val="00CD2FE3"/>
    <w:rsid w:val="00CD34BE"/>
    <w:rsid w:val="00CD3969"/>
    <w:rsid w:val="00CD40BF"/>
    <w:rsid w:val="00CD411D"/>
    <w:rsid w:val="00CD42CD"/>
    <w:rsid w:val="00CD433E"/>
    <w:rsid w:val="00CD4E64"/>
    <w:rsid w:val="00CD50D5"/>
    <w:rsid w:val="00CD53D4"/>
    <w:rsid w:val="00CD5598"/>
    <w:rsid w:val="00CD57DB"/>
    <w:rsid w:val="00CD58B1"/>
    <w:rsid w:val="00CD5986"/>
    <w:rsid w:val="00CD5EF1"/>
    <w:rsid w:val="00CD616C"/>
    <w:rsid w:val="00CD665F"/>
    <w:rsid w:val="00CD6D57"/>
    <w:rsid w:val="00CD7295"/>
    <w:rsid w:val="00CD7401"/>
    <w:rsid w:val="00CD78FF"/>
    <w:rsid w:val="00CD79BC"/>
    <w:rsid w:val="00CD7A0B"/>
    <w:rsid w:val="00CE027F"/>
    <w:rsid w:val="00CE1120"/>
    <w:rsid w:val="00CE1155"/>
    <w:rsid w:val="00CE1467"/>
    <w:rsid w:val="00CE1730"/>
    <w:rsid w:val="00CE18EC"/>
    <w:rsid w:val="00CE1A59"/>
    <w:rsid w:val="00CE1E60"/>
    <w:rsid w:val="00CE209D"/>
    <w:rsid w:val="00CE2670"/>
    <w:rsid w:val="00CE273C"/>
    <w:rsid w:val="00CE2813"/>
    <w:rsid w:val="00CE338F"/>
    <w:rsid w:val="00CE359D"/>
    <w:rsid w:val="00CE38FD"/>
    <w:rsid w:val="00CE3B5E"/>
    <w:rsid w:val="00CE3CAA"/>
    <w:rsid w:val="00CE3D03"/>
    <w:rsid w:val="00CE4392"/>
    <w:rsid w:val="00CE46D6"/>
    <w:rsid w:val="00CE4AFC"/>
    <w:rsid w:val="00CE4B01"/>
    <w:rsid w:val="00CE4B2C"/>
    <w:rsid w:val="00CE506D"/>
    <w:rsid w:val="00CE52CB"/>
    <w:rsid w:val="00CE56DA"/>
    <w:rsid w:val="00CE5AC5"/>
    <w:rsid w:val="00CE5DC6"/>
    <w:rsid w:val="00CE5EB2"/>
    <w:rsid w:val="00CE62F9"/>
    <w:rsid w:val="00CE650F"/>
    <w:rsid w:val="00CE6B32"/>
    <w:rsid w:val="00CE6FAB"/>
    <w:rsid w:val="00CE7167"/>
    <w:rsid w:val="00CE7186"/>
    <w:rsid w:val="00CE7942"/>
    <w:rsid w:val="00CE7A5F"/>
    <w:rsid w:val="00CE7A7D"/>
    <w:rsid w:val="00CE7A99"/>
    <w:rsid w:val="00CE7ABE"/>
    <w:rsid w:val="00CE7E50"/>
    <w:rsid w:val="00CE7E67"/>
    <w:rsid w:val="00CE7F7D"/>
    <w:rsid w:val="00CF00D4"/>
    <w:rsid w:val="00CF021F"/>
    <w:rsid w:val="00CF0359"/>
    <w:rsid w:val="00CF0764"/>
    <w:rsid w:val="00CF09EE"/>
    <w:rsid w:val="00CF0BED"/>
    <w:rsid w:val="00CF0E3A"/>
    <w:rsid w:val="00CF138B"/>
    <w:rsid w:val="00CF17C0"/>
    <w:rsid w:val="00CF1A9B"/>
    <w:rsid w:val="00CF1ABE"/>
    <w:rsid w:val="00CF1DD6"/>
    <w:rsid w:val="00CF1DFA"/>
    <w:rsid w:val="00CF1E41"/>
    <w:rsid w:val="00CF1FA8"/>
    <w:rsid w:val="00CF22D8"/>
    <w:rsid w:val="00CF24A1"/>
    <w:rsid w:val="00CF2EA9"/>
    <w:rsid w:val="00CF3FD6"/>
    <w:rsid w:val="00CF42D4"/>
    <w:rsid w:val="00CF4540"/>
    <w:rsid w:val="00CF4584"/>
    <w:rsid w:val="00CF462F"/>
    <w:rsid w:val="00CF4911"/>
    <w:rsid w:val="00CF4F0A"/>
    <w:rsid w:val="00CF5122"/>
    <w:rsid w:val="00CF51ED"/>
    <w:rsid w:val="00CF5C6D"/>
    <w:rsid w:val="00CF6173"/>
    <w:rsid w:val="00CF65EA"/>
    <w:rsid w:val="00CF6652"/>
    <w:rsid w:val="00CF670D"/>
    <w:rsid w:val="00CF6BBB"/>
    <w:rsid w:val="00CF6CEC"/>
    <w:rsid w:val="00CF74B5"/>
    <w:rsid w:val="00CF75FE"/>
    <w:rsid w:val="00CF7970"/>
    <w:rsid w:val="00CF7B5E"/>
    <w:rsid w:val="00CF7FE8"/>
    <w:rsid w:val="00D00100"/>
    <w:rsid w:val="00D001CF"/>
    <w:rsid w:val="00D00741"/>
    <w:rsid w:val="00D00DC2"/>
    <w:rsid w:val="00D01117"/>
    <w:rsid w:val="00D01370"/>
    <w:rsid w:val="00D01501"/>
    <w:rsid w:val="00D019FA"/>
    <w:rsid w:val="00D01B47"/>
    <w:rsid w:val="00D01F7C"/>
    <w:rsid w:val="00D02162"/>
    <w:rsid w:val="00D021CE"/>
    <w:rsid w:val="00D035A2"/>
    <w:rsid w:val="00D04A4D"/>
    <w:rsid w:val="00D04CD3"/>
    <w:rsid w:val="00D04CEB"/>
    <w:rsid w:val="00D04CED"/>
    <w:rsid w:val="00D05390"/>
    <w:rsid w:val="00D0607C"/>
    <w:rsid w:val="00D062D4"/>
    <w:rsid w:val="00D064CF"/>
    <w:rsid w:val="00D064F1"/>
    <w:rsid w:val="00D06543"/>
    <w:rsid w:val="00D0655A"/>
    <w:rsid w:val="00D06E09"/>
    <w:rsid w:val="00D06ED8"/>
    <w:rsid w:val="00D06F82"/>
    <w:rsid w:val="00D07006"/>
    <w:rsid w:val="00D071B7"/>
    <w:rsid w:val="00D0740F"/>
    <w:rsid w:val="00D07450"/>
    <w:rsid w:val="00D075D9"/>
    <w:rsid w:val="00D07CA8"/>
    <w:rsid w:val="00D10162"/>
    <w:rsid w:val="00D10311"/>
    <w:rsid w:val="00D10AD3"/>
    <w:rsid w:val="00D11D57"/>
    <w:rsid w:val="00D11F7F"/>
    <w:rsid w:val="00D125AB"/>
    <w:rsid w:val="00D125FA"/>
    <w:rsid w:val="00D126A8"/>
    <w:rsid w:val="00D1287B"/>
    <w:rsid w:val="00D12A08"/>
    <w:rsid w:val="00D12A38"/>
    <w:rsid w:val="00D12BED"/>
    <w:rsid w:val="00D1320D"/>
    <w:rsid w:val="00D133A9"/>
    <w:rsid w:val="00D1392D"/>
    <w:rsid w:val="00D13A02"/>
    <w:rsid w:val="00D13CA3"/>
    <w:rsid w:val="00D1419A"/>
    <w:rsid w:val="00D14E40"/>
    <w:rsid w:val="00D15131"/>
    <w:rsid w:val="00D1518E"/>
    <w:rsid w:val="00D1521B"/>
    <w:rsid w:val="00D15686"/>
    <w:rsid w:val="00D158AB"/>
    <w:rsid w:val="00D15908"/>
    <w:rsid w:val="00D15B02"/>
    <w:rsid w:val="00D15ECF"/>
    <w:rsid w:val="00D16283"/>
    <w:rsid w:val="00D1657E"/>
    <w:rsid w:val="00D1665D"/>
    <w:rsid w:val="00D1729C"/>
    <w:rsid w:val="00D17F59"/>
    <w:rsid w:val="00D17FF1"/>
    <w:rsid w:val="00D2033B"/>
    <w:rsid w:val="00D20C89"/>
    <w:rsid w:val="00D20D13"/>
    <w:rsid w:val="00D20E60"/>
    <w:rsid w:val="00D20F50"/>
    <w:rsid w:val="00D212CD"/>
    <w:rsid w:val="00D2131E"/>
    <w:rsid w:val="00D2198E"/>
    <w:rsid w:val="00D21CDD"/>
    <w:rsid w:val="00D21D27"/>
    <w:rsid w:val="00D22558"/>
    <w:rsid w:val="00D22C3A"/>
    <w:rsid w:val="00D22FE0"/>
    <w:rsid w:val="00D230D6"/>
    <w:rsid w:val="00D2313A"/>
    <w:rsid w:val="00D23373"/>
    <w:rsid w:val="00D236BD"/>
    <w:rsid w:val="00D23892"/>
    <w:rsid w:val="00D23A13"/>
    <w:rsid w:val="00D23B9D"/>
    <w:rsid w:val="00D23D09"/>
    <w:rsid w:val="00D23EB6"/>
    <w:rsid w:val="00D2417E"/>
    <w:rsid w:val="00D243DC"/>
    <w:rsid w:val="00D244BE"/>
    <w:rsid w:val="00D246F5"/>
    <w:rsid w:val="00D248E1"/>
    <w:rsid w:val="00D24BE5"/>
    <w:rsid w:val="00D24D08"/>
    <w:rsid w:val="00D252E9"/>
    <w:rsid w:val="00D254BC"/>
    <w:rsid w:val="00D25827"/>
    <w:rsid w:val="00D259BB"/>
    <w:rsid w:val="00D25A45"/>
    <w:rsid w:val="00D25DA7"/>
    <w:rsid w:val="00D25DC6"/>
    <w:rsid w:val="00D25EDC"/>
    <w:rsid w:val="00D25EEC"/>
    <w:rsid w:val="00D25F3C"/>
    <w:rsid w:val="00D25F71"/>
    <w:rsid w:val="00D26328"/>
    <w:rsid w:val="00D266FA"/>
    <w:rsid w:val="00D2691B"/>
    <w:rsid w:val="00D26991"/>
    <w:rsid w:val="00D26D14"/>
    <w:rsid w:val="00D26DB0"/>
    <w:rsid w:val="00D2721C"/>
    <w:rsid w:val="00D27715"/>
    <w:rsid w:val="00D278D1"/>
    <w:rsid w:val="00D27B6C"/>
    <w:rsid w:val="00D27CD7"/>
    <w:rsid w:val="00D30263"/>
    <w:rsid w:val="00D3034F"/>
    <w:rsid w:val="00D30B43"/>
    <w:rsid w:val="00D30E6F"/>
    <w:rsid w:val="00D3114A"/>
    <w:rsid w:val="00D31155"/>
    <w:rsid w:val="00D31427"/>
    <w:rsid w:val="00D31FC7"/>
    <w:rsid w:val="00D322F5"/>
    <w:rsid w:val="00D32407"/>
    <w:rsid w:val="00D32435"/>
    <w:rsid w:val="00D324D3"/>
    <w:rsid w:val="00D326B7"/>
    <w:rsid w:val="00D32D51"/>
    <w:rsid w:val="00D32F33"/>
    <w:rsid w:val="00D3353E"/>
    <w:rsid w:val="00D340B1"/>
    <w:rsid w:val="00D34144"/>
    <w:rsid w:val="00D3447A"/>
    <w:rsid w:val="00D34651"/>
    <w:rsid w:val="00D346DA"/>
    <w:rsid w:val="00D34964"/>
    <w:rsid w:val="00D359DD"/>
    <w:rsid w:val="00D35AF1"/>
    <w:rsid w:val="00D35FF0"/>
    <w:rsid w:val="00D363AF"/>
    <w:rsid w:val="00D3656E"/>
    <w:rsid w:val="00D3670A"/>
    <w:rsid w:val="00D36B86"/>
    <w:rsid w:val="00D36CBD"/>
    <w:rsid w:val="00D36CC8"/>
    <w:rsid w:val="00D36FF2"/>
    <w:rsid w:val="00D37007"/>
    <w:rsid w:val="00D37238"/>
    <w:rsid w:val="00D37B3F"/>
    <w:rsid w:val="00D400D6"/>
    <w:rsid w:val="00D402DB"/>
    <w:rsid w:val="00D404F6"/>
    <w:rsid w:val="00D405AE"/>
    <w:rsid w:val="00D40DCE"/>
    <w:rsid w:val="00D41594"/>
    <w:rsid w:val="00D41776"/>
    <w:rsid w:val="00D41BA3"/>
    <w:rsid w:val="00D4250F"/>
    <w:rsid w:val="00D4255E"/>
    <w:rsid w:val="00D42B40"/>
    <w:rsid w:val="00D42CEC"/>
    <w:rsid w:val="00D42F11"/>
    <w:rsid w:val="00D42F5F"/>
    <w:rsid w:val="00D4300A"/>
    <w:rsid w:val="00D43133"/>
    <w:rsid w:val="00D437D3"/>
    <w:rsid w:val="00D4387B"/>
    <w:rsid w:val="00D43BB7"/>
    <w:rsid w:val="00D43D37"/>
    <w:rsid w:val="00D43E53"/>
    <w:rsid w:val="00D4427B"/>
    <w:rsid w:val="00D4445B"/>
    <w:rsid w:val="00D444A1"/>
    <w:rsid w:val="00D448A1"/>
    <w:rsid w:val="00D44A9D"/>
    <w:rsid w:val="00D45595"/>
    <w:rsid w:val="00D456C5"/>
    <w:rsid w:val="00D459C8"/>
    <w:rsid w:val="00D45BC3"/>
    <w:rsid w:val="00D46553"/>
    <w:rsid w:val="00D46C5A"/>
    <w:rsid w:val="00D4741D"/>
    <w:rsid w:val="00D475BE"/>
    <w:rsid w:val="00D47B51"/>
    <w:rsid w:val="00D47C4D"/>
    <w:rsid w:val="00D47F92"/>
    <w:rsid w:val="00D502E3"/>
    <w:rsid w:val="00D50C8E"/>
    <w:rsid w:val="00D512A9"/>
    <w:rsid w:val="00D517AE"/>
    <w:rsid w:val="00D517D2"/>
    <w:rsid w:val="00D51C97"/>
    <w:rsid w:val="00D51DA6"/>
    <w:rsid w:val="00D5219A"/>
    <w:rsid w:val="00D526CE"/>
    <w:rsid w:val="00D53623"/>
    <w:rsid w:val="00D5437A"/>
    <w:rsid w:val="00D5462F"/>
    <w:rsid w:val="00D54A69"/>
    <w:rsid w:val="00D55333"/>
    <w:rsid w:val="00D55AFB"/>
    <w:rsid w:val="00D55E4E"/>
    <w:rsid w:val="00D55EA7"/>
    <w:rsid w:val="00D560DD"/>
    <w:rsid w:val="00D5637D"/>
    <w:rsid w:val="00D5681B"/>
    <w:rsid w:val="00D56876"/>
    <w:rsid w:val="00D569D5"/>
    <w:rsid w:val="00D57AA5"/>
    <w:rsid w:val="00D57B00"/>
    <w:rsid w:val="00D57EC5"/>
    <w:rsid w:val="00D60404"/>
    <w:rsid w:val="00D60E09"/>
    <w:rsid w:val="00D61230"/>
    <w:rsid w:val="00D6128B"/>
    <w:rsid w:val="00D613AD"/>
    <w:rsid w:val="00D616A1"/>
    <w:rsid w:val="00D61729"/>
    <w:rsid w:val="00D61776"/>
    <w:rsid w:val="00D617C0"/>
    <w:rsid w:val="00D6185B"/>
    <w:rsid w:val="00D618C0"/>
    <w:rsid w:val="00D61CC4"/>
    <w:rsid w:val="00D61CC5"/>
    <w:rsid w:val="00D61E0B"/>
    <w:rsid w:val="00D62170"/>
    <w:rsid w:val="00D6266A"/>
    <w:rsid w:val="00D6268D"/>
    <w:rsid w:val="00D62734"/>
    <w:rsid w:val="00D629D1"/>
    <w:rsid w:val="00D629E9"/>
    <w:rsid w:val="00D62B92"/>
    <w:rsid w:val="00D635C2"/>
    <w:rsid w:val="00D6363A"/>
    <w:rsid w:val="00D636F3"/>
    <w:rsid w:val="00D6380B"/>
    <w:rsid w:val="00D63A0B"/>
    <w:rsid w:val="00D641B3"/>
    <w:rsid w:val="00D64D02"/>
    <w:rsid w:val="00D64D45"/>
    <w:rsid w:val="00D64D64"/>
    <w:rsid w:val="00D64E04"/>
    <w:rsid w:val="00D6578B"/>
    <w:rsid w:val="00D659D6"/>
    <w:rsid w:val="00D66269"/>
    <w:rsid w:val="00D6660D"/>
    <w:rsid w:val="00D66A40"/>
    <w:rsid w:val="00D66DA1"/>
    <w:rsid w:val="00D6781B"/>
    <w:rsid w:val="00D678FB"/>
    <w:rsid w:val="00D6795C"/>
    <w:rsid w:val="00D679C7"/>
    <w:rsid w:val="00D67CD1"/>
    <w:rsid w:val="00D67D6B"/>
    <w:rsid w:val="00D67EC5"/>
    <w:rsid w:val="00D70168"/>
    <w:rsid w:val="00D703B4"/>
    <w:rsid w:val="00D7051B"/>
    <w:rsid w:val="00D705A1"/>
    <w:rsid w:val="00D705FD"/>
    <w:rsid w:val="00D70B9C"/>
    <w:rsid w:val="00D7146B"/>
    <w:rsid w:val="00D7190E"/>
    <w:rsid w:val="00D71D1E"/>
    <w:rsid w:val="00D71D26"/>
    <w:rsid w:val="00D71EC9"/>
    <w:rsid w:val="00D71FFA"/>
    <w:rsid w:val="00D7259D"/>
    <w:rsid w:val="00D72675"/>
    <w:rsid w:val="00D72CC7"/>
    <w:rsid w:val="00D72F8A"/>
    <w:rsid w:val="00D7376A"/>
    <w:rsid w:val="00D73E57"/>
    <w:rsid w:val="00D74439"/>
    <w:rsid w:val="00D74554"/>
    <w:rsid w:val="00D74C19"/>
    <w:rsid w:val="00D74DD8"/>
    <w:rsid w:val="00D7522C"/>
    <w:rsid w:val="00D753F7"/>
    <w:rsid w:val="00D75493"/>
    <w:rsid w:val="00D75580"/>
    <w:rsid w:val="00D75693"/>
    <w:rsid w:val="00D756BC"/>
    <w:rsid w:val="00D758A3"/>
    <w:rsid w:val="00D75BC8"/>
    <w:rsid w:val="00D76148"/>
    <w:rsid w:val="00D762CC"/>
    <w:rsid w:val="00D7782C"/>
    <w:rsid w:val="00D80342"/>
    <w:rsid w:val="00D803E5"/>
    <w:rsid w:val="00D8103C"/>
    <w:rsid w:val="00D8117C"/>
    <w:rsid w:val="00D8130E"/>
    <w:rsid w:val="00D816D6"/>
    <w:rsid w:val="00D81FC7"/>
    <w:rsid w:val="00D82252"/>
    <w:rsid w:val="00D82265"/>
    <w:rsid w:val="00D82382"/>
    <w:rsid w:val="00D82810"/>
    <w:rsid w:val="00D82D13"/>
    <w:rsid w:val="00D833D6"/>
    <w:rsid w:val="00D8340B"/>
    <w:rsid w:val="00D8380E"/>
    <w:rsid w:val="00D83DEF"/>
    <w:rsid w:val="00D84019"/>
    <w:rsid w:val="00D847D5"/>
    <w:rsid w:val="00D84E29"/>
    <w:rsid w:val="00D85085"/>
    <w:rsid w:val="00D85202"/>
    <w:rsid w:val="00D85351"/>
    <w:rsid w:val="00D85784"/>
    <w:rsid w:val="00D8585F"/>
    <w:rsid w:val="00D859A0"/>
    <w:rsid w:val="00D85C6E"/>
    <w:rsid w:val="00D85CC6"/>
    <w:rsid w:val="00D85F4F"/>
    <w:rsid w:val="00D8619D"/>
    <w:rsid w:val="00D863CD"/>
    <w:rsid w:val="00D863DE"/>
    <w:rsid w:val="00D865AB"/>
    <w:rsid w:val="00D86C15"/>
    <w:rsid w:val="00D86F08"/>
    <w:rsid w:val="00D872DA"/>
    <w:rsid w:val="00D874B6"/>
    <w:rsid w:val="00D875DC"/>
    <w:rsid w:val="00D87FFE"/>
    <w:rsid w:val="00D90152"/>
    <w:rsid w:val="00D90338"/>
    <w:rsid w:val="00D90552"/>
    <w:rsid w:val="00D908CE"/>
    <w:rsid w:val="00D90AD1"/>
    <w:rsid w:val="00D90E3B"/>
    <w:rsid w:val="00D9192E"/>
    <w:rsid w:val="00D91E9D"/>
    <w:rsid w:val="00D92234"/>
    <w:rsid w:val="00D92290"/>
    <w:rsid w:val="00D929DC"/>
    <w:rsid w:val="00D92CC4"/>
    <w:rsid w:val="00D93685"/>
    <w:rsid w:val="00D937F2"/>
    <w:rsid w:val="00D93AB2"/>
    <w:rsid w:val="00D94AB0"/>
    <w:rsid w:val="00D94CA9"/>
    <w:rsid w:val="00D951B7"/>
    <w:rsid w:val="00D95406"/>
    <w:rsid w:val="00D95A0E"/>
    <w:rsid w:val="00D95CC7"/>
    <w:rsid w:val="00D95D8F"/>
    <w:rsid w:val="00D95ED2"/>
    <w:rsid w:val="00D9620A"/>
    <w:rsid w:val="00D96254"/>
    <w:rsid w:val="00D965A7"/>
    <w:rsid w:val="00D96B75"/>
    <w:rsid w:val="00D96CFA"/>
    <w:rsid w:val="00D970B5"/>
    <w:rsid w:val="00D976B2"/>
    <w:rsid w:val="00D97C04"/>
    <w:rsid w:val="00D97C10"/>
    <w:rsid w:val="00DA00EE"/>
    <w:rsid w:val="00DA03E5"/>
    <w:rsid w:val="00DA0637"/>
    <w:rsid w:val="00DA086E"/>
    <w:rsid w:val="00DA0B2B"/>
    <w:rsid w:val="00DA0B51"/>
    <w:rsid w:val="00DA1040"/>
    <w:rsid w:val="00DA1083"/>
    <w:rsid w:val="00DA1316"/>
    <w:rsid w:val="00DA146A"/>
    <w:rsid w:val="00DA1479"/>
    <w:rsid w:val="00DA1798"/>
    <w:rsid w:val="00DA17D8"/>
    <w:rsid w:val="00DA183A"/>
    <w:rsid w:val="00DA1A3C"/>
    <w:rsid w:val="00DA1D3C"/>
    <w:rsid w:val="00DA1EE2"/>
    <w:rsid w:val="00DA1FA3"/>
    <w:rsid w:val="00DA2136"/>
    <w:rsid w:val="00DA224D"/>
    <w:rsid w:val="00DA254C"/>
    <w:rsid w:val="00DA2E83"/>
    <w:rsid w:val="00DA30A7"/>
    <w:rsid w:val="00DA30EC"/>
    <w:rsid w:val="00DA33C0"/>
    <w:rsid w:val="00DA3404"/>
    <w:rsid w:val="00DA3A70"/>
    <w:rsid w:val="00DA3FD6"/>
    <w:rsid w:val="00DA4077"/>
    <w:rsid w:val="00DA4C42"/>
    <w:rsid w:val="00DA4D71"/>
    <w:rsid w:val="00DA523E"/>
    <w:rsid w:val="00DA57A3"/>
    <w:rsid w:val="00DA5D28"/>
    <w:rsid w:val="00DA6057"/>
    <w:rsid w:val="00DA617E"/>
    <w:rsid w:val="00DA63F3"/>
    <w:rsid w:val="00DA653D"/>
    <w:rsid w:val="00DA6DF8"/>
    <w:rsid w:val="00DA6E5F"/>
    <w:rsid w:val="00DA7073"/>
    <w:rsid w:val="00DA7529"/>
    <w:rsid w:val="00DA7591"/>
    <w:rsid w:val="00DA761D"/>
    <w:rsid w:val="00DA77CA"/>
    <w:rsid w:val="00DB03B8"/>
    <w:rsid w:val="00DB05EF"/>
    <w:rsid w:val="00DB0A4D"/>
    <w:rsid w:val="00DB0B9A"/>
    <w:rsid w:val="00DB0E06"/>
    <w:rsid w:val="00DB0FAE"/>
    <w:rsid w:val="00DB1267"/>
    <w:rsid w:val="00DB19AC"/>
    <w:rsid w:val="00DB1F8D"/>
    <w:rsid w:val="00DB1FA8"/>
    <w:rsid w:val="00DB26D2"/>
    <w:rsid w:val="00DB287E"/>
    <w:rsid w:val="00DB28FA"/>
    <w:rsid w:val="00DB2E8D"/>
    <w:rsid w:val="00DB318A"/>
    <w:rsid w:val="00DB35A7"/>
    <w:rsid w:val="00DB3766"/>
    <w:rsid w:val="00DB3809"/>
    <w:rsid w:val="00DB4790"/>
    <w:rsid w:val="00DB47FD"/>
    <w:rsid w:val="00DB53A9"/>
    <w:rsid w:val="00DB5563"/>
    <w:rsid w:val="00DB5C5D"/>
    <w:rsid w:val="00DB5EE3"/>
    <w:rsid w:val="00DB6132"/>
    <w:rsid w:val="00DB6277"/>
    <w:rsid w:val="00DB654A"/>
    <w:rsid w:val="00DB6BFB"/>
    <w:rsid w:val="00DB6DA0"/>
    <w:rsid w:val="00DB7AAC"/>
    <w:rsid w:val="00DC0090"/>
    <w:rsid w:val="00DC0AD0"/>
    <w:rsid w:val="00DC0C72"/>
    <w:rsid w:val="00DC0E13"/>
    <w:rsid w:val="00DC139A"/>
    <w:rsid w:val="00DC144C"/>
    <w:rsid w:val="00DC1C9E"/>
    <w:rsid w:val="00DC1FED"/>
    <w:rsid w:val="00DC2166"/>
    <w:rsid w:val="00DC27E0"/>
    <w:rsid w:val="00DC2809"/>
    <w:rsid w:val="00DC2CFA"/>
    <w:rsid w:val="00DC2D60"/>
    <w:rsid w:val="00DC2F82"/>
    <w:rsid w:val="00DC31D0"/>
    <w:rsid w:val="00DC33F6"/>
    <w:rsid w:val="00DC3F73"/>
    <w:rsid w:val="00DC4223"/>
    <w:rsid w:val="00DC450F"/>
    <w:rsid w:val="00DC4583"/>
    <w:rsid w:val="00DC45F8"/>
    <w:rsid w:val="00DC4861"/>
    <w:rsid w:val="00DC4AC7"/>
    <w:rsid w:val="00DC4CAB"/>
    <w:rsid w:val="00DC4DCF"/>
    <w:rsid w:val="00DC4EC7"/>
    <w:rsid w:val="00DC4EF4"/>
    <w:rsid w:val="00DC4F52"/>
    <w:rsid w:val="00DC5219"/>
    <w:rsid w:val="00DC581D"/>
    <w:rsid w:val="00DC5E1C"/>
    <w:rsid w:val="00DC6B9C"/>
    <w:rsid w:val="00DC6C37"/>
    <w:rsid w:val="00DC6E0B"/>
    <w:rsid w:val="00DC6F2D"/>
    <w:rsid w:val="00DC6FA4"/>
    <w:rsid w:val="00DC71D4"/>
    <w:rsid w:val="00DC745E"/>
    <w:rsid w:val="00DC7491"/>
    <w:rsid w:val="00DC783C"/>
    <w:rsid w:val="00DC7B4B"/>
    <w:rsid w:val="00DD0178"/>
    <w:rsid w:val="00DD0593"/>
    <w:rsid w:val="00DD05E1"/>
    <w:rsid w:val="00DD08A4"/>
    <w:rsid w:val="00DD0D63"/>
    <w:rsid w:val="00DD0E0D"/>
    <w:rsid w:val="00DD0E58"/>
    <w:rsid w:val="00DD1081"/>
    <w:rsid w:val="00DD111E"/>
    <w:rsid w:val="00DD12C4"/>
    <w:rsid w:val="00DD18AB"/>
    <w:rsid w:val="00DD1E3C"/>
    <w:rsid w:val="00DD1E85"/>
    <w:rsid w:val="00DD297E"/>
    <w:rsid w:val="00DD2D60"/>
    <w:rsid w:val="00DD2E76"/>
    <w:rsid w:val="00DD2FE8"/>
    <w:rsid w:val="00DD31D5"/>
    <w:rsid w:val="00DD34AB"/>
    <w:rsid w:val="00DD3683"/>
    <w:rsid w:val="00DD37FC"/>
    <w:rsid w:val="00DD38D4"/>
    <w:rsid w:val="00DD3916"/>
    <w:rsid w:val="00DD3ABD"/>
    <w:rsid w:val="00DD3AC9"/>
    <w:rsid w:val="00DD3AFD"/>
    <w:rsid w:val="00DD3FFB"/>
    <w:rsid w:val="00DD46D4"/>
    <w:rsid w:val="00DD5309"/>
    <w:rsid w:val="00DD5550"/>
    <w:rsid w:val="00DD5557"/>
    <w:rsid w:val="00DD5B3D"/>
    <w:rsid w:val="00DD617C"/>
    <w:rsid w:val="00DD6884"/>
    <w:rsid w:val="00DD6A67"/>
    <w:rsid w:val="00DD6C1E"/>
    <w:rsid w:val="00DD6FB3"/>
    <w:rsid w:val="00DD70FE"/>
    <w:rsid w:val="00DD74F1"/>
    <w:rsid w:val="00DD7D61"/>
    <w:rsid w:val="00DE05E9"/>
    <w:rsid w:val="00DE0FC2"/>
    <w:rsid w:val="00DE129A"/>
    <w:rsid w:val="00DE17D8"/>
    <w:rsid w:val="00DE1905"/>
    <w:rsid w:val="00DE19D7"/>
    <w:rsid w:val="00DE1A34"/>
    <w:rsid w:val="00DE1F47"/>
    <w:rsid w:val="00DE207D"/>
    <w:rsid w:val="00DE238F"/>
    <w:rsid w:val="00DE2680"/>
    <w:rsid w:val="00DE270F"/>
    <w:rsid w:val="00DE2A07"/>
    <w:rsid w:val="00DE2B17"/>
    <w:rsid w:val="00DE3DAB"/>
    <w:rsid w:val="00DE40C2"/>
    <w:rsid w:val="00DE4B0D"/>
    <w:rsid w:val="00DE4DEB"/>
    <w:rsid w:val="00DE4F38"/>
    <w:rsid w:val="00DE4FCE"/>
    <w:rsid w:val="00DE50C4"/>
    <w:rsid w:val="00DE50DD"/>
    <w:rsid w:val="00DE56D4"/>
    <w:rsid w:val="00DE5AB8"/>
    <w:rsid w:val="00DE5D87"/>
    <w:rsid w:val="00DE5F03"/>
    <w:rsid w:val="00DE64D8"/>
    <w:rsid w:val="00DE69AE"/>
    <w:rsid w:val="00DE6A52"/>
    <w:rsid w:val="00DE7E3E"/>
    <w:rsid w:val="00DF01CC"/>
    <w:rsid w:val="00DF0900"/>
    <w:rsid w:val="00DF09C0"/>
    <w:rsid w:val="00DF0C5D"/>
    <w:rsid w:val="00DF0F78"/>
    <w:rsid w:val="00DF1FE1"/>
    <w:rsid w:val="00DF23A1"/>
    <w:rsid w:val="00DF2653"/>
    <w:rsid w:val="00DF27AA"/>
    <w:rsid w:val="00DF2954"/>
    <w:rsid w:val="00DF2E44"/>
    <w:rsid w:val="00DF3228"/>
    <w:rsid w:val="00DF355D"/>
    <w:rsid w:val="00DF3646"/>
    <w:rsid w:val="00DF3713"/>
    <w:rsid w:val="00DF3919"/>
    <w:rsid w:val="00DF3A94"/>
    <w:rsid w:val="00DF3B0A"/>
    <w:rsid w:val="00DF4291"/>
    <w:rsid w:val="00DF482F"/>
    <w:rsid w:val="00DF4A31"/>
    <w:rsid w:val="00DF4A6E"/>
    <w:rsid w:val="00DF4B36"/>
    <w:rsid w:val="00DF4C7C"/>
    <w:rsid w:val="00DF4F06"/>
    <w:rsid w:val="00DF543E"/>
    <w:rsid w:val="00DF55BE"/>
    <w:rsid w:val="00DF57CA"/>
    <w:rsid w:val="00DF5AC9"/>
    <w:rsid w:val="00DF5F97"/>
    <w:rsid w:val="00DF60D8"/>
    <w:rsid w:val="00DF64DF"/>
    <w:rsid w:val="00DF679E"/>
    <w:rsid w:val="00DF6A64"/>
    <w:rsid w:val="00DF6C01"/>
    <w:rsid w:val="00DF7115"/>
    <w:rsid w:val="00DF742F"/>
    <w:rsid w:val="00DF77BF"/>
    <w:rsid w:val="00DF7C7F"/>
    <w:rsid w:val="00DF7EBE"/>
    <w:rsid w:val="00E00030"/>
    <w:rsid w:val="00E00B50"/>
    <w:rsid w:val="00E00F96"/>
    <w:rsid w:val="00E00FEF"/>
    <w:rsid w:val="00E0110F"/>
    <w:rsid w:val="00E0173E"/>
    <w:rsid w:val="00E0184E"/>
    <w:rsid w:val="00E0187E"/>
    <w:rsid w:val="00E01BFF"/>
    <w:rsid w:val="00E01EA7"/>
    <w:rsid w:val="00E023C1"/>
    <w:rsid w:val="00E024AF"/>
    <w:rsid w:val="00E027D9"/>
    <w:rsid w:val="00E02868"/>
    <w:rsid w:val="00E0310C"/>
    <w:rsid w:val="00E0345F"/>
    <w:rsid w:val="00E0395E"/>
    <w:rsid w:val="00E0436C"/>
    <w:rsid w:val="00E04696"/>
    <w:rsid w:val="00E0472C"/>
    <w:rsid w:val="00E047CA"/>
    <w:rsid w:val="00E04943"/>
    <w:rsid w:val="00E04C8E"/>
    <w:rsid w:val="00E04DB5"/>
    <w:rsid w:val="00E04DC7"/>
    <w:rsid w:val="00E04E7D"/>
    <w:rsid w:val="00E04FFD"/>
    <w:rsid w:val="00E05497"/>
    <w:rsid w:val="00E058D6"/>
    <w:rsid w:val="00E059D5"/>
    <w:rsid w:val="00E05B11"/>
    <w:rsid w:val="00E0604F"/>
    <w:rsid w:val="00E06E47"/>
    <w:rsid w:val="00E06F5D"/>
    <w:rsid w:val="00E07766"/>
    <w:rsid w:val="00E07A5C"/>
    <w:rsid w:val="00E10985"/>
    <w:rsid w:val="00E10A26"/>
    <w:rsid w:val="00E10F6F"/>
    <w:rsid w:val="00E11070"/>
    <w:rsid w:val="00E11122"/>
    <w:rsid w:val="00E11291"/>
    <w:rsid w:val="00E11306"/>
    <w:rsid w:val="00E11630"/>
    <w:rsid w:val="00E11835"/>
    <w:rsid w:val="00E120AF"/>
    <w:rsid w:val="00E1222B"/>
    <w:rsid w:val="00E12525"/>
    <w:rsid w:val="00E126FA"/>
    <w:rsid w:val="00E1275B"/>
    <w:rsid w:val="00E12EF5"/>
    <w:rsid w:val="00E13404"/>
    <w:rsid w:val="00E134D4"/>
    <w:rsid w:val="00E135C1"/>
    <w:rsid w:val="00E1378B"/>
    <w:rsid w:val="00E1446F"/>
    <w:rsid w:val="00E1499E"/>
    <w:rsid w:val="00E14F05"/>
    <w:rsid w:val="00E14FD8"/>
    <w:rsid w:val="00E150E9"/>
    <w:rsid w:val="00E15140"/>
    <w:rsid w:val="00E153BC"/>
    <w:rsid w:val="00E15C58"/>
    <w:rsid w:val="00E16862"/>
    <w:rsid w:val="00E16869"/>
    <w:rsid w:val="00E168BF"/>
    <w:rsid w:val="00E16B1E"/>
    <w:rsid w:val="00E16BA8"/>
    <w:rsid w:val="00E16C50"/>
    <w:rsid w:val="00E17BB6"/>
    <w:rsid w:val="00E17CF8"/>
    <w:rsid w:val="00E17FB4"/>
    <w:rsid w:val="00E20232"/>
    <w:rsid w:val="00E2038F"/>
    <w:rsid w:val="00E20E48"/>
    <w:rsid w:val="00E21077"/>
    <w:rsid w:val="00E212B9"/>
    <w:rsid w:val="00E21EA5"/>
    <w:rsid w:val="00E220CE"/>
    <w:rsid w:val="00E22191"/>
    <w:rsid w:val="00E221CE"/>
    <w:rsid w:val="00E222B0"/>
    <w:rsid w:val="00E2244E"/>
    <w:rsid w:val="00E225B2"/>
    <w:rsid w:val="00E229AF"/>
    <w:rsid w:val="00E22C2C"/>
    <w:rsid w:val="00E22DDB"/>
    <w:rsid w:val="00E23343"/>
    <w:rsid w:val="00E23D8A"/>
    <w:rsid w:val="00E2406D"/>
    <w:rsid w:val="00E24499"/>
    <w:rsid w:val="00E25194"/>
    <w:rsid w:val="00E25364"/>
    <w:rsid w:val="00E258AA"/>
    <w:rsid w:val="00E25AD8"/>
    <w:rsid w:val="00E25E2D"/>
    <w:rsid w:val="00E25F77"/>
    <w:rsid w:val="00E26259"/>
    <w:rsid w:val="00E2625F"/>
    <w:rsid w:val="00E266A1"/>
    <w:rsid w:val="00E26916"/>
    <w:rsid w:val="00E26D0F"/>
    <w:rsid w:val="00E27307"/>
    <w:rsid w:val="00E27842"/>
    <w:rsid w:val="00E2789D"/>
    <w:rsid w:val="00E27AE5"/>
    <w:rsid w:val="00E27EEC"/>
    <w:rsid w:val="00E30A1B"/>
    <w:rsid w:val="00E3185F"/>
    <w:rsid w:val="00E31F65"/>
    <w:rsid w:val="00E323C3"/>
    <w:rsid w:val="00E3255B"/>
    <w:rsid w:val="00E333D3"/>
    <w:rsid w:val="00E338DF"/>
    <w:rsid w:val="00E34163"/>
    <w:rsid w:val="00E341A8"/>
    <w:rsid w:val="00E3433B"/>
    <w:rsid w:val="00E34F9E"/>
    <w:rsid w:val="00E3506B"/>
    <w:rsid w:val="00E3540D"/>
    <w:rsid w:val="00E35429"/>
    <w:rsid w:val="00E35488"/>
    <w:rsid w:val="00E35876"/>
    <w:rsid w:val="00E35E88"/>
    <w:rsid w:val="00E36046"/>
    <w:rsid w:val="00E360A9"/>
    <w:rsid w:val="00E361CA"/>
    <w:rsid w:val="00E3676F"/>
    <w:rsid w:val="00E36781"/>
    <w:rsid w:val="00E3693B"/>
    <w:rsid w:val="00E370DC"/>
    <w:rsid w:val="00E37122"/>
    <w:rsid w:val="00E3714D"/>
    <w:rsid w:val="00E378C7"/>
    <w:rsid w:val="00E37931"/>
    <w:rsid w:val="00E4003C"/>
    <w:rsid w:val="00E40188"/>
    <w:rsid w:val="00E409ED"/>
    <w:rsid w:val="00E40BDA"/>
    <w:rsid w:val="00E40D4E"/>
    <w:rsid w:val="00E40E28"/>
    <w:rsid w:val="00E40FAF"/>
    <w:rsid w:val="00E41093"/>
    <w:rsid w:val="00E410BA"/>
    <w:rsid w:val="00E41C96"/>
    <w:rsid w:val="00E41CC4"/>
    <w:rsid w:val="00E41E93"/>
    <w:rsid w:val="00E41F59"/>
    <w:rsid w:val="00E42E36"/>
    <w:rsid w:val="00E430C3"/>
    <w:rsid w:val="00E4366B"/>
    <w:rsid w:val="00E4374E"/>
    <w:rsid w:val="00E4439B"/>
    <w:rsid w:val="00E444AD"/>
    <w:rsid w:val="00E45575"/>
    <w:rsid w:val="00E456BD"/>
    <w:rsid w:val="00E4581B"/>
    <w:rsid w:val="00E45935"/>
    <w:rsid w:val="00E45C3E"/>
    <w:rsid w:val="00E45E76"/>
    <w:rsid w:val="00E4664E"/>
    <w:rsid w:val="00E466B0"/>
    <w:rsid w:val="00E46752"/>
    <w:rsid w:val="00E46D62"/>
    <w:rsid w:val="00E46F1D"/>
    <w:rsid w:val="00E4729B"/>
    <w:rsid w:val="00E472E7"/>
    <w:rsid w:val="00E4741D"/>
    <w:rsid w:val="00E47668"/>
    <w:rsid w:val="00E47B45"/>
    <w:rsid w:val="00E47E8A"/>
    <w:rsid w:val="00E50342"/>
    <w:rsid w:val="00E505E3"/>
    <w:rsid w:val="00E506D8"/>
    <w:rsid w:val="00E50AB0"/>
    <w:rsid w:val="00E5128E"/>
    <w:rsid w:val="00E51493"/>
    <w:rsid w:val="00E514CA"/>
    <w:rsid w:val="00E518CD"/>
    <w:rsid w:val="00E5200B"/>
    <w:rsid w:val="00E52106"/>
    <w:rsid w:val="00E52301"/>
    <w:rsid w:val="00E52337"/>
    <w:rsid w:val="00E523C3"/>
    <w:rsid w:val="00E52997"/>
    <w:rsid w:val="00E52E12"/>
    <w:rsid w:val="00E532EE"/>
    <w:rsid w:val="00E53511"/>
    <w:rsid w:val="00E53815"/>
    <w:rsid w:val="00E53843"/>
    <w:rsid w:val="00E53C6B"/>
    <w:rsid w:val="00E53E34"/>
    <w:rsid w:val="00E5435C"/>
    <w:rsid w:val="00E545D4"/>
    <w:rsid w:val="00E54C13"/>
    <w:rsid w:val="00E54D4B"/>
    <w:rsid w:val="00E54F62"/>
    <w:rsid w:val="00E5559F"/>
    <w:rsid w:val="00E556A0"/>
    <w:rsid w:val="00E556CD"/>
    <w:rsid w:val="00E556FA"/>
    <w:rsid w:val="00E5571C"/>
    <w:rsid w:val="00E559EE"/>
    <w:rsid w:val="00E55DE3"/>
    <w:rsid w:val="00E55EE4"/>
    <w:rsid w:val="00E55F30"/>
    <w:rsid w:val="00E55F58"/>
    <w:rsid w:val="00E56087"/>
    <w:rsid w:val="00E56300"/>
    <w:rsid w:val="00E56326"/>
    <w:rsid w:val="00E56757"/>
    <w:rsid w:val="00E56894"/>
    <w:rsid w:val="00E56B2E"/>
    <w:rsid w:val="00E56F14"/>
    <w:rsid w:val="00E57E17"/>
    <w:rsid w:val="00E601E9"/>
    <w:rsid w:val="00E603B4"/>
    <w:rsid w:val="00E60C71"/>
    <w:rsid w:val="00E60D52"/>
    <w:rsid w:val="00E61014"/>
    <w:rsid w:val="00E613D7"/>
    <w:rsid w:val="00E61A9E"/>
    <w:rsid w:val="00E61BB7"/>
    <w:rsid w:val="00E623FD"/>
    <w:rsid w:val="00E6242E"/>
    <w:rsid w:val="00E62496"/>
    <w:rsid w:val="00E630F8"/>
    <w:rsid w:val="00E63639"/>
    <w:rsid w:val="00E63A1B"/>
    <w:rsid w:val="00E63A3D"/>
    <w:rsid w:val="00E63A6B"/>
    <w:rsid w:val="00E641E1"/>
    <w:rsid w:val="00E64702"/>
    <w:rsid w:val="00E64CC7"/>
    <w:rsid w:val="00E64DA3"/>
    <w:rsid w:val="00E653CE"/>
    <w:rsid w:val="00E65A40"/>
    <w:rsid w:val="00E65DBF"/>
    <w:rsid w:val="00E65DE3"/>
    <w:rsid w:val="00E663C9"/>
    <w:rsid w:val="00E66E27"/>
    <w:rsid w:val="00E66FAE"/>
    <w:rsid w:val="00E671E2"/>
    <w:rsid w:val="00E673A2"/>
    <w:rsid w:val="00E67B41"/>
    <w:rsid w:val="00E67DA6"/>
    <w:rsid w:val="00E703AF"/>
    <w:rsid w:val="00E712EF"/>
    <w:rsid w:val="00E716B5"/>
    <w:rsid w:val="00E71A23"/>
    <w:rsid w:val="00E71A39"/>
    <w:rsid w:val="00E71E56"/>
    <w:rsid w:val="00E723C0"/>
    <w:rsid w:val="00E7257E"/>
    <w:rsid w:val="00E72659"/>
    <w:rsid w:val="00E72685"/>
    <w:rsid w:val="00E72815"/>
    <w:rsid w:val="00E72CCB"/>
    <w:rsid w:val="00E72E1A"/>
    <w:rsid w:val="00E73781"/>
    <w:rsid w:val="00E739FB"/>
    <w:rsid w:val="00E73A25"/>
    <w:rsid w:val="00E73CD3"/>
    <w:rsid w:val="00E73D35"/>
    <w:rsid w:val="00E73FA2"/>
    <w:rsid w:val="00E74144"/>
    <w:rsid w:val="00E744E7"/>
    <w:rsid w:val="00E745E9"/>
    <w:rsid w:val="00E74A0E"/>
    <w:rsid w:val="00E74A53"/>
    <w:rsid w:val="00E74F6D"/>
    <w:rsid w:val="00E75199"/>
    <w:rsid w:val="00E752B6"/>
    <w:rsid w:val="00E759AE"/>
    <w:rsid w:val="00E75AF7"/>
    <w:rsid w:val="00E75D1D"/>
    <w:rsid w:val="00E75E56"/>
    <w:rsid w:val="00E75F57"/>
    <w:rsid w:val="00E76040"/>
    <w:rsid w:val="00E76077"/>
    <w:rsid w:val="00E762BE"/>
    <w:rsid w:val="00E76690"/>
    <w:rsid w:val="00E76A43"/>
    <w:rsid w:val="00E7772E"/>
    <w:rsid w:val="00E77CAB"/>
    <w:rsid w:val="00E80285"/>
    <w:rsid w:val="00E80B1D"/>
    <w:rsid w:val="00E81482"/>
    <w:rsid w:val="00E81D11"/>
    <w:rsid w:val="00E81EE9"/>
    <w:rsid w:val="00E81EEC"/>
    <w:rsid w:val="00E82139"/>
    <w:rsid w:val="00E82316"/>
    <w:rsid w:val="00E824E9"/>
    <w:rsid w:val="00E82919"/>
    <w:rsid w:val="00E82B06"/>
    <w:rsid w:val="00E82B3F"/>
    <w:rsid w:val="00E84051"/>
    <w:rsid w:val="00E84612"/>
    <w:rsid w:val="00E849D6"/>
    <w:rsid w:val="00E84E41"/>
    <w:rsid w:val="00E85055"/>
    <w:rsid w:val="00E8590A"/>
    <w:rsid w:val="00E85B46"/>
    <w:rsid w:val="00E85D1E"/>
    <w:rsid w:val="00E863D4"/>
    <w:rsid w:val="00E869FE"/>
    <w:rsid w:val="00E86A9D"/>
    <w:rsid w:val="00E86B53"/>
    <w:rsid w:val="00E86C19"/>
    <w:rsid w:val="00E86DDD"/>
    <w:rsid w:val="00E86EA0"/>
    <w:rsid w:val="00E86F0E"/>
    <w:rsid w:val="00E876BD"/>
    <w:rsid w:val="00E8777E"/>
    <w:rsid w:val="00E87ADF"/>
    <w:rsid w:val="00E87E10"/>
    <w:rsid w:val="00E87E2A"/>
    <w:rsid w:val="00E87F04"/>
    <w:rsid w:val="00E901DB"/>
    <w:rsid w:val="00E90454"/>
    <w:rsid w:val="00E908C6"/>
    <w:rsid w:val="00E90C07"/>
    <w:rsid w:val="00E91320"/>
    <w:rsid w:val="00E91382"/>
    <w:rsid w:val="00E914DA"/>
    <w:rsid w:val="00E916DA"/>
    <w:rsid w:val="00E919C9"/>
    <w:rsid w:val="00E91C60"/>
    <w:rsid w:val="00E91C6A"/>
    <w:rsid w:val="00E91F6E"/>
    <w:rsid w:val="00E926FC"/>
    <w:rsid w:val="00E92786"/>
    <w:rsid w:val="00E9296D"/>
    <w:rsid w:val="00E92976"/>
    <w:rsid w:val="00E930BF"/>
    <w:rsid w:val="00E9359A"/>
    <w:rsid w:val="00E93AA0"/>
    <w:rsid w:val="00E93C23"/>
    <w:rsid w:val="00E94155"/>
    <w:rsid w:val="00E9440F"/>
    <w:rsid w:val="00E946E2"/>
    <w:rsid w:val="00E94719"/>
    <w:rsid w:val="00E94EE9"/>
    <w:rsid w:val="00E94F85"/>
    <w:rsid w:val="00E9503B"/>
    <w:rsid w:val="00E952C1"/>
    <w:rsid w:val="00E95AEF"/>
    <w:rsid w:val="00E95C2F"/>
    <w:rsid w:val="00E95F83"/>
    <w:rsid w:val="00E96C8D"/>
    <w:rsid w:val="00E96D50"/>
    <w:rsid w:val="00E96EC8"/>
    <w:rsid w:val="00E97191"/>
    <w:rsid w:val="00E976C7"/>
    <w:rsid w:val="00E97A08"/>
    <w:rsid w:val="00E97E7A"/>
    <w:rsid w:val="00EA096F"/>
    <w:rsid w:val="00EA0C57"/>
    <w:rsid w:val="00EA110F"/>
    <w:rsid w:val="00EA127F"/>
    <w:rsid w:val="00EA1829"/>
    <w:rsid w:val="00EA1A0B"/>
    <w:rsid w:val="00EA1B09"/>
    <w:rsid w:val="00EA2443"/>
    <w:rsid w:val="00EA27CC"/>
    <w:rsid w:val="00EA2DAA"/>
    <w:rsid w:val="00EA2E67"/>
    <w:rsid w:val="00EA3269"/>
    <w:rsid w:val="00EA363F"/>
    <w:rsid w:val="00EA3997"/>
    <w:rsid w:val="00EA3C25"/>
    <w:rsid w:val="00EA3CD3"/>
    <w:rsid w:val="00EA4064"/>
    <w:rsid w:val="00EA430B"/>
    <w:rsid w:val="00EA44A6"/>
    <w:rsid w:val="00EA464A"/>
    <w:rsid w:val="00EA47C3"/>
    <w:rsid w:val="00EA4AA6"/>
    <w:rsid w:val="00EA4FA9"/>
    <w:rsid w:val="00EA59F3"/>
    <w:rsid w:val="00EA650D"/>
    <w:rsid w:val="00EA6756"/>
    <w:rsid w:val="00EA6D05"/>
    <w:rsid w:val="00EA730F"/>
    <w:rsid w:val="00EA762C"/>
    <w:rsid w:val="00EA770C"/>
    <w:rsid w:val="00EA7906"/>
    <w:rsid w:val="00EA7C95"/>
    <w:rsid w:val="00EA7CA7"/>
    <w:rsid w:val="00EA7D97"/>
    <w:rsid w:val="00EB0E04"/>
    <w:rsid w:val="00EB0F5F"/>
    <w:rsid w:val="00EB1064"/>
    <w:rsid w:val="00EB1081"/>
    <w:rsid w:val="00EB12D9"/>
    <w:rsid w:val="00EB1EB7"/>
    <w:rsid w:val="00EB21A8"/>
    <w:rsid w:val="00EB24D5"/>
    <w:rsid w:val="00EB259D"/>
    <w:rsid w:val="00EB2680"/>
    <w:rsid w:val="00EB2972"/>
    <w:rsid w:val="00EB2D3B"/>
    <w:rsid w:val="00EB30C3"/>
    <w:rsid w:val="00EB362F"/>
    <w:rsid w:val="00EB36B5"/>
    <w:rsid w:val="00EB3B25"/>
    <w:rsid w:val="00EB42DB"/>
    <w:rsid w:val="00EB4B19"/>
    <w:rsid w:val="00EB4CDB"/>
    <w:rsid w:val="00EB4D3F"/>
    <w:rsid w:val="00EB4ECF"/>
    <w:rsid w:val="00EB5378"/>
    <w:rsid w:val="00EB5580"/>
    <w:rsid w:val="00EB592B"/>
    <w:rsid w:val="00EB597C"/>
    <w:rsid w:val="00EB59D5"/>
    <w:rsid w:val="00EB5C07"/>
    <w:rsid w:val="00EB626E"/>
    <w:rsid w:val="00EB63F6"/>
    <w:rsid w:val="00EB67C5"/>
    <w:rsid w:val="00EB69E6"/>
    <w:rsid w:val="00EB6D92"/>
    <w:rsid w:val="00EB6DDD"/>
    <w:rsid w:val="00EB7277"/>
    <w:rsid w:val="00EB7345"/>
    <w:rsid w:val="00EB757B"/>
    <w:rsid w:val="00EB76CD"/>
    <w:rsid w:val="00EB7A0D"/>
    <w:rsid w:val="00EB7B9C"/>
    <w:rsid w:val="00EB7FC7"/>
    <w:rsid w:val="00EC0449"/>
    <w:rsid w:val="00EC0979"/>
    <w:rsid w:val="00EC0B98"/>
    <w:rsid w:val="00EC17B4"/>
    <w:rsid w:val="00EC1835"/>
    <w:rsid w:val="00EC1B10"/>
    <w:rsid w:val="00EC2510"/>
    <w:rsid w:val="00EC2A26"/>
    <w:rsid w:val="00EC2B1D"/>
    <w:rsid w:val="00EC33EC"/>
    <w:rsid w:val="00EC3730"/>
    <w:rsid w:val="00EC3C87"/>
    <w:rsid w:val="00EC3F57"/>
    <w:rsid w:val="00EC429F"/>
    <w:rsid w:val="00EC457F"/>
    <w:rsid w:val="00EC458D"/>
    <w:rsid w:val="00EC4F9C"/>
    <w:rsid w:val="00EC5094"/>
    <w:rsid w:val="00EC5918"/>
    <w:rsid w:val="00EC598A"/>
    <w:rsid w:val="00EC5BBB"/>
    <w:rsid w:val="00EC6062"/>
    <w:rsid w:val="00EC643B"/>
    <w:rsid w:val="00EC6A5F"/>
    <w:rsid w:val="00EC7033"/>
    <w:rsid w:val="00EC7091"/>
    <w:rsid w:val="00EC71C4"/>
    <w:rsid w:val="00EC732D"/>
    <w:rsid w:val="00EC779C"/>
    <w:rsid w:val="00EC7A22"/>
    <w:rsid w:val="00EC7A76"/>
    <w:rsid w:val="00EC7F00"/>
    <w:rsid w:val="00ED01C2"/>
    <w:rsid w:val="00ED02DA"/>
    <w:rsid w:val="00ED03D6"/>
    <w:rsid w:val="00ED1033"/>
    <w:rsid w:val="00ED10A2"/>
    <w:rsid w:val="00ED1183"/>
    <w:rsid w:val="00ED127A"/>
    <w:rsid w:val="00ED12CB"/>
    <w:rsid w:val="00ED1AA0"/>
    <w:rsid w:val="00ED1DEF"/>
    <w:rsid w:val="00ED23DA"/>
    <w:rsid w:val="00ED2592"/>
    <w:rsid w:val="00ED4023"/>
    <w:rsid w:val="00ED407E"/>
    <w:rsid w:val="00ED463E"/>
    <w:rsid w:val="00ED4D01"/>
    <w:rsid w:val="00ED5163"/>
    <w:rsid w:val="00ED51A7"/>
    <w:rsid w:val="00ED5A69"/>
    <w:rsid w:val="00ED6432"/>
    <w:rsid w:val="00ED64B0"/>
    <w:rsid w:val="00ED64C3"/>
    <w:rsid w:val="00ED6C9B"/>
    <w:rsid w:val="00ED70C8"/>
    <w:rsid w:val="00ED7392"/>
    <w:rsid w:val="00ED75AD"/>
    <w:rsid w:val="00ED79CB"/>
    <w:rsid w:val="00ED7A36"/>
    <w:rsid w:val="00ED7C1E"/>
    <w:rsid w:val="00EE00F9"/>
    <w:rsid w:val="00EE06BE"/>
    <w:rsid w:val="00EE0A77"/>
    <w:rsid w:val="00EE0EEF"/>
    <w:rsid w:val="00EE0FFC"/>
    <w:rsid w:val="00EE11B3"/>
    <w:rsid w:val="00EE1220"/>
    <w:rsid w:val="00EE1477"/>
    <w:rsid w:val="00EE15ED"/>
    <w:rsid w:val="00EE1A55"/>
    <w:rsid w:val="00EE1A8C"/>
    <w:rsid w:val="00EE230B"/>
    <w:rsid w:val="00EE294D"/>
    <w:rsid w:val="00EE2A3A"/>
    <w:rsid w:val="00EE2AC2"/>
    <w:rsid w:val="00EE34D6"/>
    <w:rsid w:val="00EE35B2"/>
    <w:rsid w:val="00EE3A6A"/>
    <w:rsid w:val="00EE3EDD"/>
    <w:rsid w:val="00EE3F53"/>
    <w:rsid w:val="00EE475C"/>
    <w:rsid w:val="00EE5218"/>
    <w:rsid w:val="00EE55C5"/>
    <w:rsid w:val="00EE56BA"/>
    <w:rsid w:val="00EE607D"/>
    <w:rsid w:val="00EE6090"/>
    <w:rsid w:val="00EE629C"/>
    <w:rsid w:val="00EE6D45"/>
    <w:rsid w:val="00EE7244"/>
    <w:rsid w:val="00EE770D"/>
    <w:rsid w:val="00EE794F"/>
    <w:rsid w:val="00EE7A65"/>
    <w:rsid w:val="00EE7C7D"/>
    <w:rsid w:val="00EE7E37"/>
    <w:rsid w:val="00EE7EA9"/>
    <w:rsid w:val="00EF053A"/>
    <w:rsid w:val="00EF0A04"/>
    <w:rsid w:val="00EF0F0E"/>
    <w:rsid w:val="00EF1518"/>
    <w:rsid w:val="00EF1B58"/>
    <w:rsid w:val="00EF1D8A"/>
    <w:rsid w:val="00EF28FE"/>
    <w:rsid w:val="00EF2BE4"/>
    <w:rsid w:val="00EF2EC0"/>
    <w:rsid w:val="00EF3222"/>
    <w:rsid w:val="00EF3716"/>
    <w:rsid w:val="00EF38A1"/>
    <w:rsid w:val="00EF4883"/>
    <w:rsid w:val="00EF4B53"/>
    <w:rsid w:val="00EF4BE1"/>
    <w:rsid w:val="00EF4E43"/>
    <w:rsid w:val="00EF5668"/>
    <w:rsid w:val="00EF5757"/>
    <w:rsid w:val="00EF5AC3"/>
    <w:rsid w:val="00EF5BA0"/>
    <w:rsid w:val="00EF65DE"/>
    <w:rsid w:val="00EF6C0F"/>
    <w:rsid w:val="00EF6DFE"/>
    <w:rsid w:val="00EF7603"/>
    <w:rsid w:val="00EF7E7D"/>
    <w:rsid w:val="00F005EC"/>
    <w:rsid w:val="00F00F4F"/>
    <w:rsid w:val="00F01013"/>
    <w:rsid w:val="00F011AD"/>
    <w:rsid w:val="00F01369"/>
    <w:rsid w:val="00F016F7"/>
    <w:rsid w:val="00F017BB"/>
    <w:rsid w:val="00F01D49"/>
    <w:rsid w:val="00F02146"/>
    <w:rsid w:val="00F02544"/>
    <w:rsid w:val="00F025F2"/>
    <w:rsid w:val="00F02812"/>
    <w:rsid w:val="00F02C45"/>
    <w:rsid w:val="00F031F2"/>
    <w:rsid w:val="00F032C1"/>
    <w:rsid w:val="00F034AF"/>
    <w:rsid w:val="00F0369A"/>
    <w:rsid w:val="00F0382A"/>
    <w:rsid w:val="00F03F60"/>
    <w:rsid w:val="00F041AC"/>
    <w:rsid w:val="00F043A9"/>
    <w:rsid w:val="00F044BC"/>
    <w:rsid w:val="00F0471F"/>
    <w:rsid w:val="00F04CB1"/>
    <w:rsid w:val="00F052B3"/>
    <w:rsid w:val="00F0645C"/>
    <w:rsid w:val="00F066ED"/>
    <w:rsid w:val="00F0673E"/>
    <w:rsid w:val="00F06A81"/>
    <w:rsid w:val="00F10632"/>
    <w:rsid w:val="00F10810"/>
    <w:rsid w:val="00F10845"/>
    <w:rsid w:val="00F10A4B"/>
    <w:rsid w:val="00F10BDD"/>
    <w:rsid w:val="00F11104"/>
    <w:rsid w:val="00F12357"/>
    <w:rsid w:val="00F125B3"/>
    <w:rsid w:val="00F12AF5"/>
    <w:rsid w:val="00F12CE0"/>
    <w:rsid w:val="00F12E87"/>
    <w:rsid w:val="00F135AC"/>
    <w:rsid w:val="00F1361C"/>
    <w:rsid w:val="00F139FC"/>
    <w:rsid w:val="00F140DB"/>
    <w:rsid w:val="00F141EC"/>
    <w:rsid w:val="00F14477"/>
    <w:rsid w:val="00F144CD"/>
    <w:rsid w:val="00F15002"/>
    <w:rsid w:val="00F156EB"/>
    <w:rsid w:val="00F15C59"/>
    <w:rsid w:val="00F15C5D"/>
    <w:rsid w:val="00F165FE"/>
    <w:rsid w:val="00F16639"/>
    <w:rsid w:val="00F1695D"/>
    <w:rsid w:val="00F16F62"/>
    <w:rsid w:val="00F16F8B"/>
    <w:rsid w:val="00F17117"/>
    <w:rsid w:val="00F1717E"/>
    <w:rsid w:val="00F17946"/>
    <w:rsid w:val="00F17C6C"/>
    <w:rsid w:val="00F17CFA"/>
    <w:rsid w:val="00F2001E"/>
    <w:rsid w:val="00F2067C"/>
    <w:rsid w:val="00F20BCE"/>
    <w:rsid w:val="00F20E80"/>
    <w:rsid w:val="00F2108C"/>
    <w:rsid w:val="00F21231"/>
    <w:rsid w:val="00F2160C"/>
    <w:rsid w:val="00F21F2D"/>
    <w:rsid w:val="00F22059"/>
    <w:rsid w:val="00F2224B"/>
    <w:rsid w:val="00F22A86"/>
    <w:rsid w:val="00F22AD9"/>
    <w:rsid w:val="00F22CB3"/>
    <w:rsid w:val="00F23002"/>
    <w:rsid w:val="00F2379F"/>
    <w:rsid w:val="00F2383E"/>
    <w:rsid w:val="00F23C8F"/>
    <w:rsid w:val="00F23EB4"/>
    <w:rsid w:val="00F241AA"/>
    <w:rsid w:val="00F24B09"/>
    <w:rsid w:val="00F24DFD"/>
    <w:rsid w:val="00F25104"/>
    <w:rsid w:val="00F2516A"/>
    <w:rsid w:val="00F252DE"/>
    <w:rsid w:val="00F253FE"/>
    <w:rsid w:val="00F25A79"/>
    <w:rsid w:val="00F261F7"/>
    <w:rsid w:val="00F26735"/>
    <w:rsid w:val="00F268FA"/>
    <w:rsid w:val="00F27050"/>
    <w:rsid w:val="00F27433"/>
    <w:rsid w:val="00F2784A"/>
    <w:rsid w:val="00F27CE1"/>
    <w:rsid w:val="00F27DBD"/>
    <w:rsid w:val="00F27DC2"/>
    <w:rsid w:val="00F27F16"/>
    <w:rsid w:val="00F300AD"/>
    <w:rsid w:val="00F30461"/>
    <w:rsid w:val="00F3079E"/>
    <w:rsid w:val="00F30B33"/>
    <w:rsid w:val="00F30B7C"/>
    <w:rsid w:val="00F30C21"/>
    <w:rsid w:val="00F30E7D"/>
    <w:rsid w:val="00F30F0A"/>
    <w:rsid w:val="00F3189F"/>
    <w:rsid w:val="00F319C2"/>
    <w:rsid w:val="00F320E1"/>
    <w:rsid w:val="00F3213A"/>
    <w:rsid w:val="00F3244C"/>
    <w:rsid w:val="00F3266A"/>
    <w:rsid w:val="00F327E2"/>
    <w:rsid w:val="00F328A2"/>
    <w:rsid w:val="00F32E88"/>
    <w:rsid w:val="00F331AB"/>
    <w:rsid w:val="00F33201"/>
    <w:rsid w:val="00F3334A"/>
    <w:rsid w:val="00F33444"/>
    <w:rsid w:val="00F3420E"/>
    <w:rsid w:val="00F349CC"/>
    <w:rsid w:val="00F34A99"/>
    <w:rsid w:val="00F3540A"/>
    <w:rsid w:val="00F35D9D"/>
    <w:rsid w:val="00F36154"/>
    <w:rsid w:val="00F366AF"/>
    <w:rsid w:val="00F36CEE"/>
    <w:rsid w:val="00F36E30"/>
    <w:rsid w:val="00F36EF0"/>
    <w:rsid w:val="00F36F6B"/>
    <w:rsid w:val="00F3715C"/>
    <w:rsid w:val="00F371C7"/>
    <w:rsid w:val="00F37285"/>
    <w:rsid w:val="00F372D1"/>
    <w:rsid w:val="00F3746B"/>
    <w:rsid w:val="00F3781C"/>
    <w:rsid w:val="00F37CD9"/>
    <w:rsid w:val="00F407B1"/>
    <w:rsid w:val="00F408CE"/>
    <w:rsid w:val="00F40E2F"/>
    <w:rsid w:val="00F41795"/>
    <w:rsid w:val="00F4186C"/>
    <w:rsid w:val="00F4189E"/>
    <w:rsid w:val="00F422AD"/>
    <w:rsid w:val="00F427CA"/>
    <w:rsid w:val="00F42836"/>
    <w:rsid w:val="00F42B2F"/>
    <w:rsid w:val="00F431CD"/>
    <w:rsid w:val="00F4350C"/>
    <w:rsid w:val="00F43534"/>
    <w:rsid w:val="00F436D9"/>
    <w:rsid w:val="00F43C5C"/>
    <w:rsid w:val="00F44634"/>
    <w:rsid w:val="00F446CC"/>
    <w:rsid w:val="00F45BE4"/>
    <w:rsid w:val="00F45F8A"/>
    <w:rsid w:val="00F461D1"/>
    <w:rsid w:val="00F4656F"/>
    <w:rsid w:val="00F46999"/>
    <w:rsid w:val="00F46BEE"/>
    <w:rsid w:val="00F47212"/>
    <w:rsid w:val="00F476CB"/>
    <w:rsid w:val="00F47934"/>
    <w:rsid w:val="00F47AD3"/>
    <w:rsid w:val="00F47AE2"/>
    <w:rsid w:val="00F47ECB"/>
    <w:rsid w:val="00F501D5"/>
    <w:rsid w:val="00F50746"/>
    <w:rsid w:val="00F5109E"/>
    <w:rsid w:val="00F512F5"/>
    <w:rsid w:val="00F513AB"/>
    <w:rsid w:val="00F51531"/>
    <w:rsid w:val="00F51DE2"/>
    <w:rsid w:val="00F52295"/>
    <w:rsid w:val="00F525A2"/>
    <w:rsid w:val="00F52CA8"/>
    <w:rsid w:val="00F52DE0"/>
    <w:rsid w:val="00F5324A"/>
    <w:rsid w:val="00F53758"/>
    <w:rsid w:val="00F53A8D"/>
    <w:rsid w:val="00F53CA9"/>
    <w:rsid w:val="00F53DA2"/>
    <w:rsid w:val="00F53E0B"/>
    <w:rsid w:val="00F53F8F"/>
    <w:rsid w:val="00F54526"/>
    <w:rsid w:val="00F545F2"/>
    <w:rsid w:val="00F54E5E"/>
    <w:rsid w:val="00F552AB"/>
    <w:rsid w:val="00F5577D"/>
    <w:rsid w:val="00F5581A"/>
    <w:rsid w:val="00F55AAD"/>
    <w:rsid w:val="00F55ADF"/>
    <w:rsid w:val="00F562D2"/>
    <w:rsid w:val="00F56314"/>
    <w:rsid w:val="00F564AA"/>
    <w:rsid w:val="00F565A9"/>
    <w:rsid w:val="00F579AD"/>
    <w:rsid w:val="00F57B8B"/>
    <w:rsid w:val="00F57BC1"/>
    <w:rsid w:val="00F57DCE"/>
    <w:rsid w:val="00F60285"/>
    <w:rsid w:val="00F60410"/>
    <w:rsid w:val="00F60DFA"/>
    <w:rsid w:val="00F60F08"/>
    <w:rsid w:val="00F615B6"/>
    <w:rsid w:val="00F618E0"/>
    <w:rsid w:val="00F6198D"/>
    <w:rsid w:val="00F61B62"/>
    <w:rsid w:val="00F631A4"/>
    <w:rsid w:val="00F637C4"/>
    <w:rsid w:val="00F63C1F"/>
    <w:rsid w:val="00F63CF7"/>
    <w:rsid w:val="00F64417"/>
    <w:rsid w:val="00F64658"/>
    <w:rsid w:val="00F647C7"/>
    <w:rsid w:val="00F64805"/>
    <w:rsid w:val="00F64851"/>
    <w:rsid w:val="00F6489B"/>
    <w:rsid w:val="00F64EB8"/>
    <w:rsid w:val="00F651F4"/>
    <w:rsid w:val="00F65648"/>
    <w:rsid w:val="00F65BAF"/>
    <w:rsid w:val="00F65CB6"/>
    <w:rsid w:val="00F65E86"/>
    <w:rsid w:val="00F65EA1"/>
    <w:rsid w:val="00F65ED6"/>
    <w:rsid w:val="00F65F2A"/>
    <w:rsid w:val="00F6646A"/>
    <w:rsid w:val="00F66DD2"/>
    <w:rsid w:val="00F6718F"/>
    <w:rsid w:val="00F6723C"/>
    <w:rsid w:val="00F6725D"/>
    <w:rsid w:val="00F67D2A"/>
    <w:rsid w:val="00F67E52"/>
    <w:rsid w:val="00F70039"/>
    <w:rsid w:val="00F70442"/>
    <w:rsid w:val="00F70932"/>
    <w:rsid w:val="00F70C91"/>
    <w:rsid w:val="00F70EA6"/>
    <w:rsid w:val="00F71726"/>
    <w:rsid w:val="00F71778"/>
    <w:rsid w:val="00F721FB"/>
    <w:rsid w:val="00F72262"/>
    <w:rsid w:val="00F723D6"/>
    <w:rsid w:val="00F72433"/>
    <w:rsid w:val="00F725B0"/>
    <w:rsid w:val="00F72CDC"/>
    <w:rsid w:val="00F72FB2"/>
    <w:rsid w:val="00F73A59"/>
    <w:rsid w:val="00F73A80"/>
    <w:rsid w:val="00F73B0C"/>
    <w:rsid w:val="00F73E60"/>
    <w:rsid w:val="00F74426"/>
    <w:rsid w:val="00F74B05"/>
    <w:rsid w:val="00F74C79"/>
    <w:rsid w:val="00F74FF5"/>
    <w:rsid w:val="00F75074"/>
    <w:rsid w:val="00F75076"/>
    <w:rsid w:val="00F7515C"/>
    <w:rsid w:val="00F756A9"/>
    <w:rsid w:val="00F75DAC"/>
    <w:rsid w:val="00F760B4"/>
    <w:rsid w:val="00F7612B"/>
    <w:rsid w:val="00F761C1"/>
    <w:rsid w:val="00F766A1"/>
    <w:rsid w:val="00F7673B"/>
    <w:rsid w:val="00F767D9"/>
    <w:rsid w:val="00F76B50"/>
    <w:rsid w:val="00F774A7"/>
    <w:rsid w:val="00F7754D"/>
    <w:rsid w:val="00F7773F"/>
    <w:rsid w:val="00F779E9"/>
    <w:rsid w:val="00F77EC6"/>
    <w:rsid w:val="00F8070C"/>
    <w:rsid w:val="00F809D4"/>
    <w:rsid w:val="00F80ACC"/>
    <w:rsid w:val="00F80BFF"/>
    <w:rsid w:val="00F80FDA"/>
    <w:rsid w:val="00F810BD"/>
    <w:rsid w:val="00F813E4"/>
    <w:rsid w:val="00F8140B"/>
    <w:rsid w:val="00F814EC"/>
    <w:rsid w:val="00F81B0F"/>
    <w:rsid w:val="00F8226A"/>
    <w:rsid w:val="00F8231F"/>
    <w:rsid w:val="00F828B3"/>
    <w:rsid w:val="00F82EE9"/>
    <w:rsid w:val="00F82F0E"/>
    <w:rsid w:val="00F83ADB"/>
    <w:rsid w:val="00F83D05"/>
    <w:rsid w:val="00F842EF"/>
    <w:rsid w:val="00F844B6"/>
    <w:rsid w:val="00F8475F"/>
    <w:rsid w:val="00F84CE5"/>
    <w:rsid w:val="00F8516A"/>
    <w:rsid w:val="00F85204"/>
    <w:rsid w:val="00F857B0"/>
    <w:rsid w:val="00F85A0E"/>
    <w:rsid w:val="00F85A1B"/>
    <w:rsid w:val="00F86153"/>
    <w:rsid w:val="00F8681C"/>
    <w:rsid w:val="00F86A36"/>
    <w:rsid w:val="00F86CD9"/>
    <w:rsid w:val="00F8729E"/>
    <w:rsid w:val="00F87888"/>
    <w:rsid w:val="00F87CA9"/>
    <w:rsid w:val="00F87D0C"/>
    <w:rsid w:val="00F90899"/>
    <w:rsid w:val="00F90E48"/>
    <w:rsid w:val="00F9129E"/>
    <w:rsid w:val="00F9140D"/>
    <w:rsid w:val="00F9144D"/>
    <w:rsid w:val="00F92619"/>
    <w:rsid w:val="00F92DB3"/>
    <w:rsid w:val="00F931A4"/>
    <w:rsid w:val="00F9364C"/>
    <w:rsid w:val="00F936BE"/>
    <w:rsid w:val="00F93812"/>
    <w:rsid w:val="00F938B7"/>
    <w:rsid w:val="00F93B13"/>
    <w:rsid w:val="00F94689"/>
    <w:rsid w:val="00F94909"/>
    <w:rsid w:val="00F95258"/>
    <w:rsid w:val="00F9540A"/>
    <w:rsid w:val="00F95549"/>
    <w:rsid w:val="00F95820"/>
    <w:rsid w:val="00F95B4D"/>
    <w:rsid w:val="00F95EB2"/>
    <w:rsid w:val="00F95F3E"/>
    <w:rsid w:val="00F96049"/>
    <w:rsid w:val="00F96078"/>
    <w:rsid w:val="00F964C7"/>
    <w:rsid w:val="00F964CD"/>
    <w:rsid w:val="00F9667F"/>
    <w:rsid w:val="00F96FAD"/>
    <w:rsid w:val="00F973AE"/>
    <w:rsid w:val="00F97C3C"/>
    <w:rsid w:val="00FA01F0"/>
    <w:rsid w:val="00FA034F"/>
    <w:rsid w:val="00FA0C83"/>
    <w:rsid w:val="00FA0E1C"/>
    <w:rsid w:val="00FA0E71"/>
    <w:rsid w:val="00FA12D5"/>
    <w:rsid w:val="00FA1527"/>
    <w:rsid w:val="00FA159B"/>
    <w:rsid w:val="00FA1797"/>
    <w:rsid w:val="00FA18F6"/>
    <w:rsid w:val="00FA194B"/>
    <w:rsid w:val="00FA1AF4"/>
    <w:rsid w:val="00FA2147"/>
    <w:rsid w:val="00FA2499"/>
    <w:rsid w:val="00FA277B"/>
    <w:rsid w:val="00FA27B1"/>
    <w:rsid w:val="00FA29AA"/>
    <w:rsid w:val="00FA2FB4"/>
    <w:rsid w:val="00FA32C0"/>
    <w:rsid w:val="00FA35A5"/>
    <w:rsid w:val="00FA3D71"/>
    <w:rsid w:val="00FA44C9"/>
    <w:rsid w:val="00FA48D9"/>
    <w:rsid w:val="00FA4A11"/>
    <w:rsid w:val="00FA4A91"/>
    <w:rsid w:val="00FA4D95"/>
    <w:rsid w:val="00FA52AE"/>
    <w:rsid w:val="00FA54F2"/>
    <w:rsid w:val="00FA5B45"/>
    <w:rsid w:val="00FA5CA8"/>
    <w:rsid w:val="00FA5EB4"/>
    <w:rsid w:val="00FA5FA5"/>
    <w:rsid w:val="00FA656E"/>
    <w:rsid w:val="00FA695E"/>
    <w:rsid w:val="00FA6AD6"/>
    <w:rsid w:val="00FA6C7E"/>
    <w:rsid w:val="00FA7039"/>
    <w:rsid w:val="00FA710A"/>
    <w:rsid w:val="00FA7219"/>
    <w:rsid w:val="00FA72BB"/>
    <w:rsid w:val="00FA73A7"/>
    <w:rsid w:val="00FA73FC"/>
    <w:rsid w:val="00FA7B53"/>
    <w:rsid w:val="00FA7C71"/>
    <w:rsid w:val="00FB06EE"/>
    <w:rsid w:val="00FB087B"/>
    <w:rsid w:val="00FB0917"/>
    <w:rsid w:val="00FB0E68"/>
    <w:rsid w:val="00FB13A9"/>
    <w:rsid w:val="00FB15BF"/>
    <w:rsid w:val="00FB1AAE"/>
    <w:rsid w:val="00FB1B15"/>
    <w:rsid w:val="00FB279E"/>
    <w:rsid w:val="00FB2AF0"/>
    <w:rsid w:val="00FB2C9C"/>
    <w:rsid w:val="00FB3257"/>
    <w:rsid w:val="00FB3277"/>
    <w:rsid w:val="00FB34A6"/>
    <w:rsid w:val="00FB3732"/>
    <w:rsid w:val="00FB38F0"/>
    <w:rsid w:val="00FB3AE8"/>
    <w:rsid w:val="00FB3CFB"/>
    <w:rsid w:val="00FB3D55"/>
    <w:rsid w:val="00FB3FF3"/>
    <w:rsid w:val="00FB4831"/>
    <w:rsid w:val="00FB4B4D"/>
    <w:rsid w:val="00FB548F"/>
    <w:rsid w:val="00FB5539"/>
    <w:rsid w:val="00FB584D"/>
    <w:rsid w:val="00FB5A4E"/>
    <w:rsid w:val="00FB5D67"/>
    <w:rsid w:val="00FB6109"/>
    <w:rsid w:val="00FB6309"/>
    <w:rsid w:val="00FB6AE7"/>
    <w:rsid w:val="00FB7268"/>
    <w:rsid w:val="00FB743B"/>
    <w:rsid w:val="00FB744A"/>
    <w:rsid w:val="00FB7956"/>
    <w:rsid w:val="00FB7B3F"/>
    <w:rsid w:val="00FC048C"/>
    <w:rsid w:val="00FC05CB"/>
    <w:rsid w:val="00FC09A0"/>
    <w:rsid w:val="00FC139F"/>
    <w:rsid w:val="00FC13E2"/>
    <w:rsid w:val="00FC1DAB"/>
    <w:rsid w:val="00FC21ED"/>
    <w:rsid w:val="00FC22AE"/>
    <w:rsid w:val="00FC24F2"/>
    <w:rsid w:val="00FC283C"/>
    <w:rsid w:val="00FC2C2C"/>
    <w:rsid w:val="00FC2DED"/>
    <w:rsid w:val="00FC2FC6"/>
    <w:rsid w:val="00FC340F"/>
    <w:rsid w:val="00FC3773"/>
    <w:rsid w:val="00FC3B3B"/>
    <w:rsid w:val="00FC3CAE"/>
    <w:rsid w:val="00FC408F"/>
    <w:rsid w:val="00FC420C"/>
    <w:rsid w:val="00FC4576"/>
    <w:rsid w:val="00FC49D5"/>
    <w:rsid w:val="00FC4F0B"/>
    <w:rsid w:val="00FC5FD4"/>
    <w:rsid w:val="00FC6431"/>
    <w:rsid w:val="00FC674C"/>
    <w:rsid w:val="00FC6D8E"/>
    <w:rsid w:val="00FC6E65"/>
    <w:rsid w:val="00FC6FED"/>
    <w:rsid w:val="00FC7692"/>
    <w:rsid w:val="00FC774C"/>
    <w:rsid w:val="00FC7E87"/>
    <w:rsid w:val="00FC7EFE"/>
    <w:rsid w:val="00FC7F6F"/>
    <w:rsid w:val="00FC7F7A"/>
    <w:rsid w:val="00FD0585"/>
    <w:rsid w:val="00FD05E8"/>
    <w:rsid w:val="00FD08FE"/>
    <w:rsid w:val="00FD0AE3"/>
    <w:rsid w:val="00FD0C4C"/>
    <w:rsid w:val="00FD0F47"/>
    <w:rsid w:val="00FD10F1"/>
    <w:rsid w:val="00FD13DA"/>
    <w:rsid w:val="00FD152F"/>
    <w:rsid w:val="00FD198F"/>
    <w:rsid w:val="00FD1C32"/>
    <w:rsid w:val="00FD1CF8"/>
    <w:rsid w:val="00FD2503"/>
    <w:rsid w:val="00FD2A06"/>
    <w:rsid w:val="00FD2FA4"/>
    <w:rsid w:val="00FD33E0"/>
    <w:rsid w:val="00FD3C2C"/>
    <w:rsid w:val="00FD3F3A"/>
    <w:rsid w:val="00FD43A3"/>
    <w:rsid w:val="00FD43F8"/>
    <w:rsid w:val="00FD4537"/>
    <w:rsid w:val="00FD48F4"/>
    <w:rsid w:val="00FD4A9A"/>
    <w:rsid w:val="00FD4C68"/>
    <w:rsid w:val="00FD4D6A"/>
    <w:rsid w:val="00FD4E1C"/>
    <w:rsid w:val="00FD4FEA"/>
    <w:rsid w:val="00FD548F"/>
    <w:rsid w:val="00FD5D3D"/>
    <w:rsid w:val="00FD5FC8"/>
    <w:rsid w:val="00FD7196"/>
    <w:rsid w:val="00FD73C7"/>
    <w:rsid w:val="00FD78B8"/>
    <w:rsid w:val="00FD7AA9"/>
    <w:rsid w:val="00FE03BE"/>
    <w:rsid w:val="00FE06A8"/>
    <w:rsid w:val="00FE0756"/>
    <w:rsid w:val="00FE082A"/>
    <w:rsid w:val="00FE1035"/>
    <w:rsid w:val="00FE10C7"/>
    <w:rsid w:val="00FE132E"/>
    <w:rsid w:val="00FE15B7"/>
    <w:rsid w:val="00FE1FA1"/>
    <w:rsid w:val="00FE1FF3"/>
    <w:rsid w:val="00FE222F"/>
    <w:rsid w:val="00FE2356"/>
    <w:rsid w:val="00FE2427"/>
    <w:rsid w:val="00FE2BBB"/>
    <w:rsid w:val="00FE2D9C"/>
    <w:rsid w:val="00FE34E4"/>
    <w:rsid w:val="00FE375E"/>
    <w:rsid w:val="00FE3959"/>
    <w:rsid w:val="00FE3F7F"/>
    <w:rsid w:val="00FE41D3"/>
    <w:rsid w:val="00FE4347"/>
    <w:rsid w:val="00FE4601"/>
    <w:rsid w:val="00FE4689"/>
    <w:rsid w:val="00FE4D40"/>
    <w:rsid w:val="00FE51F9"/>
    <w:rsid w:val="00FE5628"/>
    <w:rsid w:val="00FE56A0"/>
    <w:rsid w:val="00FE5742"/>
    <w:rsid w:val="00FE5AC8"/>
    <w:rsid w:val="00FE5CCB"/>
    <w:rsid w:val="00FE5CE5"/>
    <w:rsid w:val="00FE6062"/>
    <w:rsid w:val="00FE657D"/>
    <w:rsid w:val="00FE68BB"/>
    <w:rsid w:val="00FE69A0"/>
    <w:rsid w:val="00FE713F"/>
    <w:rsid w:val="00FE737F"/>
    <w:rsid w:val="00FE75AD"/>
    <w:rsid w:val="00FE76FF"/>
    <w:rsid w:val="00FE7B5B"/>
    <w:rsid w:val="00FE7C49"/>
    <w:rsid w:val="00FF0326"/>
    <w:rsid w:val="00FF0A0D"/>
    <w:rsid w:val="00FF0B39"/>
    <w:rsid w:val="00FF119A"/>
    <w:rsid w:val="00FF1259"/>
    <w:rsid w:val="00FF13B4"/>
    <w:rsid w:val="00FF1452"/>
    <w:rsid w:val="00FF168F"/>
    <w:rsid w:val="00FF1767"/>
    <w:rsid w:val="00FF1959"/>
    <w:rsid w:val="00FF1F06"/>
    <w:rsid w:val="00FF2254"/>
    <w:rsid w:val="00FF2366"/>
    <w:rsid w:val="00FF24F2"/>
    <w:rsid w:val="00FF2AC4"/>
    <w:rsid w:val="00FF2C2B"/>
    <w:rsid w:val="00FF2C3C"/>
    <w:rsid w:val="00FF2DCA"/>
    <w:rsid w:val="00FF2E59"/>
    <w:rsid w:val="00FF3535"/>
    <w:rsid w:val="00FF354B"/>
    <w:rsid w:val="00FF3954"/>
    <w:rsid w:val="00FF3CA1"/>
    <w:rsid w:val="00FF3D6C"/>
    <w:rsid w:val="00FF3F3C"/>
    <w:rsid w:val="00FF4188"/>
    <w:rsid w:val="00FF4229"/>
    <w:rsid w:val="00FF4A4D"/>
    <w:rsid w:val="00FF4DFA"/>
    <w:rsid w:val="00FF5E48"/>
    <w:rsid w:val="00FF67C7"/>
    <w:rsid w:val="00FF6B23"/>
    <w:rsid w:val="00FF6C98"/>
    <w:rsid w:val="00FF6DB1"/>
    <w:rsid w:val="00FF6DE6"/>
    <w:rsid w:val="00FF71BA"/>
    <w:rsid w:val="00FF7417"/>
    <w:rsid w:val="00FF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AAEC49D"/>
  <w15:chartTrackingRefBased/>
  <w15:docId w15:val="{53FF6656-BCEC-4714-B871-8BFCE616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宋体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A47C3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lang w:eastAsia="zh-CN"/>
    </w:rPr>
  </w:style>
  <w:style w:type="paragraph" w:styleId="1">
    <w:name w:val="heading 1"/>
    <w:basedOn w:val="a1"/>
    <w:next w:val="a2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1">
    <w:name w:val="heading 2"/>
    <w:aliases w:val="HD2"/>
    <w:basedOn w:val="a2"/>
    <w:next w:val="a2"/>
    <w:qFormat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31">
    <w:name w:val="heading 3"/>
    <w:aliases w:val="heading 3,Heading 3 - old,H3,3"/>
    <w:basedOn w:val="a2"/>
    <w:next w:val="a2"/>
    <w:link w:val="3Char"/>
    <w:qFormat/>
    <w:pPr>
      <w:keepNext/>
      <w:keepLines/>
      <w:ind w:left="0"/>
      <w:outlineLvl w:val="2"/>
    </w:pPr>
    <w:rPr>
      <w:b/>
      <w:sz w:val="24"/>
    </w:rPr>
  </w:style>
  <w:style w:type="paragraph" w:styleId="41">
    <w:name w:val="heading 4"/>
    <w:aliases w:val="heading 4,标题 4 Char"/>
    <w:basedOn w:val="a2"/>
    <w:next w:val="a2"/>
    <w:link w:val="4Char1"/>
    <w:qFormat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</w:rPr>
  </w:style>
  <w:style w:type="paragraph" w:styleId="51">
    <w:name w:val="heading 5"/>
    <w:basedOn w:val="a2"/>
    <w:next w:val="a2"/>
    <w:link w:val="5Char"/>
    <w:qFormat/>
    <w:pPr>
      <w:keepNext/>
      <w:keepLines/>
      <w:outlineLvl w:val="4"/>
    </w:pPr>
    <w:rPr>
      <w:b/>
      <w:i/>
      <w:lang w:val="x-none" w:eastAsia="x-none"/>
    </w:rPr>
  </w:style>
  <w:style w:type="paragraph" w:styleId="6">
    <w:name w:val="heading 6"/>
    <w:basedOn w:val="a1"/>
    <w:next w:val="a3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1"/>
    <w:next w:val="a3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1"/>
    <w:next w:val="a3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1"/>
    <w:next w:val="a3"/>
    <w:qFormat/>
    <w:pPr>
      <w:ind w:left="720"/>
      <w:outlineLvl w:val="8"/>
    </w:pPr>
    <w:rPr>
      <w:rFonts w:ascii="Times" w:hAnsi="Times"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2">
    <w:name w:val="Body Text"/>
    <w:aliases w:val="body text,????,body text1,body text2,body text3,?y????×?,建议书标准,?y?????,?y???????¨ Char,?y???????¨,bt,?y????,?y???????¨¬?¡§|?,?y????????¡§???¡ì|?,?y???,?y?????¡§¡é?,?y?????¨¢?,ändrad, ändrad,paragraph 2,paragraph 21,body text Char,正文文本 Char,正文文"/>
    <w:basedOn w:val="a1"/>
    <w:link w:val="Char1"/>
    <w:pPr>
      <w:spacing w:before="120" w:after="120"/>
      <w:ind w:left="2520"/>
    </w:pPr>
  </w:style>
  <w:style w:type="paragraph" w:styleId="a3">
    <w:name w:val="Normal Indent"/>
    <w:basedOn w:val="a1"/>
    <w:pPr>
      <w:ind w:left="720"/>
    </w:pPr>
  </w:style>
  <w:style w:type="paragraph" w:styleId="52">
    <w:name w:val="toc 5"/>
    <w:basedOn w:val="a1"/>
    <w:next w:val="a1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2"/>
    <w:pPr>
      <w:keepLines/>
      <w:spacing w:before="60" w:after="60"/>
      <w:ind w:left="3096" w:hanging="216"/>
    </w:pPr>
  </w:style>
  <w:style w:type="paragraph" w:styleId="32">
    <w:name w:val="toc 3"/>
    <w:basedOn w:val="a1"/>
    <w:next w:val="a1"/>
    <w:uiPriority w:val="39"/>
    <w:pPr>
      <w:tabs>
        <w:tab w:val="right" w:leader="dot" w:pos="10080"/>
      </w:tabs>
      <w:ind w:left="2880"/>
    </w:pPr>
  </w:style>
  <w:style w:type="paragraph" w:styleId="22">
    <w:name w:val="toc 2"/>
    <w:basedOn w:val="a1"/>
    <w:next w:val="a1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1"/>
    <w:next w:val="a1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7">
    <w:name w:val="footer"/>
    <w:basedOn w:val="a1"/>
    <w:pPr>
      <w:tabs>
        <w:tab w:val="right" w:pos="7920"/>
      </w:tabs>
    </w:pPr>
    <w:rPr>
      <w:sz w:val="16"/>
    </w:rPr>
  </w:style>
  <w:style w:type="paragraph" w:styleId="a8">
    <w:name w:val="header"/>
    <w:basedOn w:val="a1"/>
    <w:pPr>
      <w:tabs>
        <w:tab w:val="right" w:pos="10440"/>
      </w:tabs>
    </w:pPr>
    <w:rPr>
      <w:sz w:val="16"/>
    </w:rPr>
  </w:style>
  <w:style w:type="character" w:styleId="a9">
    <w:name w:val="footnote reference"/>
    <w:semiHidden/>
    <w:rPr>
      <w:position w:val="6"/>
      <w:sz w:val="16"/>
    </w:rPr>
  </w:style>
  <w:style w:type="paragraph" w:styleId="aa">
    <w:name w:val="footnote text"/>
    <w:basedOn w:val="a1"/>
    <w:semiHidden/>
    <w:pPr>
      <w:spacing w:after="240"/>
      <w:ind w:hanging="720"/>
    </w:pPr>
  </w:style>
  <w:style w:type="paragraph" w:styleId="ab">
    <w:name w:val="Title"/>
    <w:basedOn w:val="a1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a1"/>
    <w:rPr>
      <w:rFonts w:ascii="Courier New" w:hAnsi="Courier New"/>
      <w:sz w:val="12"/>
    </w:rPr>
  </w:style>
  <w:style w:type="paragraph" w:customStyle="1" w:styleId="tty80">
    <w:name w:val="tty80"/>
    <w:basedOn w:val="a1"/>
    <w:rPr>
      <w:rFonts w:ascii="Courier New" w:hAnsi="Courier New"/>
    </w:rPr>
  </w:style>
  <w:style w:type="paragraph" w:customStyle="1" w:styleId="hangingindent">
    <w:name w:val="hanging indent"/>
    <w:basedOn w:val="a2"/>
    <w:pPr>
      <w:keepLines/>
      <w:ind w:left="5400" w:hanging="2880"/>
    </w:pPr>
  </w:style>
  <w:style w:type="paragraph" w:customStyle="1" w:styleId="TableText">
    <w:name w:val="Table Text"/>
    <w:basedOn w:val="a1"/>
    <w:pPr>
      <w:keepLines/>
    </w:pPr>
    <w:rPr>
      <w:sz w:val="16"/>
    </w:rPr>
  </w:style>
  <w:style w:type="paragraph" w:customStyle="1" w:styleId="NumberList">
    <w:name w:val="Number List"/>
    <w:basedOn w:val="a2"/>
    <w:pPr>
      <w:spacing w:before="60" w:after="60"/>
      <w:ind w:left="3240" w:hanging="360"/>
    </w:pPr>
  </w:style>
  <w:style w:type="paragraph" w:customStyle="1" w:styleId="HeadingBar">
    <w:name w:val="Heading Bar"/>
    <w:basedOn w:val="a1"/>
    <w:next w:val="31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InfoBox">
    <w:name w:val="Info Box"/>
    <w:basedOn w:val="a2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a1"/>
    <w:pPr>
      <w:ind w:right="-720"/>
    </w:pPr>
    <w:rPr>
      <w:rFonts w:ascii="Courier New" w:hAnsi="Courier New"/>
      <w:sz w:val="8"/>
    </w:rPr>
  </w:style>
  <w:style w:type="paragraph" w:customStyle="1" w:styleId="TitleBar">
    <w:name w:val="Title Bar"/>
    <w:basedOn w:val="a1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Heading1">
    <w:name w:val="TOC Heading1"/>
    <w:basedOn w:val="a1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basedOn w:val="a4"/>
  </w:style>
  <w:style w:type="paragraph" w:customStyle="1" w:styleId="Legal">
    <w:name w:val="Legal"/>
    <w:basedOn w:val="a1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Book Antiqua" w:hAnsi="Book Antiqua"/>
      <w:color w:val="0000FF"/>
    </w:rPr>
  </w:style>
  <w:style w:type="paragraph" w:customStyle="1" w:styleId="Note">
    <w:name w:val="Note"/>
    <w:basedOn w:val="a2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c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  <w:lang w:eastAsia="zh-CN"/>
    </w:rPr>
  </w:style>
  <w:style w:type="paragraph" w:styleId="42">
    <w:name w:val="toc 4"/>
    <w:basedOn w:val="a1"/>
    <w:next w:val="a1"/>
    <w:semiHidden/>
    <w:pPr>
      <w:tabs>
        <w:tab w:val="right" w:leader="dot" w:pos="10080"/>
      </w:tabs>
      <w:ind w:left="3240"/>
    </w:pPr>
    <w:rPr>
      <w:sz w:val="18"/>
    </w:rPr>
  </w:style>
  <w:style w:type="character" w:styleId="ad">
    <w:name w:val="page number"/>
    <w:rPr>
      <w:rFonts w:ascii="Book Antiqua" w:hAnsi="Book Antiqua"/>
    </w:rPr>
  </w:style>
  <w:style w:type="character" w:styleId="ae">
    <w:name w:val="annotation reference"/>
    <w:semiHidden/>
    <w:rPr>
      <w:sz w:val="16"/>
    </w:rPr>
  </w:style>
  <w:style w:type="paragraph" w:styleId="af">
    <w:name w:val="annotation text"/>
    <w:basedOn w:val="a1"/>
    <w:link w:val="Char"/>
    <w:semiHidden/>
  </w:style>
  <w:style w:type="paragraph" w:customStyle="1" w:styleId="Title-Major">
    <w:name w:val="Title-Major"/>
    <w:basedOn w:val="ab"/>
    <w:rPr>
      <w:smallCaps/>
    </w:rPr>
  </w:style>
  <w:style w:type="paragraph" w:customStyle="1" w:styleId="RouteTitle">
    <w:name w:val="Route Title"/>
    <w:basedOn w:val="a1"/>
    <w:pPr>
      <w:keepLines/>
      <w:spacing w:after="120"/>
      <w:ind w:left="2520" w:right="720"/>
    </w:pPr>
    <w:rPr>
      <w:sz w:val="36"/>
    </w:rPr>
  </w:style>
  <w:style w:type="paragraph" w:customStyle="1" w:styleId="NoteWide">
    <w:name w:val="Note Wide"/>
    <w:basedOn w:val="Note"/>
    <w:pPr>
      <w:ind w:right="2160"/>
    </w:pPr>
  </w:style>
  <w:style w:type="paragraph" w:customStyle="1" w:styleId="n">
    <w:name w:val="n"/>
    <w:basedOn w:val="HeadingBar"/>
    <w:rPr>
      <w:b/>
    </w:rPr>
  </w:style>
  <w:style w:type="character" w:styleId="af0">
    <w:name w:val="Hyperlink"/>
    <w:uiPriority w:val="99"/>
    <w:rsid w:val="00AA4B8E"/>
    <w:rPr>
      <w:color w:val="0000FF"/>
      <w:u w:val="single"/>
    </w:rPr>
  </w:style>
  <w:style w:type="paragraph" w:styleId="af1">
    <w:name w:val="Document Map"/>
    <w:basedOn w:val="a1"/>
    <w:semiHidden/>
    <w:rsid w:val="00C713E7"/>
    <w:pPr>
      <w:shd w:val="clear" w:color="auto" w:fill="000080"/>
    </w:pPr>
  </w:style>
  <w:style w:type="paragraph" w:styleId="HTML">
    <w:name w:val="HTML Address"/>
    <w:basedOn w:val="a1"/>
    <w:rsid w:val="00D75493"/>
    <w:rPr>
      <w:i/>
      <w:iCs/>
    </w:rPr>
  </w:style>
  <w:style w:type="paragraph" w:styleId="HTML0">
    <w:name w:val="HTML Preformatted"/>
    <w:basedOn w:val="a1"/>
    <w:rsid w:val="00D75493"/>
    <w:rPr>
      <w:rFonts w:ascii="Courier New" w:hAnsi="Courier New" w:cs="Courier New"/>
    </w:rPr>
  </w:style>
  <w:style w:type="paragraph" w:styleId="af2">
    <w:name w:val="Salutation"/>
    <w:basedOn w:val="a1"/>
    <w:next w:val="a1"/>
    <w:rsid w:val="00D75493"/>
  </w:style>
  <w:style w:type="paragraph" w:styleId="af3">
    <w:name w:val="Plain Text"/>
    <w:basedOn w:val="a1"/>
    <w:rsid w:val="00D75493"/>
    <w:rPr>
      <w:rFonts w:ascii="宋体" w:hAnsi="Courier New" w:cs="Courier New"/>
      <w:sz w:val="21"/>
      <w:szCs w:val="21"/>
    </w:rPr>
  </w:style>
  <w:style w:type="paragraph" w:styleId="af4">
    <w:name w:val="E-mail Signature"/>
    <w:basedOn w:val="a1"/>
    <w:rsid w:val="00D75493"/>
  </w:style>
  <w:style w:type="paragraph" w:styleId="af5">
    <w:name w:val="Subtitle"/>
    <w:basedOn w:val="a1"/>
    <w:qFormat/>
    <w:rsid w:val="00D75493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af6">
    <w:name w:val="envelope return"/>
    <w:basedOn w:val="a1"/>
    <w:rsid w:val="00D75493"/>
    <w:pPr>
      <w:snapToGrid w:val="0"/>
    </w:pPr>
    <w:rPr>
      <w:rFonts w:ascii="Arial" w:hAnsi="Arial" w:cs="Arial"/>
    </w:rPr>
  </w:style>
  <w:style w:type="paragraph" w:styleId="af7">
    <w:name w:val="Closing"/>
    <w:basedOn w:val="a1"/>
    <w:rsid w:val="00D75493"/>
    <w:pPr>
      <w:ind w:leftChars="2100" w:left="100"/>
    </w:pPr>
  </w:style>
  <w:style w:type="paragraph" w:styleId="af8">
    <w:name w:val="List"/>
    <w:basedOn w:val="a1"/>
    <w:rsid w:val="00D75493"/>
    <w:pPr>
      <w:ind w:left="200" w:hangingChars="200" w:hanging="200"/>
    </w:pPr>
  </w:style>
  <w:style w:type="paragraph" w:styleId="23">
    <w:name w:val="List 2"/>
    <w:basedOn w:val="a1"/>
    <w:rsid w:val="00D75493"/>
    <w:pPr>
      <w:ind w:leftChars="200" w:left="100" w:hangingChars="200" w:hanging="200"/>
    </w:pPr>
  </w:style>
  <w:style w:type="paragraph" w:styleId="33">
    <w:name w:val="List 3"/>
    <w:basedOn w:val="a1"/>
    <w:rsid w:val="00D75493"/>
    <w:pPr>
      <w:ind w:leftChars="400" w:left="100" w:hangingChars="200" w:hanging="200"/>
    </w:pPr>
  </w:style>
  <w:style w:type="paragraph" w:styleId="43">
    <w:name w:val="List 4"/>
    <w:basedOn w:val="a1"/>
    <w:rsid w:val="00D75493"/>
    <w:pPr>
      <w:ind w:leftChars="600" w:left="100" w:hangingChars="200" w:hanging="200"/>
    </w:pPr>
  </w:style>
  <w:style w:type="paragraph" w:styleId="53">
    <w:name w:val="List 5"/>
    <w:basedOn w:val="a1"/>
    <w:rsid w:val="00D75493"/>
    <w:pPr>
      <w:ind w:leftChars="800" w:left="100" w:hangingChars="200" w:hanging="200"/>
    </w:pPr>
  </w:style>
  <w:style w:type="paragraph" w:styleId="a">
    <w:name w:val="List Number"/>
    <w:basedOn w:val="a1"/>
    <w:rsid w:val="00D75493"/>
    <w:pPr>
      <w:numPr>
        <w:numId w:val="3"/>
      </w:numPr>
    </w:pPr>
  </w:style>
  <w:style w:type="paragraph" w:styleId="2">
    <w:name w:val="List Number 2"/>
    <w:basedOn w:val="a1"/>
    <w:rsid w:val="00D75493"/>
    <w:pPr>
      <w:numPr>
        <w:numId w:val="4"/>
      </w:numPr>
    </w:pPr>
  </w:style>
  <w:style w:type="paragraph" w:styleId="3">
    <w:name w:val="List Number 3"/>
    <w:basedOn w:val="a1"/>
    <w:rsid w:val="00D75493"/>
    <w:pPr>
      <w:numPr>
        <w:numId w:val="5"/>
      </w:numPr>
    </w:pPr>
  </w:style>
  <w:style w:type="paragraph" w:styleId="4">
    <w:name w:val="List Number 4"/>
    <w:basedOn w:val="a1"/>
    <w:rsid w:val="00D75493"/>
    <w:pPr>
      <w:numPr>
        <w:numId w:val="6"/>
      </w:numPr>
    </w:pPr>
  </w:style>
  <w:style w:type="paragraph" w:styleId="5">
    <w:name w:val="List Number 5"/>
    <w:basedOn w:val="a1"/>
    <w:rsid w:val="00D75493"/>
    <w:pPr>
      <w:numPr>
        <w:numId w:val="7"/>
      </w:numPr>
    </w:pPr>
  </w:style>
  <w:style w:type="paragraph" w:styleId="af9">
    <w:name w:val="List Continue"/>
    <w:basedOn w:val="a1"/>
    <w:rsid w:val="00D75493"/>
    <w:pPr>
      <w:spacing w:after="120"/>
      <w:ind w:leftChars="200" w:left="420"/>
    </w:pPr>
  </w:style>
  <w:style w:type="paragraph" w:styleId="24">
    <w:name w:val="List Continue 2"/>
    <w:basedOn w:val="a1"/>
    <w:rsid w:val="00D75493"/>
    <w:pPr>
      <w:spacing w:after="120"/>
      <w:ind w:leftChars="400" w:left="840"/>
    </w:pPr>
  </w:style>
  <w:style w:type="paragraph" w:styleId="34">
    <w:name w:val="List Continue 3"/>
    <w:basedOn w:val="a1"/>
    <w:rsid w:val="00D75493"/>
    <w:pPr>
      <w:spacing w:after="120"/>
      <w:ind w:leftChars="600" w:left="1260"/>
    </w:pPr>
  </w:style>
  <w:style w:type="paragraph" w:styleId="44">
    <w:name w:val="List Continue 4"/>
    <w:basedOn w:val="a1"/>
    <w:rsid w:val="00D75493"/>
    <w:pPr>
      <w:spacing w:after="120"/>
      <w:ind w:leftChars="800" w:left="1680"/>
    </w:pPr>
  </w:style>
  <w:style w:type="paragraph" w:styleId="54">
    <w:name w:val="List Continue 5"/>
    <w:basedOn w:val="a1"/>
    <w:rsid w:val="00D75493"/>
    <w:pPr>
      <w:spacing w:after="120"/>
      <w:ind w:leftChars="1000" w:left="2100"/>
    </w:pPr>
  </w:style>
  <w:style w:type="paragraph" w:styleId="a0">
    <w:name w:val="List Bullet"/>
    <w:basedOn w:val="a1"/>
    <w:rsid w:val="00D75493"/>
    <w:pPr>
      <w:numPr>
        <w:numId w:val="8"/>
      </w:numPr>
    </w:pPr>
  </w:style>
  <w:style w:type="paragraph" w:styleId="20">
    <w:name w:val="List Bullet 2"/>
    <w:basedOn w:val="a1"/>
    <w:rsid w:val="00D75493"/>
    <w:pPr>
      <w:numPr>
        <w:numId w:val="9"/>
      </w:numPr>
    </w:pPr>
  </w:style>
  <w:style w:type="paragraph" w:styleId="30">
    <w:name w:val="List Bullet 3"/>
    <w:basedOn w:val="a1"/>
    <w:rsid w:val="00D75493"/>
    <w:pPr>
      <w:numPr>
        <w:numId w:val="10"/>
      </w:numPr>
    </w:pPr>
  </w:style>
  <w:style w:type="paragraph" w:styleId="40">
    <w:name w:val="List Bullet 4"/>
    <w:basedOn w:val="a1"/>
    <w:rsid w:val="00D75493"/>
    <w:pPr>
      <w:numPr>
        <w:numId w:val="11"/>
      </w:numPr>
    </w:pPr>
  </w:style>
  <w:style w:type="paragraph" w:styleId="50">
    <w:name w:val="List Bullet 5"/>
    <w:basedOn w:val="a1"/>
    <w:rsid w:val="00D75493"/>
    <w:pPr>
      <w:numPr>
        <w:numId w:val="12"/>
      </w:numPr>
    </w:pPr>
  </w:style>
  <w:style w:type="paragraph" w:styleId="60">
    <w:name w:val="toc 6"/>
    <w:basedOn w:val="a1"/>
    <w:next w:val="a1"/>
    <w:autoRedefine/>
    <w:semiHidden/>
    <w:rsid w:val="00D75493"/>
    <w:pPr>
      <w:ind w:leftChars="1000" w:left="2100"/>
    </w:pPr>
  </w:style>
  <w:style w:type="paragraph" w:styleId="70">
    <w:name w:val="toc 7"/>
    <w:basedOn w:val="a1"/>
    <w:next w:val="a1"/>
    <w:autoRedefine/>
    <w:semiHidden/>
    <w:rsid w:val="00D75493"/>
    <w:pPr>
      <w:ind w:leftChars="1200" w:left="2520"/>
    </w:pPr>
  </w:style>
  <w:style w:type="paragraph" w:styleId="80">
    <w:name w:val="toc 8"/>
    <w:basedOn w:val="a1"/>
    <w:next w:val="a1"/>
    <w:autoRedefine/>
    <w:semiHidden/>
    <w:rsid w:val="00D75493"/>
    <w:pPr>
      <w:ind w:leftChars="1400" w:left="2940"/>
    </w:pPr>
  </w:style>
  <w:style w:type="paragraph" w:styleId="90">
    <w:name w:val="toc 9"/>
    <w:basedOn w:val="a1"/>
    <w:next w:val="a1"/>
    <w:autoRedefine/>
    <w:semiHidden/>
    <w:rsid w:val="00D75493"/>
    <w:pPr>
      <w:ind w:leftChars="1600" w:left="3360"/>
    </w:pPr>
  </w:style>
  <w:style w:type="paragraph" w:styleId="afa">
    <w:name w:val="Balloon Text"/>
    <w:basedOn w:val="a1"/>
    <w:semiHidden/>
    <w:rsid w:val="00D75493"/>
    <w:rPr>
      <w:sz w:val="18"/>
      <w:szCs w:val="18"/>
    </w:rPr>
  </w:style>
  <w:style w:type="paragraph" w:styleId="afb">
    <w:name w:val="annotation subject"/>
    <w:basedOn w:val="af"/>
    <w:next w:val="af"/>
    <w:semiHidden/>
    <w:rsid w:val="00D75493"/>
    <w:rPr>
      <w:b/>
      <w:bCs/>
    </w:rPr>
  </w:style>
  <w:style w:type="paragraph" w:styleId="afc">
    <w:name w:val="Normal (Web)"/>
    <w:basedOn w:val="a1"/>
    <w:uiPriority w:val="99"/>
    <w:rsid w:val="00D75493"/>
    <w:rPr>
      <w:rFonts w:ascii="Times New Roman" w:hAnsi="Times New Roman"/>
      <w:sz w:val="24"/>
      <w:szCs w:val="24"/>
    </w:rPr>
  </w:style>
  <w:style w:type="paragraph" w:styleId="afd">
    <w:name w:val="Signature"/>
    <w:basedOn w:val="a1"/>
    <w:rsid w:val="00D75493"/>
    <w:pPr>
      <w:ind w:leftChars="2100" w:left="100"/>
    </w:pPr>
  </w:style>
  <w:style w:type="paragraph" w:styleId="afe">
    <w:name w:val="Date"/>
    <w:basedOn w:val="a1"/>
    <w:next w:val="a1"/>
    <w:rsid w:val="00D75493"/>
    <w:pPr>
      <w:ind w:leftChars="2500" w:left="100"/>
    </w:pPr>
  </w:style>
  <w:style w:type="paragraph" w:styleId="aff">
    <w:name w:val="envelope address"/>
    <w:basedOn w:val="a1"/>
    <w:rsid w:val="00D75493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11">
    <w:name w:val="index 1"/>
    <w:basedOn w:val="a1"/>
    <w:next w:val="a1"/>
    <w:autoRedefine/>
    <w:semiHidden/>
    <w:rsid w:val="00D75493"/>
  </w:style>
  <w:style w:type="paragraph" w:styleId="25">
    <w:name w:val="index 2"/>
    <w:basedOn w:val="a1"/>
    <w:next w:val="a1"/>
    <w:autoRedefine/>
    <w:semiHidden/>
    <w:rsid w:val="00D75493"/>
    <w:pPr>
      <w:ind w:leftChars="200" w:left="200"/>
    </w:pPr>
  </w:style>
  <w:style w:type="paragraph" w:styleId="35">
    <w:name w:val="index 3"/>
    <w:basedOn w:val="a1"/>
    <w:next w:val="a1"/>
    <w:autoRedefine/>
    <w:semiHidden/>
    <w:rsid w:val="00D75493"/>
    <w:pPr>
      <w:ind w:leftChars="400" w:left="400"/>
    </w:pPr>
  </w:style>
  <w:style w:type="paragraph" w:styleId="45">
    <w:name w:val="index 4"/>
    <w:basedOn w:val="a1"/>
    <w:next w:val="a1"/>
    <w:autoRedefine/>
    <w:semiHidden/>
    <w:rsid w:val="00D75493"/>
    <w:pPr>
      <w:ind w:leftChars="600" w:left="600"/>
    </w:pPr>
  </w:style>
  <w:style w:type="paragraph" w:styleId="55">
    <w:name w:val="index 5"/>
    <w:basedOn w:val="a1"/>
    <w:next w:val="a1"/>
    <w:autoRedefine/>
    <w:semiHidden/>
    <w:rsid w:val="00D75493"/>
    <w:pPr>
      <w:ind w:leftChars="800" w:left="800"/>
    </w:pPr>
  </w:style>
  <w:style w:type="paragraph" w:styleId="61">
    <w:name w:val="index 6"/>
    <w:basedOn w:val="a1"/>
    <w:next w:val="a1"/>
    <w:autoRedefine/>
    <w:semiHidden/>
    <w:rsid w:val="00D75493"/>
    <w:pPr>
      <w:ind w:leftChars="1000" w:left="1000"/>
    </w:pPr>
  </w:style>
  <w:style w:type="paragraph" w:styleId="71">
    <w:name w:val="index 7"/>
    <w:basedOn w:val="a1"/>
    <w:next w:val="a1"/>
    <w:autoRedefine/>
    <w:semiHidden/>
    <w:rsid w:val="00D75493"/>
    <w:pPr>
      <w:ind w:leftChars="1200" w:left="1200"/>
    </w:pPr>
  </w:style>
  <w:style w:type="paragraph" w:styleId="81">
    <w:name w:val="index 8"/>
    <w:basedOn w:val="a1"/>
    <w:next w:val="a1"/>
    <w:autoRedefine/>
    <w:semiHidden/>
    <w:rsid w:val="00D75493"/>
    <w:pPr>
      <w:ind w:leftChars="1400" w:left="1400"/>
    </w:pPr>
  </w:style>
  <w:style w:type="paragraph" w:styleId="91">
    <w:name w:val="index 9"/>
    <w:basedOn w:val="a1"/>
    <w:next w:val="a1"/>
    <w:autoRedefine/>
    <w:semiHidden/>
    <w:rsid w:val="00D75493"/>
    <w:pPr>
      <w:ind w:leftChars="1600" w:left="1600"/>
    </w:pPr>
  </w:style>
  <w:style w:type="paragraph" w:styleId="aff0">
    <w:name w:val="index heading"/>
    <w:basedOn w:val="a1"/>
    <w:next w:val="11"/>
    <w:semiHidden/>
    <w:rsid w:val="00D75493"/>
    <w:rPr>
      <w:rFonts w:ascii="Arial" w:hAnsi="Arial" w:cs="Arial"/>
      <w:b/>
      <w:bCs/>
    </w:rPr>
  </w:style>
  <w:style w:type="paragraph" w:styleId="aff1">
    <w:name w:val="caption"/>
    <w:basedOn w:val="a1"/>
    <w:next w:val="a1"/>
    <w:qFormat/>
    <w:rsid w:val="00D75493"/>
    <w:rPr>
      <w:rFonts w:ascii="Arial" w:eastAsia="黑体" w:hAnsi="Arial" w:cs="Arial"/>
    </w:rPr>
  </w:style>
  <w:style w:type="paragraph" w:styleId="aff2">
    <w:name w:val="table of figures"/>
    <w:basedOn w:val="a1"/>
    <w:next w:val="a1"/>
    <w:semiHidden/>
    <w:rsid w:val="00D75493"/>
    <w:pPr>
      <w:ind w:leftChars="200" w:left="200" w:hangingChars="200" w:hanging="200"/>
    </w:pPr>
  </w:style>
  <w:style w:type="paragraph" w:styleId="aff3">
    <w:name w:val="endnote text"/>
    <w:basedOn w:val="a1"/>
    <w:semiHidden/>
    <w:rsid w:val="00D75493"/>
    <w:pPr>
      <w:snapToGrid w:val="0"/>
    </w:pPr>
  </w:style>
  <w:style w:type="paragraph" w:styleId="aff4">
    <w:name w:val="Block Text"/>
    <w:basedOn w:val="a1"/>
    <w:rsid w:val="00D75493"/>
    <w:pPr>
      <w:spacing w:after="120"/>
      <w:ind w:leftChars="700" w:left="1440" w:rightChars="700" w:right="1440"/>
    </w:pPr>
  </w:style>
  <w:style w:type="paragraph" w:styleId="aff5">
    <w:name w:val="Message Header"/>
    <w:basedOn w:val="a1"/>
    <w:rsid w:val="00D7549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ff6">
    <w:name w:val="table of authorities"/>
    <w:basedOn w:val="a1"/>
    <w:next w:val="a1"/>
    <w:semiHidden/>
    <w:rsid w:val="00D75493"/>
    <w:pPr>
      <w:ind w:leftChars="200" w:left="420"/>
    </w:pPr>
  </w:style>
  <w:style w:type="paragraph" w:styleId="aff7">
    <w:name w:val="toa heading"/>
    <w:basedOn w:val="a1"/>
    <w:next w:val="a1"/>
    <w:semiHidden/>
    <w:rsid w:val="00D75493"/>
    <w:pPr>
      <w:spacing w:before="120"/>
    </w:pPr>
    <w:rPr>
      <w:rFonts w:ascii="Arial" w:hAnsi="Arial" w:cs="Arial"/>
      <w:sz w:val="24"/>
      <w:szCs w:val="24"/>
    </w:rPr>
  </w:style>
  <w:style w:type="paragraph" w:styleId="aff8">
    <w:name w:val="Body Text First Indent"/>
    <w:basedOn w:val="a2"/>
    <w:rsid w:val="00D75493"/>
    <w:pPr>
      <w:spacing w:before="0"/>
      <w:ind w:left="0" w:firstLineChars="100" w:firstLine="420"/>
    </w:pPr>
  </w:style>
  <w:style w:type="paragraph" w:styleId="aff9">
    <w:name w:val="Body Text Indent"/>
    <w:basedOn w:val="a1"/>
    <w:rsid w:val="00D75493"/>
    <w:pPr>
      <w:spacing w:after="120"/>
      <w:ind w:leftChars="200" w:left="420"/>
    </w:pPr>
  </w:style>
  <w:style w:type="paragraph" w:styleId="26">
    <w:name w:val="Body Text First Indent 2"/>
    <w:basedOn w:val="aff9"/>
    <w:rsid w:val="00D75493"/>
    <w:pPr>
      <w:ind w:firstLineChars="200" w:firstLine="420"/>
    </w:pPr>
  </w:style>
  <w:style w:type="paragraph" w:styleId="27">
    <w:name w:val="Body Text 2"/>
    <w:basedOn w:val="a1"/>
    <w:rsid w:val="00D75493"/>
    <w:pPr>
      <w:spacing w:after="120" w:line="480" w:lineRule="auto"/>
    </w:pPr>
  </w:style>
  <w:style w:type="paragraph" w:styleId="36">
    <w:name w:val="Body Text 3"/>
    <w:basedOn w:val="a1"/>
    <w:rsid w:val="00D75493"/>
    <w:pPr>
      <w:spacing w:after="120"/>
    </w:pPr>
    <w:rPr>
      <w:sz w:val="16"/>
      <w:szCs w:val="16"/>
    </w:rPr>
  </w:style>
  <w:style w:type="paragraph" w:styleId="28">
    <w:name w:val="Body Text Indent 2"/>
    <w:basedOn w:val="a1"/>
    <w:rsid w:val="00D75493"/>
    <w:pPr>
      <w:spacing w:after="120" w:line="480" w:lineRule="auto"/>
      <w:ind w:leftChars="200" w:left="420"/>
    </w:pPr>
  </w:style>
  <w:style w:type="paragraph" w:styleId="37">
    <w:name w:val="Body Text Indent 3"/>
    <w:basedOn w:val="a1"/>
    <w:rsid w:val="00D75493"/>
    <w:pPr>
      <w:spacing w:after="120"/>
      <w:ind w:leftChars="200" w:left="420"/>
    </w:pPr>
    <w:rPr>
      <w:sz w:val="16"/>
      <w:szCs w:val="16"/>
    </w:rPr>
  </w:style>
  <w:style w:type="paragraph" w:styleId="affa">
    <w:name w:val="Note Heading"/>
    <w:basedOn w:val="a1"/>
    <w:next w:val="a1"/>
    <w:rsid w:val="00D75493"/>
    <w:pPr>
      <w:jc w:val="center"/>
    </w:pPr>
  </w:style>
  <w:style w:type="character" w:customStyle="1" w:styleId="Char1">
    <w:name w:val="正文文本 Char1"/>
    <w:aliases w:val="body text Char1,???? Char,body text1 Char,body text2 Char,body text3 Char,?y????×? Char,建议书标准 Char,?y????? Char,?y???????¨ Char Char,?y???????¨ Char1,bt Char,?y???? Char,?y???????¨¬?¡§|? Char,?y????????¡§???¡ì|? Char,?y??? Char,ändrad Char"/>
    <w:link w:val="a2"/>
    <w:rsid w:val="005146FA"/>
    <w:rPr>
      <w:rFonts w:ascii="Book Antiqua" w:eastAsia="宋体" w:hAnsi="Book Antiqua"/>
      <w:lang w:val="en-US" w:eastAsia="zh-CN" w:bidi="ar-SA"/>
    </w:rPr>
  </w:style>
  <w:style w:type="character" w:customStyle="1" w:styleId="3Char">
    <w:name w:val="标题 3 Char"/>
    <w:aliases w:val="heading 3 Char,Heading 3 - old Char,H3 Char,3 Char"/>
    <w:link w:val="31"/>
    <w:rsid w:val="005146FA"/>
    <w:rPr>
      <w:rFonts w:ascii="Book Antiqua" w:eastAsia="宋体" w:hAnsi="Book Antiqua"/>
      <w:b/>
      <w:sz w:val="24"/>
      <w:lang w:val="en-US" w:eastAsia="zh-CN" w:bidi="ar-SA"/>
    </w:rPr>
  </w:style>
  <w:style w:type="paragraph" w:customStyle="1" w:styleId="Bo">
    <w:name w:val="Bo"/>
    <w:basedOn w:val="a1"/>
    <w:rsid w:val="00510211"/>
    <w:pPr>
      <w:spacing w:before="120" w:after="120"/>
      <w:ind w:left="2520"/>
    </w:pPr>
    <w:rPr>
      <w:spacing w:val="20"/>
    </w:rPr>
  </w:style>
  <w:style w:type="paragraph" w:customStyle="1" w:styleId="CharCharCharChar">
    <w:name w:val="Char Char Char Char"/>
    <w:basedOn w:val="a1"/>
    <w:rsid w:val="00CD2299"/>
    <w:pPr>
      <w:spacing w:after="160" w:line="240" w:lineRule="exact"/>
    </w:pPr>
    <w:rPr>
      <w:rFonts w:ascii="Verdana" w:hAnsi="Verdana"/>
      <w:lang w:eastAsia="en-US"/>
    </w:rPr>
  </w:style>
  <w:style w:type="table" w:styleId="affb">
    <w:name w:val="Table Grid"/>
    <w:basedOn w:val="a5"/>
    <w:rsid w:val="001410EC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8">
    <w:name w:val="xl28"/>
    <w:basedOn w:val="a1"/>
    <w:rsid w:val="00E35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CCFF"/>
      <w:spacing w:before="100" w:beforeAutospacing="1" w:after="100" w:afterAutospacing="1"/>
      <w:jc w:val="center"/>
    </w:pPr>
    <w:rPr>
      <w:rFonts w:ascii="仿宋_GB2312" w:eastAsia="仿宋_GB2312" w:hAnsi="宋体" w:hint="eastAsia"/>
      <w:b/>
      <w:bCs/>
    </w:rPr>
  </w:style>
  <w:style w:type="paragraph" w:customStyle="1" w:styleId="AIMNote">
    <w:name w:val="AIM Note"/>
    <w:basedOn w:val="a2"/>
    <w:rsid w:val="00686373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overflowPunct/>
      <w:autoSpaceDE/>
      <w:autoSpaceDN/>
      <w:adjustRightInd/>
      <w:ind w:left="1152" w:right="5040" w:hanging="1152"/>
      <w:textAlignment w:val="auto"/>
    </w:pPr>
    <w:rPr>
      <w:vanish/>
    </w:rPr>
  </w:style>
  <w:style w:type="character" w:styleId="affc">
    <w:name w:val="Strong"/>
    <w:uiPriority w:val="22"/>
    <w:qFormat/>
    <w:rsid w:val="00686373"/>
    <w:rPr>
      <w:b/>
      <w:bCs/>
    </w:rPr>
  </w:style>
  <w:style w:type="paragraph" w:customStyle="1" w:styleId="CharCharCharCharCharCharCharChar">
    <w:name w:val="Char Char Char Char Char Char Char Char"/>
    <w:basedOn w:val="a1"/>
    <w:autoRedefine/>
    <w:rsid w:val="00686373"/>
    <w:pPr>
      <w:overflowPunct/>
      <w:autoSpaceDE/>
      <w:autoSpaceDN/>
      <w:adjustRightInd/>
      <w:spacing w:after="160" w:line="240" w:lineRule="exact"/>
      <w:ind w:firstLineChars="400" w:firstLine="400"/>
      <w:textAlignment w:val="auto"/>
    </w:pPr>
    <w:rPr>
      <w:rFonts w:ascii="Verdana" w:hAnsi="Verdana"/>
      <w:lang w:eastAsia="en-US"/>
    </w:rPr>
  </w:style>
  <w:style w:type="character" w:customStyle="1" w:styleId="javascript">
    <w:name w:val="javascript"/>
    <w:basedOn w:val="a4"/>
    <w:rsid w:val="00686373"/>
  </w:style>
  <w:style w:type="paragraph" w:customStyle="1" w:styleId="Char0">
    <w:name w:val="Char"/>
    <w:basedOn w:val="a1"/>
    <w:rsid w:val="00686373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/>
      <w:lang w:eastAsia="en-US"/>
    </w:rPr>
  </w:style>
  <w:style w:type="character" w:customStyle="1" w:styleId="txt">
    <w:name w:val="txt"/>
    <w:basedOn w:val="a4"/>
    <w:rsid w:val="00686373"/>
  </w:style>
  <w:style w:type="paragraph" w:customStyle="1" w:styleId="para">
    <w:name w:val="para"/>
    <w:basedOn w:val="a1"/>
    <w:rsid w:val="00686373"/>
    <w:pPr>
      <w:overflowPunct/>
      <w:autoSpaceDE/>
      <w:autoSpaceDN/>
      <w:adjustRightInd/>
      <w:spacing w:before="80" w:after="80" w:line="264" w:lineRule="auto"/>
      <w:ind w:left="1134"/>
      <w:jc w:val="both"/>
      <w:textAlignment w:val="auto"/>
    </w:pPr>
    <w:rPr>
      <w:rFonts w:ascii="宋体" w:hAnsi="宋体"/>
      <w:spacing w:val="2"/>
      <w:sz w:val="24"/>
    </w:rPr>
  </w:style>
  <w:style w:type="paragraph" w:customStyle="1" w:styleId="affd">
    <w:name w:val="标题正文"/>
    <w:basedOn w:val="a1"/>
    <w:next w:val="a1"/>
    <w:rsid w:val="00686373"/>
    <w:pPr>
      <w:tabs>
        <w:tab w:val="num" w:pos="2880"/>
      </w:tabs>
      <w:overflowPunct/>
      <w:autoSpaceDE/>
      <w:autoSpaceDN/>
      <w:adjustRightInd/>
      <w:spacing w:afterLines="50" w:after="50"/>
      <w:ind w:left="2880" w:hanging="360"/>
      <w:textAlignment w:val="auto"/>
    </w:pPr>
    <w:rPr>
      <w:b/>
      <w:sz w:val="21"/>
      <w:szCs w:val="21"/>
      <w:lang w:eastAsia="en-US"/>
    </w:rPr>
  </w:style>
  <w:style w:type="paragraph" w:customStyle="1" w:styleId="affe">
    <w:name w:val="编号正文"/>
    <w:basedOn w:val="a1"/>
    <w:rsid w:val="00686373"/>
    <w:pPr>
      <w:overflowPunct/>
      <w:autoSpaceDE/>
      <w:autoSpaceDN/>
      <w:adjustRightInd/>
      <w:spacing w:afterLines="50" w:after="50"/>
      <w:ind w:left="2940" w:hanging="420"/>
      <w:textAlignment w:val="auto"/>
    </w:pPr>
    <w:rPr>
      <w:sz w:val="21"/>
      <w:szCs w:val="21"/>
      <w:lang w:eastAsia="en-US"/>
    </w:rPr>
  </w:style>
  <w:style w:type="paragraph" w:customStyle="1" w:styleId="bodytextbtyyyy">
    <w:name w:val="样式 正文文本正文文字body textbt?y????×??y?????y?????建议书标准?????y?..."/>
    <w:basedOn w:val="a2"/>
    <w:link w:val="bodytextbtyyyyChar"/>
    <w:autoRedefine/>
    <w:rsid w:val="00686373"/>
    <w:pPr>
      <w:overflowPunct/>
      <w:autoSpaceDE/>
      <w:autoSpaceDN/>
      <w:adjustRightInd/>
      <w:ind w:left="1701"/>
      <w:textAlignment w:val="auto"/>
    </w:pPr>
    <w:rPr>
      <w:rFonts w:ascii="宋体" w:hAnsi="宋体"/>
      <w:sz w:val="21"/>
      <w:lang w:val="x-none" w:eastAsia="zh-TW"/>
    </w:rPr>
  </w:style>
  <w:style w:type="character" w:customStyle="1" w:styleId="bodytextbtyyyyChar">
    <w:name w:val="样式 正文文本正文文字body textbt?y????×??y?????y?????建议书标准?????y?... Char"/>
    <w:link w:val="bodytextbtyyyy"/>
    <w:rsid w:val="00686373"/>
    <w:rPr>
      <w:rFonts w:ascii="宋体" w:hAnsi="宋体"/>
      <w:sz w:val="21"/>
      <w:lang w:eastAsia="zh-TW"/>
    </w:rPr>
  </w:style>
  <w:style w:type="character" w:customStyle="1" w:styleId="caption1">
    <w:name w:val="caption1"/>
    <w:rsid w:val="00686373"/>
    <w:rPr>
      <w:rFonts w:ascii="Arial" w:hAnsi="Arial" w:cs="Arial" w:hint="default"/>
      <w:b/>
      <w:bCs/>
      <w:sz w:val="32"/>
      <w:szCs w:val="32"/>
    </w:rPr>
  </w:style>
  <w:style w:type="character" w:customStyle="1" w:styleId="5Char">
    <w:name w:val="标题 5 Char"/>
    <w:link w:val="51"/>
    <w:rsid w:val="00686373"/>
    <w:rPr>
      <w:rFonts w:ascii="Book Antiqua" w:hAnsi="Book Antiqua"/>
      <w:b/>
      <w:i/>
    </w:rPr>
  </w:style>
  <w:style w:type="table" w:customStyle="1" w:styleId="12">
    <w:name w:val="浅色列表1"/>
    <w:basedOn w:val="a5"/>
    <w:uiPriority w:val="61"/>
    <w:rsid w:val="004B645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x581">
    <w:name w:val="x581"/>
    <w:rsid w:val="000E3AD4"/>
    <w:rPr>
      <w:b/>
      <w:bCs/>
      <w:color w:val="336699"/>
      <w:sz w:val="20"/>
      <w:szCs w:val="20"/>
    </w:rPr>
  </w:style>
  <w:style w:type="character" w:styleId="afff">
    <w:name w:val="Intense Reference"/>
    <w:uiPriority w:val="32"/>
    <w:qFormat/>
    <w:rsid w:val="00014017"/>
    <w:rPr>
      <w:b/>
      <w:bCs/>
      <w:smallCaps/>
      <w:color w:val="C0504D"/>
      <w:spacing w:val="5"/>
      <w:u w:val="single"/>
    </w:rPr>
  </w:style>
  <w:style w:type="character" w:customStyle="1" w:styleId="4Char1">
    <w:name w:val="标题 4 Char1"/>
    <w:aliases w:val="heading 4 Char,标题 4 Char Char"/>
    <w:link w:val="41"/>
    <w:rsid w:val="00676345"/>
    <w:rPr>
      <w:rFonts w:ascii="Book Antiqua" w:hAnsi="Book Antiqua"/>
      <w:b/>
    </w:rPr>
  </w:style>
  <w:style w:type="character" w:customStyle="1" w:styleId="Char">
    <w:name w:val="批注文字 Char"/>
    <w:basedOn w:val="a4"/>
    <w:link w:val="af"/>
    <w:semiHidden/>
    <w:rsid w:val="00662DF3"/>
    <w:rPr>
      <w:rFonts w:ascii="Book Antiqua" w:hAnsi="Book Antiqua"/>
      <w:lang w:eastAsia="zh-CN"/>
    </w:rPr>
  </w:style>
  <w:style w:type="paragraph" w:styleId="TOC">
    <w:name w:val="TOC Heading"/>
    <w:basedOn w:val="1"/>
    <w:next w:val="a1"/>
    <w:uiPriority w:val="39"/>
    <w:unhideWhenUsed/>
    <w:qFormat/>
    <w:rsid w:val="00E06F5D"/>
    <w:pPr>
      <w:tabs>
        <w:tab w:val="clear" w:pos="2520"/>
      </w:tabs>
      <w:overflowPunct/>
      <w:autoSpaceDE/>
      <w:autoSpaceDN/>
      <w:adjustRightInd/>
      <w:spacing w:before="240" w:after="0" w:line="259" w:lineRule="auto"/>
      <w:ind w:right="0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fff0">
    <w:name w:val="FollowedHyperlink"/>
    <w:basedOn w:val="a4"/>
    <w:uiPriority w:val="99"/>
    <w:unhideWhenUsed/>
    <w:rsid w:val="00DC4F52"/>
    <w:rPr>
      <w:color w:val="800080"/>
      <w:u w:val="single"/>
    </w:rPr>
  </w:style>
  <w:style w:type="paragraph" w:customStyle="1" w:styleId="xl65">
    <w:name w:val="xl65"/>
    <w:basedOn w:val="a1"/>
    <w:rsid w:val="00DC4F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5D9E2"/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宋体" w:hAnsi="宋体" w:cs="宋体"/>
      <w:sz w:val="16"/>
      <w:szCs w:val="16"/>
    </w:rPr>
  </w:style>
  <w:style w:type="paragraph" w:customStyle="1" w:styleId="xl66">
    <w:name w:val="xl66"/>
    <w:basedOn w:val="a1"/>
    <w:rsid w:val="00DC4F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宋体" w:hAnsi="宋体" w:cs="宋体"/>
      <w:sz w:val="16"/>
      <w:szCs w:val="16"/>
    </w:rPr>
  </w:style>
  <w:style w:type="paragraph" w:customStyle="1" w:styleId="xl67">
    <w:name w:val="xl67"/>
    <w:basedOn w:val="a1"/>
    <w:rsid w:val="00DC4F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top"/>
    </w:pPr>
    <w:rPr>
      <w:rFonts w:ascii="宋体" w:hAnsi="宋体" w:cs="宋体"/>
      <w:sz w:val="16"/>
      <w:szCs w:val="16"/>
    </w:rPr>
  </w:style>
  <w:style w:type="paragraph" w:customStyle="1" w:styleId="xl68">
    <w:name w:val="xl68"/>
    <w:basedOn w:val="a1"/>
    <w:rsid w:val="00DC4F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top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HOD\OM30\AIM30\AIMBL30\WORDLIB\OMGuid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0EE0C-E1D0-44BC-B0D6-67B6B3595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OMGuide.dot</Template>
  <TotalTime>2663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MD.050 Application Extensions Functional Design</vt:lpstr>
    </vt:vector>
  </TitlesOfParts>
  <Company>Oracle Corporation</Company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MD.050 Application Extensions Functional Design</dc:title>
  <dc:subject/>
  <dc:creator>Jack Wei</dc:creator>
  <cp:keywords>Hand</cp:keywords>
  <dc:description/>
  <cp:lastModifiedBy>陈栋</cp:lastModifiedBy>
  <cp:revision>379</cp:revision>
  <cp:lastPrinted>2005-11-21T15:19:00Z</cp:lastPrinted>
  <dcterms:created xsi:type="dcterms:W3CDTF">2014-12-10T07:17:00Z</dcterms:created>
  <dcterms:modified xsi:type="dcterms:W3CDTF">2016-09-18T03:30:00Z</dcterms:modified>
</cp:coreProperties>
</file>